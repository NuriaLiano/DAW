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39CC" w14:textId="77777777" w:rsidR="00D501F6" w:rsidRDefault="00375E87">
      <w:r>
        <w:rPr>
          <w:noProof/>
        </w:rPr>
        <w:pict w14:anchorId="47FA483C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14:paraId="497D2A77" w14:textId="77777777" w:rsidR="00D501F6" w:rsidRPr="00C403B0" w:rsidRDefault="00C403B0" w:rsidP="00C403B0">
                      <w:pPr>
                        <w:ind w:firstLine="708"/>
                      </w:pPr>
                      <w:r w:rsidRPr="00C403B0">
                        <w:rPr>
                          <w:color w:val="FFFFFF"/>
                          <w:sz w:val="96"/>
                        </w:rPr>
                        <w:t>Hoja03_Markdown_0</w:t>
                      </w:r>
                      <w:r w:rsidR="00306A54">
                        <w:rPr>
                          <w:color w:val="FFFFFF"/>
                          <w:sz w:val="96"/>
                        </w:rPr>
                        <w:t>3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14:paraId="730CE181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5033FFC8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67B20567" wp14:editId="338637EE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3F1C7470" wp14:editId="41ABB166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88660328" w:displacedByCustomXml="prev"/>
        <w:p w14:paraId="5492FCD5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25FA5A49" w14:textId="77777777" w:rsidR="00306A54" w:rsidRDefault="005928DB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8660328" w:history="1">
            <w:r w:rsidR="00306A54" w:rsidRPr="007C09F6">
              <w:rPr>
                <w:rStyle w:val="Hipervnculo"/>
                <w:noProof/>
              </w:rPr>
              <w:t>Índice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_Toc88660328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2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1066735F" w14:textId="77777777" w:rsidR="00306A54" w:rsidRDefault="00375E8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660329" w:history="1">
            <w:r w:rsidR="00306A54" w:rsidRPr="007C09F6">
              <w:rPr>
                <w:rStyle w:val="Hipervnculo"/>
                <w:noProof/>
                <w:lang w:val="es-ES" w:eastAsia="es-ES"/>
              </w:rPr>
              <w:t>Ejercicio1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_Toc88660329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3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4564B69D" w14:textId="77777777" w:rsidR="00306A54" w:rsidRDefault="00375E8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660330" w:history="1">
            <w:r w:rsidR="00306A54" w:rsidRPr="007C09F6">
              <w:rPr>
                <w:rStyle w:val="Hipervnculo"/>
                <w:noProof/>
                <w:lang w:val="es-ES" w:eastAsia="es-ES"/>
              </w:rPr>
              <w:t>Ejercicio2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_Toc88660330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3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43BE7A3B" w14:textId="77777777" w:rsidR="00306A54" w:rsidRDefault="00375E8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660331" w:history="1">
            <w:r w:rsidR="00306A54" w:rsidRPr="007C09F6">
              <w:rPr>
                <w:rStyle w:val="Hipervnculo"/>
                <w:noProof/>
                <w:lang w:val="es-ES" w:eastAsia="es-ES"/>
              </w:rPr>
              <w:t>Ejercicio3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_Toc88660331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4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7D63F110" w14:textId="77777777" w:rsidR="00306A54" w:rsidRDefault="00375E8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660332" w:history="1">
            <w:r w:rsidR="00306A54" w:rsidRPr="007C09F6">
              <w:rPr>
                <w:rStyle w:val="Hipervnculo"/>
                <w:noProof/>
                <w:lang w:val="es-ES" w:eastAsia="es-ES"/>
              </w:rPr>
              <w:t>Ejercicio4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_Toc88660332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4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7E23E586" w14:textId="77777777" w:rsidR="00306A54" w:rsidRDefault="00375E8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660333" w:history="1">
            <w:r w:rsidR="00306A54" w:rsidRPr="007C09F6">
              <w:rPr>
                <w:rStyle w:val="Hipervnculo"/>
                <w:noProof/>
                <w:lang w:val="es-ES" w:eastAsia="es-ES"/>
              </w:rPr>
              <w:t>Ejercicio5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_Toc88660333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4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4229497B" w14:textId="77777777" w:rsidR="00306A54" w:rsidRDefault="00375E8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660334" w:history="1">
            <w:r w:rsidR="00306A54" w:rsidRPr="007C09F6">
              <w:rPr>
                <w:rStyle w:val="Hipervnculo"/>
                <w:noProof/>
                <w:lang w:val="es-ES" w:eastAsia="es-ES"/>
              </w:rPr>
              <w:t>Ejercicio6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_Toc88660334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4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44F4BAA4" w14:textId="77777777" w:rsidR="00306A54" w:rsidRDefault="00375E8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660335" w:history="1">
            <w:r w:rsidR="00306A54" w:rsidRPr="007C09F6">
              <w:rPr>
                <w:rStyle w:val="Hipervnculo"/>
                <w:noProof/>
                <w:lang w:val="es-ES" w:eastAsia="es-ES"/>
              </w:rPr>
              <w:t>Ejercicio7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_Toc88660335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4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7BA8FFF0" w14:textId="77777777" w:rsidR="00306A54" w:rsidRDefault="00375E8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660336" w:history="1">
            <w:r w:rsidR="00306A54" w:rsidRPr="007C09F6">
              <w:rPr>
                <w:rStyle w:val="Hipervnculo"/>
                <w:noProof/>
              </w:rPr>
              <w:t>Conclusión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_Toc88660336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7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1D6F9CA4" w14:textId="77777777" w:rsidR="00306A54" w:rsidRDefault="00375E8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8660337" w:history="1">
            <w:r w:rsidR="00306A54" w:rsidRPr="007C09F6">
              <w:rPr>
                <w:rStyle w:val="Hipervnculo"/>
                <w:noProof/>
              </w:rPr>
              <w:t>Bibliografía</w:t>
            </w:r>
            <w:r w:rsidR="00306A54">
              <w:rPr>
                <w:noProof/>
                <w:webHidden/>
              </w:rPr>
              <w:tab/>
            </w:r>
            <w:r w:rsidR="00306A54">
              <w:rPr>
                <w:noProof/>
                <w:webHidden/>
              </w:rPr>
              <w:fldChar w:fldCharType="begin"/>
            </w:r>
            <w:r w:rsidR="00306A54">
              <w:rPr>
                <w:noProof/>
                <w:webHidden/>
              </w:rPr>
              <w:instrText xml:space="preserve"> PAGEREF _Toc88660337 \h </w:instrText>
            </w:r>
            <w:r w:rsidR="00306A54">
              <w:rPr>
                <w:noProof/>
                <w:webHidden/>
              </w:rPr>
            </w:r>
            <w:r w:rsidR="00306A54">
              <w:rPr>
                <w:noProof/>
                <w:webHidden/>
              </w:rPr>
              <w:fldChar w:fldCharType="separate"/>
            </w:r>
            <w:r w:rsidR="00306A54">
              <w:rPr>
                <w:noProof/>
                <w:webHidden/>
              </w:rPr>
              <w:t>7</w:t>
            </w:r>
            <w:r w:rsidR="00306A54">
              <w:rPr>
                <w:noProof/>
                <w:webHidden/>
              </w:rPr>
              <w:fldChar w:fldCharType="end"/>
            </w:r>
          </w:hyperlink>
        </w:p>
        <w:p w14:paraId="5DD8FC32" w14:textId="77777777" w:rsidR="00543014" w:rsidRDefault="005928D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684FE1FA" w14:textId="77777777" w:rsidR="00D501F6" w:rsidRDefault="00D501F6"/>
    <w:p w14:paraId="5B9D2F87" w14:textId="77777777" w:rsidR="00D501F6" w:rsidRDefault="00005A7C">
      <w:r>
        <w:br w:type="page"/>
      </w:r>
    </w:p>
    <w:p w14:paraId="3835239D" w14:textId="77777777" w:rsidR="00676A00" w:rsidRPr="00306A54" w:rsidRDefault="00FC4266" w:rsidP="00306A54">
      <w:pPr>
        <w:pStyle w:val="Ttulo1"/>
        <w:rPr>
          <w:lang w:val="es-ES" w:eastAsia="es-ES"/>
        </w:rPr>
      </w:pPr>
      <w:bookmarkStart w:id="1" w:name="_Toc88660329"/>
      <w:r>
        <w:rPr>
          <w:lang w:val="es-ES" w:eastAsia="es-ES"/>
        </w:rPr>
        <w:lastRenderedPageBreak/>
        <w:t>Ejercicio1</w:t>
      </w:r>
      <w:bookmarkEnd w:id="1"/>
    </w:p>
    <w:p w14:paraId="69A40225" w14:textId="3A3B9CCF" w:rsidR="00E43039" w:rsidRDefault="00306A54" w:rsidP="00C403B0">
      <w:pPr>
        <w:pStyle w:val="Ttulo4"/>
        <w:rPr>
          <w:i w:val="0"/>
        </w:rPr>
      </w:pPr>
      <w:r>
        <w:rPr>
          <w:i w:val="0"/>
        </w:rPr>
        <w:t>Crear rama-Nuria</w:t>
      </w:r>
    </w:p>
    <w:p w14:paraId="1BFB7131" w14:textId="5A36988A" w:rsidR="00C90F5E" w:rsidRPr="00C90F5E" w:rsidRDefault="00C90F5E" w:rsidP="00C90F5E">
      <w:r>
        <w:rPr>
          <w:noProof/>
        </w:rPr>
        <w:drawing>
          <wp:inline distT="0" distB="0" distL="0" distR="0" wp14:anchorId="7B86DCE4" wp14:editId="78E92362">
            <wp:extent cx="5400040" cy="235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238D" w14:textId="77777777" w:rsidR="00306A54" w:rsidRDefault="00306A54" w:rsidP="00306A54">
      <w:pPr>
        <w:pStyle w:val="Ttulo4"/>
        <w:rPr>
          <w:i w:val="0"/>
        </w:rPr>
      </w:pPr>
      <w:r>
        <w:rPr>
          <w:i w:val="0"/>
        </w:rPr>
        <w:t xml:space="preserve">Posicionar carpeta de trabajo </w:t>
      </w:r>
    </w:p>
    <w:p w14:paraId="31A7B775" w14:textId="4FD903B1" w:rsidR="00306A54" w:rsidRPr="00306A54" w:rsidRDefault="00C90F5E" w:rsidP="00306A54">
      <w:r>
        <w:rPr>
          <w:noProof/>
        </w:rPr>
        <w:drawing>
          <wp:inline distT="0" distB="0" distL="0" distR="0" wp14:anchorId="536F8227" wp14:editId="07D95B0F">
            <wp:extent cx="5400040" cy="410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D82D" w14:textId="77777777" w:rsidR="00306A54" w:rsidRPr="00306A54" w:rsidRDefault="00306A54" w:rsidP="00306A54">
      <w:pPr>
        <w:pStyle w:val="Ttulo1"/>
        <w:rPr>
          <w:lang w:val="es-ES" w:eastAsia="es-ES"/>
        </w:rPr>
      </w:pPr>
      <w:bookmarkStart w:id="2" w:name="_Toc88660330"/>
      <w:r>
        <w:rPr>
          <w:lang w:val="es-ES" w:eastAsia="es-ES"/>
        </w:rPr>
        <w:t>Ejercicio2</w:t>
      </w:r>
      <w:bookmarkEnd w:id="2"/>
    </w:p>
    <w:p w14:paraId="4EB2F390" w14:textId="38870659" w:rsidR="00306A54" w:rsidRDefault="00306A54" w:rsidP="00306A54">
      <w:pPr>
        <w:pStyle w:val="Ttulo4"/>
        <w:rPr>
          <w:i w:val="0"/>
        </w:rPr>
      </w:pPr>
      <w:r>
        <w:rPr>
          <w:i w:val="0"/>
        </w:rPr>
        <w:t xml:space="preserve">Crear fichero despliegue </w:t>
      </w:r>
    </w:p>
    <w:p w14:paraId="2F0B4B24" w14:textId="00C61D74" w:rsidR="00C90F5E" w:rsidRPr="00C90F5E" w:rsidRDefault="00C90F5E" w:rsidP="00C90F5E">
      <w:r>
        <w:rPr>
          <w:noProof/>
        </w:rPr>
        <w:drawing>
          <wp:inline distT="0" distB="0" distL="0" distR="0" wp14:anchorId="4B648F68" wp14:editId="799B4DB8">
            <wp:extent cx="5400040" cy="821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C483" w14:textId="56017AF6" w:rsidR="00C403B0" w:rsidRDefault="00306A54" w:rsidP="00306A54">
      <w:pPr>
        <w:pStyle w:val="Ttulo4"/>
        <w:rPr>
          <w:i w:val="0"/>
        </w:rPr>
      </w:pPr>
      <w:proofErr w:type="spellStart"/>
      <w:r>
        <w:rPr>
          <w:i w:val="0"/>
        </w:rPr>
        <w:t>Commit</w:t>
      </w:r>
      <w:proofErr w:type="spellEnd"/>
      <w:r>
        <w:rPr>
          <w:i w:val="0"/>
        </w:rPr>
        <w:t xml:space="preserve"> con mensaje </w:t>
      </w:r>
      <w:r w:rsidRPr="00306A54">
        <w:rPr>
          <w:i w:val="0"/>
        </w:rPr>
        <w:t>“Añadiendo el a</w:t>
      </w:r>
      <w:r>
        <w:rPr>
          <w:i w:val="0"/>
        </w:rPr>
        <w:t>rchivo despliegue.md en la rama-Nuria</w:t>
      </w:r>
      <w:r w:rsidRPr="00306A54">
        <w:rPr>
          <w:i w:val="0"/>
        </w:rPr>
        <w:t>”</w:t>
      </w:r>
    </w:p>
    <w:p w14:paraId="11D71798" w14:textId="45FDDC1E" w:rsidR="00C90F5E" w:rsidRPr="00C90F5E" w:rsidRDefault="00C90F5E" w:rsidP="00C90F5E">
      <w:r>
        <w:rPr>
          <w:noProof/>
        </w:rPr>
        <w:drawing>
          <wp:inline distT="0" distB="0" distL="0" distR="0" wp14:anchorId="1075A6D6" wp14:editId="095C1984">
            <wp:extent cx="5400040" cy="230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24F14" wp14:editId="0CB8C3E4">
            <wp:extent cx="5400040" cy="53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B054" w14:textId="77777777" w:rsidR="00306A54" w:rsidRDefault="00306A54" w:rsidP="00306A54">
      <w:pPr>
        <w:pStyle w:val="Ttulo4"/>
        <w:rPr>
          <w:i w:val="0"/>
        </w:rPr>
      </w:pPr>
      <w:r>
        <w:rPr>
          <w:i w:val="0"/>
        </w:rPr>
        <w:t xml:space="preserve">Subir los cambios </w:t>
      </w:r>
    </w:p>
    <w:p w14:paraId="70025F14" w14:textId="61B19B45" w:rsidR="00306A54" w:rsidRDefault="00C90F5E" w:rsidP="00306A54">
      <w:r>
        <w:rPr>
          <w:noProof/>
        </w:rPr>
        <w:drawing>
          <wp:inline distT="0" distB="0" distL="0" distR="0" wp14:anchorId="759E8AD8" wp14:editId="5459E236">
            <wp:extent cx="5400040" cy="14833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76EE" w14:textId="77777777" w:rsidR="00306A54" w:rsidRPr="00306A54" w:rsidRDefault="00306A54" w:rsidP="00306A54">
      <w:pPr>
        <w:pStyle w:val="Ttulo1"/>
        <w:rPr>
          <w:lang w:val="es-ES" w:eastAsia="es-ES"/>
        </w:rPr>
      </w:pPr>
      <w:bookmarkStart w:id="3" w:name="_Toc88660331"/>
      <w:r>
        <w:rPr>
          <w:lang w:val="es-ES" w:eastAsia="es-ES"/>
        </w:rPr>
        <w:t>Ejercicio3</w:t>
      </w:r>
      <w:bookmarkEnd w:id="3"/>
    </w:p>
    <w:p w14:paraId="610D5B41" w14:textId="6F72AB8D" w:rsidR="00306A54" w:rsidRDefault="00306A54" w:rsidP="00306A54">
      <w:pPr>
        <w:pStyle w:val="Ttulo4"/>
        <w:rPr>
          <w:i w:val="0"/>
        </w:rPr>
      </w:pPr>
      <w:r>
        <w:rPr>
          <w:i w:val="0"/>
        </w:rPr>
        <w:t>Posicionar en rama master</w:t>
      </w:r>
    </w:p>
    <w:p w14:paraId="1D2C3FD4" w14:textId="3E48BF84" w:rsidR="00136B8B" w:rsidRPr="00136B8B" w:rsidRDefault="00136B8B" w:rsidP="00136B8B">
      <w:r>
        <w:rPr>
          <w:noProof/>
        </w:rPr>
        <w:drawing>
          <wp:inline distT="0" distB="0" distL="0" distR="0" wp14:anchorId="07E803E6" wp14:editId="752ABE6B">
            <wp:extent cx="5400040" cy="5937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C1CD" w14:textId="03D7F35B" w:rsidR="00306A54" w:rsidRDefault="00306A54" w:rsidP="00306A54">
      <w:pPr>
        <w:pStyle w:val="Ttulo4"/>
        <w:rPr>
          <w:i w:val="0"/>
        </w:rPr>
      </w:pPr>
      <w:proofErr w:type="spellStart"/>
      <w:r>
        <w:rPr>
          <w:i w:val="0"/>
        </w:rPr>
        <w:lastRenderedPageBreak/>
        <w:t>Merge</w:t>
      </w:r>
      <w:proofErr w:type="spellEnd"/>
      <w:r>
        <w:rPr>
          <w:i w:val="0"/>
        </w:rPr>
        <w:t xml:space="preserve"> de rama master a rama </w:t>
      </w:r>
      <w:proofErr w:type="spellStart"/>
      <w:r>
        <w:rPr>
          <w:i w:val="0"/>
        </w:rPr>
        <w:t>nuria</w:t>
      </w:r>
      <w:proofErr w:type="spellEnd"/>
    </w:p>
    <w:p w14:paraId="0E9F8D81" w14:textId="78C414B8" w:rsidR="00136B8B" w:rsidRPr="00136B8B" w:rsidRDefault="00136B8B" w:rsidP="00136B8B">
      <w:r>
        <w:rPr>
          <w:noProof/>
        </w:rPr>
        <w:drawing>
          <wp:inline distT="0" distB="0" distL="0" distR="0" wp14:anchorId="155BDBEB" wp14:editId="5052EBDF">
            <wp:extent cx="5400040" cy="10579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B29C" w14:textId="77777777" w:rsidR="00306A54" w:rsidRPr="00306A54" w:rsidRDefault="00306A54" w:rsidP="00306A54">
      <w:pPr>
        <w:pStyle w:val="Ttulo1"/>
        <w:rPr>
          <w:lang w:val="es-ES" w:eastAsia="es-ES"/>
        </w:rPr>
      </w:pPr>
      <w:bookmarkStart w:id="4" w:name="_Toc88660332"/>
      <w:r>
        <w:rPr>
          <w:lang w:val="es-ES" w:eastAsia="es-ES"/>
        </w:rPr>
        <w:t>Ejercicio4</w:t>
      </w:r>
      <w:bookmarkEnd w:id="4"/>
    </w:p>
    <w:p w14:paraId="7A230C08" w14:textId="77777777" w:rsidR="00136B8B" w:rsidRDefault="00306A54" w:rsidP="00306A54">
      <w:pPr>
        <w:pStyle w:val="Ttulo4"/>
        <w:rPr>
          <w:i w:val="0"/>
        </w:rPr>
      </w:pPr>
      <w:r>
        <w:rPr>
          <w:i w:val="0"/>
        </w:rPr>
        <w:t>En rama master añadir a despliegue una tabla con los temas de DAW</w:t>
      </w:r>
      <w:r>
        <w:rPr>
          <w:i w:val="0"/>
        </w:rPr>
        <w:tab/>
      </w:r>
    </w:p>
    <w:p w14:paraId="1BADDC0C" w14:textId="1B94D079" w:rsidR="00306A54" w:rsidRDefault="00136B8B" w:rsidP="00306A54">
      <w:pPr>
        <w:pStyle w:val="Ttulo4"/>
        <w:rPr>
          <w:i w:val="0"/>
        </w:rPr>
      </w:pPr>
      <w:r>
        <w:rPr>
          <w:noProof/>
        </w:rPr>
        <w:drawing>
          <wp:inline distT="0" distB="0" distL="0" distR="0" wp14:anchorId="370E7A1D" wp14:editId="3AD22F4A">
            <wp:extent cx="5400040" cy="13671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A54">
        <w:rPr>
          <w:i w:val="0"/>
        </w:rPr>
        <w:t xml:space="preserve"> </w:t>
      </w:r>
    </w:p>
    <w:p w14:paraId="77DF75DF" w14:textId="2C6CF76F" w:rsidR="00306A54" w:rsidRDefault="00306A54" w:rsidP="00306A54">
      <w:pPr>
        <w:pStyle w:val="Ttulo4"/>
        <w:rPr>
          <w:i w:val="0"/>
        </w:rPr>
      </w:pPr>
      <w:proofErr w:type="spellStart"/>
      <w:r>
        <w:rPr>
          <w:i w:val="0"/>
        </w:rPr>
        <w:t>Commit</w:t>
      </w:r>
      <w:proofErr w:type="spellEnd"/>
      <w:r>
        <w:rPr>
          <w:i w:val="0"/>
        </w:rPr>
        <w:t xml:space="preserve"> con “Añadida primera evaluación </w:t>
      </w:r>
      <w:r w:rsidRPr="00306A54">
        <w:rPr>
          <w:i w:val="0"/>
        </w:rPr>
        <w:t>Despliegue”</w:t>
      </w:r>
    </w:p>
    <w:p w14:paraId="6B5D3716" w14:textId="05BD2ABB" w:rsidR="00136B8B" w:rsidRDefault="00136B8B" w:rsidP="00136B8B">
      <w:r>
        <w:rPr>
          <w:noProof/>
        </w:rPr>
        <w:drawing>
          <wp:inline distT="0" distB="0" distL="0" distR="0" wp14:anchorId="62EC3B3A" wp14:editId="419ED77A">
            <wp:extent cx="5400040" cy="2260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FF61" w14:textId="51852D4D" w:rsidR="00136B8B" w:rsidRPr="00136B8B" w:rsidRDefault="00136B8B" w:rsidP="00136B8B">
      <w:r>
        <w:rPr>
          <w:noProof/>
        </w:rPr>
        <w:drawing>
          <wp:inline distT="0" distB="0" distL="0" distR="0" wp14:anchorId="7D27B577" wp14:editId="40A45328">
            <wp:extent cx="5400040" cy="396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115" w14:textId="0A1B1C39" w:rsidR="00306A54" w:rsidRDefault="00306A54" w:rsidP="00306A54">
      <w:pPr>
        <w:pStyle w:val="Ttulo4"/>
        <w:rPr>
          <w:i w:val="0"/>
        </w:rPr>
      </w:pPr>
      <w:r>
        <w:rPr>
          <w:i w:val="0"/>
        </w:rPr>
        <w:t xml:space="preserve">Posicionar en rama </w:t>
      </w:r>
      <w:proofErr w:type="spellStart"/>
      <w:r>
        <w:rPr>
          <w:i w:val="0"/>
        </w:rPr>
        <w:t>nuria</w:t>
      </w:r>
      <w:proofErr w:type="spellEnd"/>
    </w:p>
    <w:p w14:paraId="4D166DEE" w14:textId="789D58C7" w:rsidR="00263940" w:rsidRPr="00263940" w:rsidRDefault="00263940" w:rsidP="00263940">
      <w:r>
        <w:rPr>
          <w:noProof/>
        </w:rPr>
        <w:drawing>
          <wp:inline distT="0" distB="0" distL="0" distR="0" wp14:anchorId="4763C58D" wp14:editId="2E20B75D">
            <wp:extent cx="5400040" cy="5918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33F" w14:textId="3827260E" w:rsidR="00306A54" w:rsidRDefault="00306A54" w:rsidP="00306A54">
      <w:pPr>
        <w:pStyle w:val="Ttulo4"/>
        <w:rPr>
          <w:i w:val="0"/>
        </w:rPr>
      </w:pPr>
      <w:r>
        <w:rPr>
          <w:i w:val="0"/>
        </w:rPr>
        <w:t>Escribir en despliegue otra tabla</w:t>
      </w:r>
    </w:p>
    <w:p w14:paraId="50EBB490" w14:textId="1872B8DD" w:rsidR="00263940" w:rsidRPr="00263940" w:rsidRDefault="00263940" w:rsidP="00263940">
      <w:r>
        <w:rPr>
          <w:noProof/>
        </w:rPr>
        <w:drawing>
          <wp:inline distT="0" distB="0" distL="0" distR="0" wp14:anchorId="042AC530" wp14:editId="4F5D58A0">
            <wp:extent cx="5400040" cy="12541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81F3" w14:textId="4B1DDCF9" w:rsidR="00306A54" w:rsidRDefault="00306A54" w:rsidP="00306A54">
      <w:pPr>
        <w:pStyle w:val="Ttulo4"/>
        <w:rPr>
          <w:i w:val="0"/>
        </w:rPr>
      </w:pPr>
      <w:proofErr w:type="spellStart"/>
      <w:r>
        <w:rPr>
          <w:i w:val="0"/>
        </w:rPr>
        <w:t>Commit</w:t>
      </w:r>
      <w:proofErr w:type="spellEnd"/>
      <w:r>
        <w:rPr>
          <w:i w:val="0"/>
        </w:rPr>
        <w:t xml:space="preserve"> </w:t>
      </w:r>
      <w:r w:rsidRPr="00306A54">
        <w:rPr>
          <w:i w:val="0"/>
        </w:rPr>
        <w:t>“A</w:t>
      </w:r>
      <w:r>
        <w:rPr>
          <w:i w:val="0"/>
        </w:rPr>
        <w:t xml:space="preserve">ñadida tabla segunda evaluación </w:t>
      </w:r>
      <w:r w:rsidRPr="00306A54">
        <w:rPr>
          <w:i w:val="0"/>
        </w:rPr>
        <w:t>Despliegue”</w:t>
      </w:r>
    </w:p>
    <w:p w14:paraId="53B3170B" w14:textId="69482BE8" w:rsidR="00263940" w:rsidRPr="00263940" w:rsidRDefault="00263940" w:rsidP="00263940">
      <w:r>
        <w:rPr>
          <w:noProof/>
        </w:rPr>
        <w:drawing>
          <wp:inline distT="0" distB="0" distL="0" distR="0" wp14:anchorId="10C950FB" wp14:editId="115512C7">
            <wp:extent cx="5400040" cy="314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DDB" w14:textId="07BE14B8" w:rsidR="00306A54" w:rsidRDefault="00306A54" w:rsidP="00306A54">
      <w:pPr>
        <w:pStyle w:val="Ttulo4"/>
        <w:rPr>
          <w:i w:val="0"/>
        </w:rPr>
      </w:pPr>
      <w:r>
        <w:rPr>
          <w:i w:val="0"/>
        </w:rPr>
        <w:lastRenderedPageBreak/>
        <w:t xml:space="preserve">Posicionarse en master y </w:t>
      </w:r>
      <w:proofErr w:type="spellStart"/>
      <w:r>
        <w:rPr>
          <w:i w:val="0"/>
        </w:rPr>
        <w:t>merge</w:t>
      </w:r>
      <w:proofErr w:type="spellEnd"/>
      <w:r>
        <w:rPr>
          <w:i w:val="0"/>
        </w:rPr>
        <w:t xml:space="preserve"> con </w:t>
      </w:r>
      <w:proofErr w:type="spellStart"/>
      <w:r>
        <w:rPr>
          <w:i w:val="0"/>
        </w:rPr>
        <w:t>ramanuria</w:t>
      </w:r>
      <w:proofErr w:type="spellEnd"/>
    </w:p>
    <w:p w14:paraId="222D81B4" w14:textId="6F9D2F8A" w:rsidR="00263940" w:rsidRPr="00263940" w:rsidRDefault="00263940" w:rsidP="00263940">
      <w:r>
        <w:rPr>
          <w:noProof/>
        </w:rPr>
        <w:drawing>
          <wp:inline distT="0" distB="0" distL="0" distR="0" wp14:anchorId="7C35B079" wp14:editId="5E074412">
            <wp:extent cx="5400040" cy="5200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795" w14:textId="77777777" w:rsidR="00306A54" w:rsidRPr="00306A54" w:rsidRDefault="00306A54" w:rsidP="00306A54">
      <w:pPr>
        <w:pStyle w:val="Ttulo1"/>
        <w:rPr>
          <w:lang w:val="es-ES" w:eastAsia="es-ES"/>
        </w:rPr>
      </w:pPr>
      <w:bookmarkStart w:id="5" w:name="_Toc88660333"/>
      <w:r>
        <w:rPr>
          <w:lang w:val="es-ES" w:eastAsia="es-ES"/>
        </w:rPr>
        <w:t>Ejercicio5</w:t>
      </w:r>
      <w:bookmarkEnd w:id="5"/>
    </w:p>
    <w:p w14:paraId="634D04D7" w14:textId="7C3E5275" w:rsidR="00306A54" w:rsidRDefault="00306A54" w:rsidP="00306A54">
      <w:pPr>
        <w:pStyle w:val="Ttulo4"/>
        <w:rPr>
          <w:i w:val="0"/>
        </w:rPr>
      </w:pPr>
      <w:r>
        <w:rPr>
          <w:i w:val="0"/>
        </w:rPr>
        <w:t xml:space="preserve">Arreglar editando despliegue </w:t>
      </w:r>
    </w:p>
    <w:p w14:paraId="7DEE4298" w14:textId="3C9BE182" w:rsidR="00263940" w:rsidRPr="00263940" w:rsidRDefault="00263940" w:rsidP="00263940">
      <w:r>
        <w:rPr>
          <w:noProof/>
        </w:rPr>
        <w:drawing>
          <wp:inline distT="0" distB="0" distL="0" distR="0" wp14:anchorId="4326FF55" wp14:editId="5EE90906">
            <wp:extent cx="5400040" cy="16535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93BC" w14:textId="57CB5AFB" w:rsidR="00306A54" w:rsidRDefault="00306A54" w:rsidP="00306A54">
      <w:pPr>
        <w:pStyle w:val="Ttulo4"/>
        <w:rPr>
          <w:i w:val="0"/>
        </w:rPr>
      </w:pPr>
      <w:proofErr w:type="spellStart"/>
      <w:r>
        <w:rPr>
          <w:i w:val="0"/>
        </w:rPr>
        <w:t>Commit</w:t>
      </w:r>
      <w:proofErr w:type="spellEnd"/>
      <w:r>
        <w:rPr>
          <w:i w:val="0"/>
        </w:rPr>
        <w:t xml:space="preserve"> </w:t>
      </w:r>
      <w:r w:rsidRPr="00306A54">
        <w:rPr>
          <w:i w:val="0"/>
        </w:rPr>
        <w:t>“Finalizado el conflicto de despliegue.md”</w:t>
      </w:r>
    </w:p>
    <w:p w14:paraId="2F6E2401" w14:textId="51B57CBE" w:rsidR="00263940" w:rsidRPr="00263940" w:rsidRDefault="00263940" w:rsidP="00263940">
      <w:r>
        <w:rPr>
          <w:noProof/>
        </w:rPr>
        <w:drawing>
          <wp:inline distT="0" distB="0" distL="0" distR="0" wp14:anchorId="3A7F68C1" wp14:editId="3ADAF037">
            <wp:extent cx="5400040" cy="2514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4EC9" w14:textId="77777777" w:rsidR="00306A54" w:rsidRPr="00306A54" w:rsidRDefault="00306A54" w:rsidP="00306A54">
      <w:pPr>
        <w:pStyle w:val="Ttulo1"/>
        <w:rPr>
          <w:lang w:val="es-ES" w:eastAsia="es-ES"/>
        </w:rPr>
      </w:pPr>
      <w:bookmarkStart w:id="6" w:name="_Toc88660334"/>
      <w:r>
        <w:rPr>
          <w:lang w:val="es-ES" w:eastAsia="es-ES"/>
        </w:rPr>
        <w:t>Ejercicio6</w:t>
      </w:r>
      <w:bookmarkEnd w:id="6"/>
    </w:p>
    <w:p w14:paraId="3A427DC4" w14:textId="3674F92D" w:rsidR="00306A54" w:rsidRDefault="00306A54" w:rsidP="00306A54">
      <w:pPr>
        <w:pStyle w:val="Ttulo4"/>
        <w:rPr>
          <w:i w:val="0"/>
        </w:rPr>
      </w:pPr>
      <w:r w:rsidRPr="00306A54">
        <w:rPr>
          <w:i w:val="0"/>
        </w:rPr>
        <w:t>Crea un tag llamado v0.2</w:t>
      </w:r>
    </w:p>
    <w:p w14:paraId="4087F4C3" w14:textId="2E21CD64" w:rsidR="00CD0351" w:rsidRPr="00CD0351" w:rsidRDefault="00CD0351" w:rsidP="00CD0351">
      <w:r>
        <w:rPr>
          <w:noProof/>
        </w:rPr>
        <w:drawing>
          <wp:inline distT="0" distB="0" distL="0" distR="0" wp14:anchorId="61D14C05" wp14:editId="355E3BBA">
            <wp:extent cx="4772025" cy="2286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8EB6" w14:textId="7B470FD1" w:rsidR="00306A54" w:rsidRDefault="00306A54" w:rsidP="00306A54">
      <w:pPr>
        <w:pStyle w:val="Ttulo4"/>
        <w:rPr>
          <w:i w:val="0"/>
        </w:rPr>
      </w:pPr>
      <w:r>
        <w:rPr>
          <w:i w:val="0"/>
        </w:rPr>
        <w:t xml:space="preserve">Borra la rama </w:t>
      </w:r>
      <w:proofErr w:type="spellStart"/>
      <w:r>
        <w:rPr>
          <w:i w:val="0"/>
        </w:rPr>
        <w:t>nuria</w:t>
      </w:r>
      <w:proofErr w:type="spellEnd"/>
    </w:p>
    <w:p w14:paraId="7036CCB2" w14:textId="55408A48" w:rsidR="00CD0351" w:rsidRPr="00CD0351" w:rsidRDefault="00CD0351" w:rsidP="00CD0351">
      <w:r>
        <w:rPr>
          <w:noProof/>
        </w:rPr>
        <w:drawing>
          <wp:inline distT="0" distB="0" distL="0" distR="0" wp14:anchorId="2805D761" wp14:editId="3BBC00BC">
            <wp:extent cx="5400040" cy="4159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B309" w14:textId="3174ACE6" w:rsidR="00306A54" w:rsidRDefault="00306A54" w:rsidP="00306A54">
      <w:pPr>
        <w:pStyle w:val="Ttulo1"/>
        <w:rPr>
          <w:lang w:val="es-ES" w:eastAsia="es-ES"/>
        </w:rPr>
      </w:pPr>
      <w:bookmarkStart w:id="7" w:name="_Toc88660335"/>
      <w:r>
        <w:rPr>
          <w:lang w:val="es-ES" w:eastAsia="es-ES"/>
        </w:rPr>
        <w:t>Ejercicio7</w:t>
      </w:r>
      <w:bookmarkEnd w:id="7"/>
    </w:p>
    <w:p w14:paraId="6419C66C" w14:textId="57006E04" w:rsidR="00934065" w:rsidRPr="00934065" w:rsidRDefault="00934065" w:rsidP="00934065">
      <w:pPr>
        <w:rPr>
          <w:lang w:val="es-ES" w:eastAsia="es-ES"/>
        </w:rPr>
      </w:pPr>
      <w:r>
        <w:rPr>
          <w:lang w:val="es-ES" w:eastAsia="es-ES"/>
        </w:rPr>
        <w:t>(En esta parte se quedó bloqueado el entorno gráfico y lo hice desde la consola )</w:t>
      </w:r>
    </w:p>
    <w:p w14:paraId="154B2EB9" w14:textId="77777777" w:rsidR="00306A54" w:rsidRDefault="00306A54" w:rsidP="00306A54">
      <w:pPr>
        <w:pStyle w:val="Ttulo4"/>
        <w:rPr>
          <w:i w:val="0"/>
        </w:rPr>
      </w:pPr>
      <w:r>
        <w:rPr>
          <w:i w:val="0"/>
        </w:rPr>
        <w:lastRenderedPageBreak/>
        <w:t xml:space="preserve">En README crear nueva </w:t>
      </w:r>
      <w:proofErr w:type="spellStart"/>
      <w:r>
        <w:rPr>
          <w:i w:val="0"/>
        </w:rPr>
        <w:t>seccion</w:t>
      </w:r>
      <w:proofErr w:type="spellEnd"/>
      <w:r>
        <w:rPr>
          <w:i w:val="0"/>
        </w:rPr>
        <w:t xml:space="preserve"> con comandos</w:t>
      </w:r>
    </w:p>
    <w:p w14:paraId="39988F9D" w14:textId="28D7F2EC" w:rsidR="00A1345B" w:rsidRPr="00D05185" w:rsidRDefault="00306A54" w:rsidP="00D05185">
      <w:pPr>
        <w:pStyle w:val="Ttulo4"/>
        <w:rPr>
          <w:i w:val="0"/>
          <w:u w:val="single"/>
        </w:rPr>
      </w:pPr>
      <w:proofErr w:type="spellStart"/>
      <w:r>
        <w:rPr>
          <w:i w:val="0"/>
        </w:rPr>
        <w:t>Commit</w:t>
      </w:r>
      <w:proofErr w:type="spellEnd"/>
      <w:r>
        <w:rPr>
          <w:i w:val="0"/>
        </w:rPr>
        <w:t xml:space="preserve"> </w:t>
      </w:r>
    </w:p>
    <w:p w14:paraId="1A514B40" w14:textId="26EB0329" w:rsidR="00B628CE" w:rsidRPr="00B628CE" w:rsidRDefault="00934065" w:rsidP="00B628CE">
      <w:r>
        <w:rPr>
          <w:noProof/>
        </w:rPr>
        <w:drawing>
          <wp:inline distT="0" distB="0" distL="0" distR="0" wp14:anchorId="20E5022E" wp14:editId="225EFF4B">
            <wp:extent cx="5400040" cy="198691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8B26" w14:textId="77777777" w:rsidR="00C403B0" w:rsidRPr="00C403B0" w:rsidRDefault="00C403B0" w:rsidP="00C403B0"/>
    <w:p w14:paraId="64A713C8" w14:textId="77777777" w:rsidR="00C403B0" w:rsidRDefault="00C403B0">
      <w:pPr>
        <w:spacing w:after="0" w:line="240" w:lineRule="auto"/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</w:pPr>
      <w:r>
        <w:rPr>
          <w:rFonts w:asciiTheme="majorHAnsi" w:eastAsiaTheme="majorEastAsia" w:hAnsiTheme="majorHAnsi" w:cstheme="majorBidi"/>
          <w:b/>
          <w:bCs/>
          <w:iCs/>
          <w:color w:val="46464A" w:themeColor="text2"/>
        </w:rPr>
        <w:br w:type="page"/>
      </w:r>
    </w:p>
    <w:p w14:paraId="78AEDDD5" w14:textId="77777777" w:rsidR="00C73D32" w:rsidRDefault="00C73D32" w:rsidP="00C73D32">
      <w:pPr>
        <w:pStyle w:val="Ttulo1"/>
      </w:pPr>
      <w:bookmarkStart w:id="8" w:name="_Toc88660336"/>
      <w:r>
        <w:lastRenderedPageBreak/>
        <w:t>Conclusión</w:t>
      </w:r>
      <w:bookmarkEnd w:id="8"/>
    </w:p>
    <w:p w14:paraId="67813015" w14:textId="77777777" w:rsidR="000D3530" w:rsidRPr="00C403B0" w:rsidRDefault="00C403B0" w:rsidP="00E43039">
      <w:pPr>
        <w:rPr>
          <w:u w:val="single"/>
        </w:rPr>
      </w:pPr>
      <w:r>
        <w:t xml:space="preserve">He recordado a usar </w:t>
      </w:r>
      <w:proofErr w:type="spellStart"/>
      <w:r>
        <w:t>markdown</w:t>
      </w:r>
      <w:proofErr w:type="spellEnd"/>
      <w:r w:rsidR="00F06CD6">
        <w:t xml:space="preserve"> y comandos </w:t>
      </w:r>
      <w:proofErr w:type="spellStart"/>
      <w:r w:rsidR="00F06CD6">
        <w:t>git</w:t>
      </w:r>
      <w:proofErr w:type="spellEnd"/>
    </w:p>
    <w:p w14:paraId="621E91A2" w14:textId="77777777" w:rsidR="00D501F6" w:rsidRDefault="00694A52" w:rsidP="00543014">
      <w:pPr>
        <w:pStyle w:val="Ttulo1"/>
      </w:pPr>
      <w:r>
        <w:t xml:space="preserve"> </w:t>
      </w:r>
      <w:bookmarkStart w:id="9" w:name="_Toc88660337"/>
      <w:r w:rsidR="00005A7C">
        <w:t>Bibliografía</w:t>
      </w:r>
      <w:bookmarkEnd w:id="9"/>
    </w:p>
    <w:p w14:paraId="49C5E54B" w14:textId="750B26E0" w:rsidR="0036375F" w:rsidRPr="00F06CD6" w:rsidRDefault="00934065" w:rsidP="0036375F">
      <w:r>
        <w:t>transparencias</w:t>
      </w:r>
    </w:p>
    <w:sectPr w:rsidR="0036375F" w:rsidRPr="00F06CD6" w:rsidSect="0030172C">
      <w:headerReference w:type="default" r:id="rId30"/>
      <w:footerReference w:type="default" r:id="rId31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DD8C" w14:textId="77777777" w:rsidR="00375E87" w:rsidRDefault="00375E87">
      <w:pPr>
        <w:spacing w:after="0" w:line="240" w:lineRule="auto"/>
      </w:pPr>
      <w:r>
        <w:separator/>
      </w:r>
    </w:p>
  </w:endnote>
  <w:endnote w:type="continuationSeparator" w:id="0">
    <w:p w14:paraId="2D476286" w14:textId="77777777" w:rsidR="00375E87" w:rsidRDefault="0037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03E0" w14:textId="77777777" w:rsidR="00D501F6" w:rsidRDefault="00375E87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22A25AAC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0EDBD680" w14:textId="77777777" w:rsidR="00D501F6" w:rsidRDefault="005928DB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306A54">
                  <w:rPr>
                    <w:i/>
                    <w:noProof/>
                    <w:color w:val="FFFFFF"/>
                    <w:sz w:val="32"/>
                  </w:rPr>
                  <w:t>2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2857" w14:textId="77777777" w:rsidR="00375E87" w:rsidRDefault="00375E87">
      <w:pPr>
        <w:spacing w:after="0" w:line="240" w:lineRule="auto"/>
      </w:pPr>
      <w:r>
        <w:separator/>
      </w:r>
    </w:p>
  </w:footnote>
  <w:footnote w:type="continuationSeparator" w:id="0">
    <w:p w14:paraId="4EE96086" w14:textId="77777777" w:rsidR="00375E87" w:rsidRDefault="00375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52491E6D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7C4731A9" w14:textId="77777777" w:rsidR="00D501F6" w:rsidRDefault="00375E87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171B024D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023411FA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5A210E8B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8"/>
  </w:num>
  <w:num w:numId="9">
    <w:abstractNumId w:val="1"/>
  </w:num>
  <w:num w:numId="10">
    <w:abstractNumId w:val="15"/>
  </w:num>
  <w:num w:numId="11">
    <w:abstractNumId w:val="20"/>
  </w:num>
  <w:num w:numId="12">
    <w:abstractNumId w:val="12"/>
  </w:num>
  <w:num w:numId="13">
    <w:abstractNumId w:val="19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1"/>
  </w:num>
  <w:num w:numId="19">
    <w:abstractNumId w:val="2"/>
  </w:num>
  <w:num w:numId="20">
    <w:abstractNumId w:val="5"/>
  </w:num>
  <w:num w:numId="21">
    <w:abstractNumId w:val="4"/>
  </w:num>
  <w:num w:numId="22">
    <w:abstractNumId w:val="2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074FB"/>
    <w:rsid w:val="00010D21"/>
    <w:rsid w:val="00011364"/>
    <w:rsid w:val="00052CC3"/>
    <w:rsid w:val="00054930"/>
    <w:rsid w:val="0007107F"/>
    <w:rsid w:val="000D3530"/>
    <w:rsid w:val="00101F57"/>
    <w:rsid w:val="0012203B"/>
    <w:rsid w:val="00126AC1"/>
    <w:rsid w:val="00136B8B"/>
    <w:rsid w:val="001442E4"/>
    <w:rsid w:val="00153F2F"/>
    <w:rsid w:val="00173487"/>
    <w:rsid w:val="001B1336"/>
    <w:rsid w:val="001C5134"/>
    <w:rsid w:val="001D024F"/>
    <w:rsid w:val="001D03B4"/>
    <w:rsid w:val="00201E57"/>
    <w:rsid w:val="00205F5B"/>
    <w:rsid w:val="002578F6"/>
    <w:rsid w:val="00263940"/>
    <w:rsid w:val="00294115"/>
    <w:rsid w:val="002B2CBE"/>
    <w:rsid w:val="002D2606"/>
    <w:rsid w:val="002E3067"/>
    <w:rsid w:val="002E5006"/>
    <w:rsid w:val="0030172C"/>
    <w:rsid w:val="0030383B"/>
    <w:rsid w:val="00306A54"/>
    <w:rsid w:val="00313765"/>
    <w:rsid w:val="003536CC"/>
    <w:rsid w:val="0036375F"/>
    <w:rsid w:val="00375E87"/>
    <w:rsid w:val="00392263"/>
    <w:rsid w:val="003B1142"/>
    <w:rsid w:val="003F06B4"/>
    <w:rsid w:val="00420FF4"/>
    <w:rsid w:val="00495C6D"/>
    <w:rsid w:val="004B2CAD"/>
    <w:rsid w:val="00507C13"/>
    <w:rsid w:val="00537A6C"/>
    <w:rsid w:val="00543014"/>
    <w:rsid w:val="005928DB"/>
    <w:rsid w:val="005A0E64"/>
    <w:rsid w:val="005D5196"/>
    <w:rsid w:val="0063259B"/>
    <w:rsid w:val="006507C3"/>
    <w:rsid w:val="0065414C"/>
    <w:rsid w:val="00676A00"/>
    <w:rsid w:val="00682A29"/>
    <w:rsid w:val="00693BA6"/>
    <w:rsid w:val="00694A52"/>
    <w:rsid w:val="006A55D2"/>
    <w:rsid w:val="006B2175"/>
    <w:rsid w:val="006C2FE3"/>
    <w:rsid w:val="006D7897"/>
    <w:rsid w:val="006E2F59"/>
    <w:rsid w:val="00721F1D"/>
    <w:rsid w:val="007722B3"/>
    <w:rsid w:val="00780739"/>
    <w:rsid w:val="0078640F"/>
    <w:rsid w:val="00787679"/>
    <w:rsid w:val="007C0942"/>
    <w:rsid w:val="00815995"/>
    <w:rsid w:val="0082009F"/>
    <w:rsid w:val="00851D94"/>
    <w:rsid w:val="00860140"/>
    <w:rsid w:val="008625D8"/>
    <w:rsid w:val="0087159D"/>
    <w:rsid w:val="00876528"/>
    <w:rsid w:val="00877989"/>
    <w:rsid w:val="00884939"/>
    <w:rsid w:val="00890DEE"/>
    <w:rsid w:val="00894D1E"/>
    <w:rsid w:val="008B0922"/>
    <w:rsid w:val="008C65F8"/>
    <w:rsid w:val="00912C5F"/>
    <w:rsid w:val="0091610F"/>
    <w:rsid w:val="00923CD5"/>
    <w:rsid w:val="00934065"/>
    <w:rsid w:val="00954755"/>
    <w:rsid w:val="00954BD7"/>
    <w:rsid w:val="0096151C"/>
    <w:rsid w:val="00973947"/>
    <w:rsid w:val="00987A06"/>
    <w:rsid w:val="00994FC8"/>
    <w:rsid w:val="009A55D7"/>
    <w:rsid w:val="009E5808"/>
    <w:rsid w:val="009E676A"/>
    <w:rsid w:val="009F626A"/>
    <w:rsid w:val="00A023FA"/>
    <w:rsid w:val="00A1345B"/>
    <w:rsid w:val="00A13E17"/>
    <w:rsid w:val="00A37EB7"/>
    <w:rsid w:val="00A5290A"/>
    <w:rsid w:val="00A80040"/>
    <w:rsid w:val="00AB4A70"/>
    <w:rsid w:val="00AD6616"/>
    <w:rsid w:val="00AD662F"/>
    <w:rsid w:val="00B114EB"/>
    <w:rsid w:val="00B510CC"/>
    <w:rsid w:val="00B628CE"/>
    <w:rsid w:val="00B9300D"/>
    <w:rsid w:val="00BB14EB"/>
    <w:rsid w:val="00BC13AA"/>
    <w:rsid w:val="00BC16BE"/>
    <w:rsid w:val="00BD7E78"/>
    <w:rsid w:val="00BF39BF"/>
    <w:rsid w:val="00C12CEF"/>
    <w:rsid w:val="00C25D73"/>
    <w:rsid w:val="00C27F84"/>
    <w:rsid w:val="00C346FA"/>
    <w:rsid w:val="00C403B0"/>
    <w:rsid w:val="00C41FE4"/>
    <w:rsid w:val="00C52903"/>
    <w:rsid w:val="00C73D32"/>
    <w:rsid w:val="00C90D56"/>
    <w:rsid w:val="00C90F5E"/>
    <w:rsid w:val="00CD0351"/>
    <w:rsid w:val="00CE1183"/>
    <w:rsid w:val="00D05185"/>
    <w:rsid w:val="00D144C1"/>
    <w:rsid w:val="00D203FF"/>
    <w:rsid w:val="00D205CF"/>
    <w:rsid w:val="00D27420"/>
    <w:rsid w:val="00D34D8C"/>
    <w:rsid w:val="00D501F6"/>
    <w:rsid w:val="00D62992"/>
    <w:rsid w:val="00DB31D5"/>
    <w:rsid w:val="00DD407B"/>
    <w:rsid w:val="00DF08B3"/>
    <w:rsid w:val="00E03146"/>
    <w:rsid w:val="00E04A2E"/>
    <w:rsid w:val="00E120C5"/>
    <w:rsid w:val="00E43039"/>
    <w:rsid w:val="00E44918"/>
    <w:rsid w:val="00E7697E"/>
    <w:rsid w:val="00EC39FF"/>
    <w:rsid w:val="00EE48DA"/>
    <w:rsid w:val="00EE5164"/>
    <w:rsid w:val="00EF0484"/>
    <w:rsid w:val="00F06CD6"/>
    <w:rsid w:val="00F17271"/>
    <w:rsid w:val="00F40F36"/>
    <w:rsid w:val="00F7245E"/>
    <w:rsid w:val="00F73EF3"/>
    <w:rsid w:val="00F74941"/>
    <w:rsid w:val="00F80A2F"/>
    <w:rsid w:val="00F87E1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41FAD5A9"/>
  <w15:docId w15:val="{82DA4D37-405A-4E62-8E9A-29B212E9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8B6B7-3353-4775-8A3D-E3F0CFA0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1346</TotalTime>
  <Pages>7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37</cp:revision>
  <dcterms:created xsi:type="dcterms:W3CDTF">2021-10-02T09:23:00Z</dcterms:created>
  <dcterms:modified xsi:type="dcterms:W3CDTF">2021-11-27T08:43:00Z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