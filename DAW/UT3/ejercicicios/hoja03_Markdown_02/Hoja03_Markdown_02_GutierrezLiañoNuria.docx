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CCFA" w14:textId="77777777" w:rsidR="00D501F6" w:rsidRDefault="00C52903">
      <w:r>
        <w:rPr>
          <w:noProof/>
        </w:rPr>
        <w:pict w14:anchorId="131C2E21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>
                  <w:txbxContent>
                    <w:p w14:paraId="77C37926" w14:textId="209F63E6" w:rsidR="00D501F6" w:rsidRPr="00C403B0" w:rsidRDefault="00C403B0" w:rsidP="00C403B0">
                      <w:pPr>
                        <w:ind w:firstLine="708"/>
                      </w:pPr>
                      <w:r w:rsidRPr="00C403B0">
                        <w:rPr>
                          <w:color w:val="FFFFFF"/>
                          <w:sz w:val="96"/>
                        </w:rPr>
                        <w:t>Hoja03_Markdown_0</w:t>
                      </w:r>
                      <w:r w:rsidR="00DD407B">
                        <w:rPr>
                          <w:color w:val="FFFFFF"/>
                          <w:sz w:val="96"/>
                        </w:rPr>
                        <w:t>2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>
                  <w:txbxContent>
                    <w:p w14:paraId="54300AC9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521A9949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3B225C83" wp14:editId="3043F418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39F802C7" wp14:editId="7A8F5FC3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8833120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2B414D1E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74BE3D3B" w14:textId="307A1DB2" w:rsidR="00DD407B" w:rsidRDefault="0081599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8331201" w:history="1">
            <w:r w:rsidR="00DD407B" w:rsidRPr="000610F2">
              <w:rPr>
                <w:rStyle w:val="Hipervnculo"/>
                <w:noProof/>
              </w:rPr>
              <w:t>Índice</w:t>
            </w:r>
            <w:r w:rsidR="00DD407B">
              <w:rPr>
                <w:noProof/>
                <w:webHidden/>
              </w:rPr>
              <w:tab/>
            </w:r>
            <w:r w:rsidR="00DD407B">
              <w:rPr>
                <w:noProof/>
                <w:webHidden/>
              </w:rPr>
              <w:fldChar w:fldCharType="begin"/>
            </w:r>
            <w:r w:rsidR="00DD407B">
              <w:rPr>
                <w:noProof/>
                <w:webHidden/>
              </w:rPr>
              <w:instrText xml:space="preserve"> PAGEREF _Toc88331201 \h </w:instrText>
            </w:r>
            <w:r w:rsidR="00DD407B">
              <w:rPr>
                <w:noProof/>
                <w:webHidden/>
              </w:rPr>
            </w:r>
            <w:r w:rsidR="00DD407B">
              <w:rPr>
                <w:noProof/>
                <w:webHidden/>
              </w:rPr>
              <w:fldChar w:fldCharType="separate"/>
            </w:r>
            <w:r w:rsidR="00DD407B">
              <w:rPr>
                <w:noProof/>
                <w:webHidden/>
              </w:rPr>
              <w:t>2</w:t>
            </w:r>
            <w:r w:rsidR="00DD407B">
              <w:rPr>
                <w:noProof/>
                <w:webHidden/>
              </w:rPr>
              <w:fldChar w:fldCharType="end"/>
            </w:r>
          </w:hyperlink>
        </w:p>
        <w:p w14:paraId="414008E1" w14:textId="2F0190BE" w:rsidR="00DD407B" w:rsidRDefault="00DD407B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331202" w:history="1">
            <w:r w:rsidRPr="000610F2">
              <w:rPr>
                <w:rStyle w:val="Hipervnculo"/>
                <w:noProof/>
                <w:lang w:val="es-ES" w:eastAsia="es-ES"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70BC" w14:textId="6B96EA94" w:rsidR="00DD407B" w:rsidRDefault="00DD407B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331203" w:history="1">
            <w:r w:rsidRPr="000610F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C3B2" w14:textId="20C1D27E" w:rsidR="00DD407B" w:rsidRDefault="00DD407B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331204" w:history="1">
            <w:r w:rsidRPr="000610F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1A26" w14:textId="205676FB" w:rsidR="00543014" w:rsidRDefault="0081599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029DF029" w14:textId="77777777" w:rsidR="00D501F6" w:rsidRDefault="00D501F6"/>
    <w:p w14:paraId="00130BE5" w14:textId="77777777" w:rsidR="00D501F6" w:rsidRDefault="00005A7C">
      <w:r>
        <w:br w:type="page"/>
      </w:r>
    </w:p>
    <w:p w14:paraId="75BC101B" w14:textId="77777777" w:rsidR="00FC4266" w:rsidRPr="00FC4266" w:rsidRDefault="00FC4266" w:rsidP="00FC4266">
      <w:pPr>
        <w:pStyle w:val="Ttulo1"/>
        <w:rPr>
          <w:lang w:val="es-ES" w:eastAsia="es-ES"/>
        </w:rPr>
      </w:pPr>
      <w:bookmarkStart w:id="1" w:name="_Toc88331202"/>
      <w:r>
        <w:rPr>
          <w:lang w:val="es-ES" w:eastAsia="es-ES"/>
        </w:rPr>
        <w:lastRenderedPageBreak/>
        <w:t>Ejercicio1</w:t>
      </w:r>
      <w:bookmarkEnd w:id="1"/>
    </w:p>
    <w:p w14:paraId="4AC2CA52" w14:textId="77777777" w:rsidR="00676A00" w:rsidRPr="00676A00" w:rsidRDefault="00676A00" w:rsidP="00676A00"/>
    <w:p w14:paraId="2DD89810" w14:textId="15CBCDBA" w:rsidR="00E43039" w:rsidRDefault="000074FB" w:rsidP="00C403B0">
      <w:pPr>
        <w:pStyle w:val="Ttulo4"/>
        <w:rPr>
          <w:i w:val="0"/>
        </w:rPr>
      </w:pPr>
      <w:r>
        <w:rPr>
          <w:i w:val="0"/>
        </w:rPr>
        <w:t>Crear un repositorio en GITLAB</w:t>
      </w:r>
    </w:p>
    <w:p w14:paraId="694E6358" w14:textId="197CC3D1" w:rsidR="00C403B0" w:rsidRPr="00C403B0" w:rsidRDefault="002E3067" w:rsidP="00C403B0">
      <w:r>
        <w:rPr>
          <w:noProof/>
        </w:rPr>
        <w:drawing>
          <wp:inline distT="0" distB="0" distL="0" distR="0" wp14:anchorId="74A8B10B" wp14:editId="6F9EDA3B">
            <wp:extent cx="3138985" cy="15012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940" cy="15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3FF">
        <w:rPr>
          <w:noProof/>
        </w:rPr>
        <w:drawing>
          <wp:inline distT="0" distB="0" distL="0" distR="0" wp14:anchorId="2A200574" wp14:editId="3A7E3157">
            <wp:extent cx="3623481" cy="4324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222" cy="4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3FF">
        <w:rPr>
          <w:noProof/>
        </w:rPr>
        <w:drawing>
          <wp:inline distT="0" distB="0" distL="0" distR="0" wp14:anchorId="720A30D0" wp14:editId="61EE8D82">
            <wp:extent cx="4312693" cy="24697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118" cy="24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45B">
        <w:rPr>
          <w:noProof/>
        </w:rPr>
        <w:drawing>
          <wp:inline distT="0" distB="0" distL="0" distR="0" wp14:anchorId="6270E5EA" wp14:editId="0BB8B60E">
            <wp:extent cx="3405117" cy="29258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271" cy="293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895E" w14:textId="77777777" w:rsidR="00A1345B" w:rsidRDefault="00A1345B">
      <w:pPr>
        <w:spacing w:after="0" w:line="240" w:lineRule="auto"/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</w:pPr>
      <w:r>
        <w:rPr>
          <w:i/>
        </w:rPr>
        <w:br w:type="page"/>
      </w:r>
    </w:p>
    <w:p w14:paraId="13982947" w14:textId="31D23984" w:rsidR="001D024F" w:rsidRDefault="001D024F" w:rsidP="001D024F">
      <w:pPr>
        <w:pStyle w:val="Ttulo4"/>
        <w:rPr>
          <w:i w:val="0"/>
        </w:rPr>
      </w:pPr>
      <w:r>
        <w:rPr>
          <w:i w:val="0"/>
        </w:rPr>
        <w:lastRenderedPageBreak/>
        <w:t xml:space="preserve">Crear llave </w:t>
      </w:r>
      <w:proofErr w:type="spellStart"/>
      <w:r>
        <w:rPr>
          <w:i w:val="0"/>
        </w:rPr>
        <w:t>ssh</w:t>
      </w:r>
      <w:proofErr w:type="spellEnd"/>
      <w:r>
        <w:rPr>
          <w:i w:val="0"/>
        </w:rPr>
        <w:t xml:space="preserve"> para la conexión con </w:t>
      </w:r>
      <w:proofErr w:type="spellStart"/>
      <w:r>
        <w:rPr>
          <w:i w:val="0"/>
        </w:rPr>
        <w:t>git</w:t>
      </w:r>
      <w:proofErr w:type="spellEnd"/>
    </w:p>
    <w:p w14:paraId="68F55C7C" w14:textId="4F4B6602" w:rsidR="00C27F84" w:rsidRPr="00C27F84" w:rsidRDefault="00C27F84" w:rsidP="00C27F84">
      <w:r>
        <w:rPr>
          <w:noProof/>
        </w:rPr>
        <w:drawing>
          <wp:inline distT="0" distB="0" distL="0" distR="0" wp14:anchorId="6EB8DABA" wp14:editId="28CA874B">
            <wp:extent cx="3951027" cy="24443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226" cy="24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F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C3ADE" wp14:editId="2DD36089">
            <wp:extent cx="3978323" cy="1279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279" cy="12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8A8E" w14:textId="0BD36C67" w:rsidR="001D024F" w:rsidRDefault="001D024F" w:rsidP="00C403B0">
      <w:pPr>
        <w:pStyle w:val="Ttulo4"/>
        <w:rPr>
          <w:i w:val="0"/>
        </w:rPr>
      </w:pPr>
      <w:r>
        <w:rPr>
          <w:i w:val="0"/>
        </w:rPr>
        <w:t>Crear carpeta contenedora de repositorios</w:t>
      </w:r>
    </w:p>
    <w:p w14:paraId="48F26FAD" w14:textId="5BBC0D5C" w:rsidR="00BD7E78" w:rsidRPr="00BD7E78" w:rsidRDefault="00BD7E78" w:rsidP="00BD7E78">
      <w:r>
        <w:rPr>
          <w:noProof/>
        </w:rPr>
        <w:drawing>
          <wp:inline distT="0" distB="0" distL="0" distR="0" wp14:anchorId="5859645A" wp14:editId="786BBA0B">
            <wp:extent cx="2619375" cy="323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1662" w14:textId="34D33A18" w:rsidR="00E04A2E" w:rsidRDefault="00C403B0" w:rsidP="00C403B0">
      <w:pPr>
        <w:pStyle w:val="Ttulo4"/>
        <w:rPr>
          <w:i w:val="0"/>
        </w:rPr>
      </w:pPr>
      <w:r>
        <w:rPr>
          <w:i w:val="0"/>
        </w:rPr>
        <w:t>C</w:t>
      </w:r>
      <w:r w:rsidR="00A1345B">
        <w:rPr>
          <w:i w:val="0"/>
        </w:rPr>
        <w:t>lonar el repositorio en local</w:t>
      </w:r>
    </w:p>
    <w:p w14:paraId="3ED5B1A0" w14:textId="6F00828D" w:rsidR="00C403B0" w:rsidRPr="00C403B0" w:rsidRDefault="00E120C5" w:rsidP="00C403B0">
      <w:r>
        <w:rPr>
          <w:noProof/>
        </w:rPr>
        <w:drawing>
          <wp:inline distT="0" distB="0" distL="0" distR="0" wp14:anchorId="7F5C5D0C" wp14:editId="156A9C4F">
            <wp:extent cx="4972050" cy="590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E78" w:rsidRPr="00BD7E78">
        <w:rPr>
          <w:noProof/>
        </w:rPr>
        <w:t xml:space="preserve"> </w:t>
      </w:r>
      <w:r w:rsidR="00BD7E78">
        <w:rPr>
          <w:noProof/>
        </w:rPr>
        <w:drawing>
          <wp:inline distT="0" distB="0" distL="0" distR="0" wp14:anchorId="5A444F25" wp14:editId="099D34D5">
            <wp:extent cx="4591050" cy="981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BECA" w14:textId="62160673" w:rsidR="00BD7E78" w:rsidRDefault="00BD7E78" w:rsidP="00BD7E78">
      <w:pPr>
        <w:pStyle w:val="Ttulo4"/>
        <w:rPr>
          <w:i w:val="0"/>
        </w:rPr>
      </w:pPr>
      <w:r>
        <w:rPr>
          <w:i w:val="0"/>
        </w:rPr>
        <w:t>Crear README.md</w:t>
      </w:r>
    </w:p>
    <w:p w14:paraId="02025CB9" w14:textId="32865244" w:rsidR="00BD7E78" w:rsidRDefault="00054930" w:rsidP="00BD7E78">
      <w:r>
        <w:t xml:space="preserve">El fichero se crea por que hemos creado el repositorio desde un </w:t>
      </w:r>
      <w:proofErr w:type="spellStart"/>
      <w:r>
        <w:t>template</w:t>
      </w:r>
      <w:proofErr w:type="spellEnd"/>
    </w:p>
    <w:p w14:paraId="660ED3A4" w14:textId="273EAC5D" w:rsidR="00054930" w:rsidRPr="00BD7E78" w:rsidRDefault="00054930" w:rsidP="00BD7E78">
      <w:r>
        <w:rPr>
          <w:noProof/>
        </w:rPr>
        <w:drawing>
          <wp:inline distT="0" distB="0" distL="0" distR="0" wp14:anchorId="2A67366A" wp14:editId="396CDF68">
            <wp:extent cx="5400040" cy="7702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5EBE" w14:textId="675A0EC0" w:rsidR="00C403B0" w:rsidRDefault="00054930" w:rsidP="00C403B0">
      <w:pPr>
        <w:pStyle w:val="Ttulo4"/>
        <w:rPr>
          <w:i w:val="0"/>
        </w:rPr>
      </w:pPr>
      <w:r>
        <w:rPr>
          <w:i w:val="0"/>
        </w:rPr>
        <w:lastRenderedPageBreak/>
        <w:t xml:space="preserve">Añadir contenido al </w:t>
      </w:r>
      <w:proofErr w:type="spellStart"/>
      <w:r>
        <w:rPr>
          <w:i w:val="0"/>
        </w:rPr>
        <w:t>readme</w:t>
      </w:r>
      <w:proofErr w:type="spellEnd"/>
      <w:r>
        <w:rPr>
          <w:i w:val="0"/>
        </w:rPr>
        <w:t xml:space="preserve"> y hacer </w:t>
      </w:r>
      <w:proofErr w:type="spellStart"/>
      <w:r>
        <w:rPr>
          <w:i w:val="0"/>
        </w:rPr>
        <w:t>commit</w:t>
      </w:r>
      <w:proofErr w:type="spellEnd"/>
    </w:p>
    <w:p w14:paraId="04F4CD45" w14:textId="2FD99A40" w:rsidR="00054930" w:rsidRPr="00054930" w:rsidRDefault="00890DEE" w:rsidP="00054930">
      <w:r>
        <w:rPr>
          <w:noProof/>
        </w:rPr>
        <w:drawing>
          <wp:inline distT="0" distB="0" distL="0" distR="0" wp14:anchorId="665DABC5" wp14:editId="32E44CF3">
            <wp:extent cx="2818263" cy="19821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3382" cy="19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D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CBB552" wp14:editId="0154EE3E">
            <wp:extent cx="4312693" cy="16801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109" cy="16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739" w:rsidRPr="00780739">
        <w:rPr>
          <w:noProof/>
        </w:rPr>
        <w:t xml:space="preserve"> </w:t>
      </w:r>
      <w:r w:rsidR="00780739">
        <w:rPr>
          <w:noProof/>
        </w:rPr>
        <w:drawing>
          <wp:inline distT="0" distB="0" distL="0" distR="0" wp14:anchorId="473154D8" wp14:editId="253A14A0">
            <wp:extent cx="4285397" cy="29006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3660" cy="29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27AE" w14:textId="146692D6" w:rsidR="00C403B0" w:rsidRDefault="00890DEE" w:rsidP="00C403B0">
      <w:pPr>
        <w:pStyle w:val="Ttulo4"/>
        <w:rPr>
          <w:i w:val="0"/>
        </w:rPr>
      </w:pPr>
      <w:r>
        <w:rPr>
          <w:i w:val="0"/>
        </w:rPr>
        <w:lastRenderedPageBreak/>
        <w:t>Crear fichero y carpeta</w:t>
      </w:r>
      <w:r w:rsidR="00205F5B">
        <w:rPr>
          <w:i w:val="0"/>
        </w:rPr>
        <w:t xml:space="preserve"> y </w:t>
      </w:r>
      <w:proofErr w:type="gramStart"/>
      <w:r w:rsidR="00205F5B">
        <w:rPr>
          <w:i w:val="0"/>
        </w:rPr>
        <w:t>directorio .</w:t>
      </w:r>
      <w:proofErr w:type="spellStart"/>
      <w:r w:rsidR="00205F5B">
        <w:rPr>
          <w:i w:val="0"/>
        </w:rPr>
        <w:t>gitignore</w:t>
      </w:r>
      <w:proofErr w:type="spellEnd"/>
      <w:proofErr w:type="gramEnd"/>
      <w:r w:rsidR="00205F5B">
        <w:rPr>
          <w:i w:val="0"/>
        </w:rPr>
        <w:t xml:space="preserve"> para almacenar esos documentos</w:t>
      </w:r>
    </w:p>
    <w:p w14:paraId="4162F4B1" w14:textId="677E4D9A" w:rsidR="00C403B0" w:rsidRDefault="00205F5B" w:rsidP="00C403B0">
      <w:pPr>
        <w:pStyle w:val="Ttulo4"/>
        <w:rPr>
          <w:i w:val="0"/>
        </w:rPr>
      </w:pPr>
      <w:r>
        <w:rPr>
          <w:noProof/>
        </w:rPr>
        <w:drawing>
          <wp:inline distT="0" distB="0" distL="0" distR="0" wp14:anchorId="7373F5B1" wp14:editId="3150C4DC">
            <wp:extent cx="3104866" cy="286864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0324" cy="28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0498" w14:textId="55ED523C" w:rsidR="00C403B0" w:rsidRPr="00C403B0" w:rsidRDefault="00C403B0" w:rsidP="00C403B0"/>
    <w:p w14:paraId="4186E9F9" w14:textId="48041A22" w:rsidR="00C403B0" w:rsidRDefault="00205F5B" w:rsidP="00C403B0">
      <w:pPr>
        <w:pStyle w:val="Ttulo4"/>
        <w:rPr>
          <w:i w:val="0"/>
        </w:rPr>
      </w:pPr>
      <w:r>
        <w:rPr>
          <w:i w:val="0"/>
        </w:rPr>
        <w:t>Añadir a README</w:t>
      </w:r>
    </w:p>
    <w:p w14:paraId="6FCADC7B" w14:textId="273DCB12" w:rsidR="00C403B0" w:rsidRPr="00C403B0" w:rsidRDefault="00205F5B" w:rsidP="00C403B0">
      <w:r w:rsidRPr="00780739">
        <w:rPr>
          <w:noProof/>
          <w:vertAlign w:val="superscript"/>
        </w:rPr>
        <w:drawing>
          <wp:inline distT="0" distB="0" distL="0" distR="0" wp14:anchorId="442D96A4" wp14:editId="0FCE08A4">
            <wp:extent cx="4126865" cy="421033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9741" cy="42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5185" w14:textId="55090F4E" w:rsidR="00C403B0" w:rsidRDefault="00313765" w:rsidP="00C403B0">
      <w:pPr>
        <w:pStyle w:val="Ttulo4"/>
        <w:rPr>
          <w:i w:val="0"/>
        </w:rPr>
      </w:pPr>
      <w:r>
        <w:rPr>
          <w:i w:val="0"/>
        </w:rPr>
        <w:lastRenderedPageBreak/>
        <w:t xml:space="preserve">Crear fichero de </w:t>
      </w:r>
      <w:r w:rsidR="00B628CE">
        <w:rPr>
          <w:i w:val="0"/>
        </w:rPr>
        <w:t>módulos</w:t>
      </w:r>
    </w:p>
    <w:p w14:paraId="6A165F16" w14:textId="6E2E22FD" w:rsidR="00B628CE" w:rsidRPr="00B628CE" w:rsidRDefault="00B628CE" w:rsidP="00B628CE">
      <w:r>
        <w:rPr>
          <w:noProof/>
        </w:rPr>
        <w:drawing>
          <wp:inline distT="0" distB="0" distL="0" distR="0" wp14:anchorId="1CEF1340" wp14:editId="10532739">
            <wp:extent cx="4694830" cy="190805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4633" cy="19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8B84" w14:textId="356454FE" w:rsidR="00C403B0" w:rsidRDefault="00B628CE" w:rsidP="00C403B0">
      <w:pPr>
        <w:pStyle w:val="Ttulo4"/>
        <w:rPr>
          <w:i w:val="0"/>
        </w:rPr>
      </w:pPr>
      <w:r>
        <w:rPr>
          <w:i w:val="0"/>
        </w:rPr>
        <w:t>Crear tag</w:t>
      </w:r>
    </w:p>
    <w:p w14:paraId="2F6BA73B" w14:textId="28213436" w:rsidR="00B628CE" w:rsidRPr="00B628CE" w:rsidRDefault="00B628CE" w:rsidP="00B628CE">
      <w:r>
        <w:rPr>
          <w:noProof/>
        </w:rPr>
        <w:drawing>
          <wp:inline distT="0" distB="0" distL="0" distR="0" wp14:anchorId="1CDCB251" wp14:editId="59B197D4">
            <wp:extent cx="4924425" cy="2286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0479" w14:textId="4D555CC3" w:rsidR="00C403B0" w:rsidRDefault="00B628CE" w:rsidP="00B628CE">
      <w:pPr>
        <w:pStyle w:val="Ttulo4"/>
        <w:rPr>
          <w:i w:val="0"/>
          <w:iCs w:val="0"/>
        </w:rPr>
      </w:pPr>
      <w:r>
        <w:rPr>
          <w:i w:val="0"/>
          <w:iCs w:val="0"/>
        </w:rPr>
        <w:t>Subir cambios</w:t>
      </w:r>
    </w:p>
    <w:p w14:paraId="5ED473AA" w14:textId="157A578F" w:rsidR="0087159D" w:rsidRPr="0087159D" w:rsidRDefault="00B510CC" w:rsidP="0087159D">
      <w:r>
        <w:rPr>
          <w:noProof/>
        </w:rPr>
        <w:drawing>
          <wp:inline distT="0" distB="0" distL="0" distR="0" wp14:anchorId="117DD3A8" wp14:editId="26E1C284">
            <wp:extent cx="5400040" cy="14420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02F" w14:textId="3DEFFA99" w:rsidR="00B628CE" w:rsidRDefault="00B628CE" w:rsidP="00B628CE">
      <w:pPr>
        <w:pStyle w:val="Ttulo4"/>
        <w:rPr>
          <w:i w:val="0"/>
          <w:iCs w:val="0"/>
        </w:rPr>
      </w:pPr>
      <w:r>
        <w:rPr>
          <w:i w:val="0"/>
          <w:iCs w:val="0"/>
        </w:rPr>
        <w:t>Documentar en README</w:t>
      </w:r>
    </w:p>
    <w:p w14:paraId="3A6DA5B6" w14:textId="2C7A9831" w:rsidR="00B510CC" w:rsidRPr="00B510CC" w:rsidRDefault="00B510CC" w:rsidP="00B510CC">
      <w:r>
        <w:rPr>
          <w:noProof/>
        </w:rPr>
        <w:drawing>
          <wp:inline distT="0" distB="0" distL="0" distR="0" wp14:anchorId="762D5C60" wp14:editId="453DC124">
            <wp:extent cx="3514725" cy="12001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F3F3" w14:textId="52E3165C" w:rsidR="00B628CE" w:rsidRDefault="00F06CD6" w:rsidP="00B628CE">
      <w:pPr>
        <w:pStyle w:val="Ttulo4"/>
        <w:rPr>
          <w:i w:val="0"/>
          <w:iCs w:val="0"/>
          <w:u w:val="single"/>
        </w:rPr>
      </w:pPr>
      <w:r>
        <w:rPr>
          <w:i w:val="0"/>
          <w:iCs w:val="0"/>
          <w:u w:val="single"/>
        </w:rPr>
        <w:lastRenderedPageBreak/>
        <w:t>Tabla</w:t>
      </w:r>
    </w:p>
    <w:p w14:paraId="6CDD9CC3" w14:textId="70DDC63C" w:rsidR="00F06CD6" w:rsidRPr="00F06CD6" w:rsidRDefault="00F06CD6" w:rsidP="00F06CD6">
      <w:r>
        <w:rPr>
          <w:noProof/>
        </w:rPr>
        <w:drawing>
          <wp:inline distT="0" distB="0" distL="0" distR="0" wp14:anchorId="09160E8D" wp14:editId="59D6C8D9">
            <wp:extent cx="5400040" cy="91249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C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744F3B" wp14:editId="60106ACB">
            <wp:extent cx="3476625" cy="19240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7358" w14:textId="77777777" w:rsidR="00B628CE" w:rsidRPr="00B628CE" w:rsidRDefault="00B628CE" w:rsidP="00B628CE"/>
    <w:p w14:paraId="4AE84E4E" w14:textId="77777777" w:rsidR="00C403B0" w:rsidRPr="00C403B0" w:rsidRDefault="00C403B0" w:rsidP="00C403B0"/>
    <w:p w14:paraId="4D10D097" w14:textId="77777777" w:rsidR="00C403B0" w:rsidRDefault="00C403B0">
      <w:pPr>
        <w:spacing w:after="0" w:line="240" w:lineRule="auto"/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</w:pPr>
      <w:r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  <w:br w:type="page"/>
      </w:r>
    </w:p>
    <w:p w14:paraId="191F0AEC" w14:textId="77777777" w:rsidR="00C73D32" w:rsidRDefault="00C73D32" w:rsidP="00C73D32">
      <w:pPr>
        <w:pStyle w:val="Ttulo1"/>
      </w:pPr>
      <w:bookmarkStart w:id="2" w:name="_Toc88331203"/>
      <w:r>
        <w:lastRenderedPageBreak/>
        <w:t>Conclusión</w:t>
      </w:r>
      <w:bookmarkEnd w:id="2"/>
    </w:p>
    <w:p w14:paraId="56F2BFF2" w14:textId="4FB9A9D5" w:rsidR="000D3530" w:rsidRPr="00C403B0" w:rsidRDefault="00C403B0" w:rsidP="00E43039">
      <w:pPr>
        <w:rPr>
          <w:u w:val="single"/>
        </w:rPr>
      </w:pPr>
      <w:r>
        <w:t xml:space="preserve">He recordado a usar </w:t>
      </w:r>
      <w:proofErr w:type="spellStart"/>
      <w:r>
        <w:t>markdown</w:t>
      </w:r>
      <w:proofErr w:type="spellEnd"/>
      <w:r w:rsidR="00F06CD6">
        <w:t xml:space="preserve"> y comandos </w:t>
      </w:r>
      <w:proofErr w:type="spellStart"/>
      <w:r w:rsidR="00F06CD6">
        <w:t>git</w:t>
      </w:r>
      <w:proofErr w:type="spellEnd"/>
    </w:p>
    <w:p w14:paraId="39BA9A4E" w14:textId="77777777" w:rsidR="00D501F6" w:rsidRDefault="00694A52" w:rsidP="00543014">
      <w:pPr>
        <w:pStyle w:val="Ttulo1"/>
      </w:pPr>
      <w:r>
        <w:t xml:space="preserve"> </w:t>
      </w:r>
      <w:bookmarkStart w:id="3" w:name="_Toc88331204"/>
      <w:r w:rsidR="00005A7C">
        <w:t>Bibliografía</w:t>
      </w:r>
      <w:bookmarkEnd w:id="3"/>
    </w:p>
    <w:p w14:paraId="46BE71AF" w14:textId="77777777" w:rsidR="0036375F" w:rsidRPr="00F06CD6" w:rsidRDefault="0036375F" w:rsidP="0036375F"/>
    <w:sectPr w:rsidR="0036375F" w:rsidRPr="00F06CD6" w:rsidSect="0030172C">
      <w:headerReference w:type="default" r:id="rId31"/>
      <w:footerReference w:type="default" r:id="rId32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F523C" w14:textId="77777777" w:rsidR="00C52903" w:rsidRDefault="00C52903">
      <w:pPr>
        <w:spacing w:after="0" w:line="240" w:lineRule="auto"/>
      </w:pPr>
      <w:r>
        <w:separator/>
      </w:r>
    </w:p>
  </w:endnote>
  <w:endnote w:type="continuationSeparator" w:id="0">
    <w:p w14:paraId="3265249C" w14:textId="77777777" w:rsidR="00C52903" w:rsidRDefault="00C5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6E3D" w14:textId="77777777" w:rsidR="00D501F6" w:rsidRDefault="00C52903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035F3D68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67BF8DA3" w14:textId="77777777" w:rsidR="00D501F6" w:rsidRDefault="00815995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C403B0">
                  <w:rPr>
                    <w:i/>
                    <w:noProof/>
                    <w:color w:val="FFFFFF"/>
                    <w:sz w:val="32"/>
                  </w:rPr>
                  <w:t>8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E39B" w14:textId="77777777" w:rsidR="00C52903" w:rsidRDefault="00C52903">
      <w:pPr>
        <w:spacing w:after="0" w:line="240" w:lineRule="auto"/>
      </w:pPr>
      <w:r>
        <w:separator/>
      </w:r>
    </w:p>
  </w:footnote>
  <w:footnote w:type="continuationSeparator" w:id="0">
    <w:p w14:paraId="2B263635" w14:textId="77777777" w:rsidR="00C52903" w:rsidRDefault="00C5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22236E27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75358B06" w14:textId="77777777" w:rsidR="00D501F6" w:rsidRDefault="00C52903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480D60E3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444AC473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44458324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8"/>
  </w:num>
  <w:num w:numId="9">
    <w:abstractNumId w:val="1"/>
  </w:num>
  <w:num w:numId="10">
    <w:abstractNumId w:val="15"/>
  </w:num>
  <w:num w:numId="11">
    <w:abstractNumId w:val="20"/>
  </w:num>
  <w:num w:numId="12">
    <w:abstractNumId w:val="12"/>
  </w:num>
  <w:num w:numId="13">
    <w:abstractNumId w:val="19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1"/>
  </w:num>
  <w:num w:numId="19">
    <w:abstractNumId w:val="2"/>
  </w:num>
  <w:num w:numId="20">
    <w:abstractNumId w:val="5"/>
  </w:num>
  <w:num w:numId="21">
    <w:abstractNumId w:val="4"/>
  </w:num>
  <w:num w:numId="22">
    <w:abstractNumId w:val="2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074FB"/>
    <w:rsid w:val="00010D21"/>
    <w:rsid w:val="00011364"/>
    <w:rsid w:val="00052CC3"/>
    <w:rsid w:val="00054930"/>
    <w:rsid w:val="0007107F"/>
    <w:rsid w:val="000D3530"/>
    <w:rsid w:val="00101F57"/>
    <w:rsid w:val="0012203B"/>
    <w:rsid w:val="00126AC1"/>
    <w:rsid w:val="001442E4"/>
    <w:rsid w:val="00153F2F"/>
    <w:rsid w:val="00173487"/>
    <w:rsid w:val="001B1336"/>
    <w:rsid w:val="001C5134"/>
    <w:rsid w:val="001D024F"/>
    <w:rsid w:val="001D03B4"/>
    <w:rsid w:val="00201E57"/>
    <w:rsid w:val="00205F5B"/>
    <w:rsid w:val="002578F6"/>
    <w:rsid w:val="00294115"/>
    <w:rsid w:val="002B2CBE"/>
    <w:rsid w:val="002D2606"/>
    <w:rsid w:val="002E3067"/>
    <w:rsid w:val="002E5006"/>
    <w:rsid w:val="0030172C"/>
    <w:rsid w:val="0030383B"/>
    <w:rsid w:val="00313765"/>
    <w:rsid w:val="003536CC"/>
    <w:rsid w:val="0036375F"/>
    <w:rsid w:val="00392263"/>
    <w:rsid w:val="003B1142"/>
    <w:rsid w:val="003F06B4"/>
    <w:rsid w:val="00420FF4"/>
    <w:rsid w:val="00495C6D"/>
    <w:rsid w:val="004B2CAD"/>
    <w:rsid w:val="00507C13"/>
    <w:rsid w:val="00537A6C"/>
    <w:rsid w:val="00543014"/>
    <w:rsid w:val="005A0E64"/>
    <w:rsid w:val="005D5196"/>
    <w:rsid w:val="0063259B"/>
    <w:rsid w:val="006507C3"/>
    <w:rsid w:val="0065414C"/>
    <w:rsid w:val="00676A00"/>
    <w:rsid w:val="00682A29"/>
    <w:rsid w:val="00694A52"/>
    <w:rsid w:val="006A55D2"/>
    <w:rsid w:val="006B2175"/>
    <w:rsid w:val="006C2FE3"/>
    <w:rsid w:val="006D7897"/>
    <w:rsid w:val="006E2F59"/>
    <w:rsid w:val="00721F1D"/>
    <w:rsid w:val="007722B3"/>
    <w:rsid w:val="00780739"/>
    <w:rsid w:val="0078640F"/>
    <w:rsid w:val="00787679"/>
    <w:rsid w:val="007C0942"/>
    <w:rsid w:val="00815995"/>
    <w:rsid w:val="0082009F"/>
    <w:rsid w:val="00851D94"/>
    <w:rsid w:val="00860140"/>
    <w:rsid w:val="008625D8"/>
    <w:rsid w:val="0087159D"/>
    <w:rsid w:val="00876528"/>
    <w:rsid w:val="00877989"/>
    <w:rsid w:val="00884939"/>
    <w:rsid w:val="00890DEE"/>
    <w:rsid w:val="00894D1E"/>
    <w:rsid w:val="008B0922"/>
    <w:rsid w:val="008C65F8"/>
    <w:rsid w:val="00912C5F"/>
    <w:rsid w:val="0091610F"/>
    <w:rsid w:val="00923CD5"/>
    <w:rsid w:val="00954755"/>
    <w:rsid w:val="00954BD7"/>
    <w:rsid w:val="0096151C"/>
    <w:rsid w:val="00973947"/>
    <w:rsid w:val="00987A06"/>
    <w:rsid w:val="00994FC8"/>
    <w:rsid w:val="009A55D7"/>
    <w:rsid w:val="009E5808"/>
    <w:rsid w:val="009E676A"/>
    <w:rsid w:val="009F626A"/>
    <w:rsid w:val="00A023FA"/>
    <w:rsid w:val="00A1345B"/>
    <w:rsid w:val="00A13E17"/>
    <w:rsid w:val="00A37EB7"/>
    <w:rsid w:val="00A5290A"/>
    <w:rsid w:val="00A80040"/>
    <w:rsid w:val="00AB4A70"/>
    <w:rsid w:val="00AD6616"/>
    <w:rsid w:val="00AD662F"/>
    <w:rsid w:val="00B114EB"/>
    <w:rsid w:val="00B510CC"/>
    <w:rsid w:val="00B628CE"/>
    <w:rsid w:val="00B9300D"/>
    <w:rsid w:val="00BB14EB"/>
    <w:rsid w:val="00BC13AA"/>
    <w:rsid w:val="00BC16BE"/>
    <w:rsid w:val="00BD7E78"/>
    <w:rsid w:val="00BF39BF"/>
    <w:rsid w:val="00C12CEF"/>
    <w:rsid w:val="00C25D73"/>
    <w:rsid w:val="00C27F84"/>
    <w:rsid w:val="00C346FA"/>
    <w:rsid w:val="00C403B0"/>
    <w:rsid w:val="00C41FE4"/>
    <w:rsid w:val="00C52903"/>
    <w:rsid w:val="00C73D32"/>
    <w:rsid w:val="00C90D56"/>
    <w:rsid w:val="00CE1183"/>
    <w:rsid w:val="00D144C1"/>
    <w:rsid w:val="00D203FF"/>
    <w:rsid w:val="00D205CF"/>
    <w:rsid w:val="00D27420"/>
    <w:rsid w:val="00D34D8C"/>
    <w:rsid w:val="00D501F6"/>
    <w:rsid w:val="00D62992"/>
    <w:rsid w:val="00DB31D5"/>
    <w:rsid w:val="00DD407B"/>
    <w:rsid w:val="00DF08B3"/>
    <w:rsid w:val="00E03146"/>
    <w:rsid w:val="00E04A2E"/>
    <w:rsid w:val="00E120C5"/>
    <w:rsid w:val="00E43039"/>
    <w:rsid w:val="00E44918"/>
    <w:rsid w:val="00E7697E"/>
    <w:rsid w:val="00EC39FF"/>
    <w:rsid w:val="00EE48DA"/>
    <w:rsid w:val="00EE5164"/>
    <w:rsid w:val="00EF0484"/>
    <w:rsid w:val="00F06CD6"/>
    <w:rsid w:val="00F17271"/>
    <w:rsid w:val="00F40F36"/>
    <w:rsid w:val="00F7245E"/>
    <w:rsid w:val="00F73EF3"/>
    <w:rsid w:val="00F74941"/>
    <w:rsid w:val="00F80A2F"/>
    <w:rsid w:val="00F87E1F"/>
    <w:rsid w:val="00F93C57"/>
    <w:rsid w:val="00FA1B7A"/>
    <w:rsid w:val="00FB008F"/>
    <w:rsid w:val="00FC426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4D9F9611"/>
  <w15:docId w15:val="{B8840DAB-1673-44C4-970A-0305A813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DD859-E142-4E76-9D24-39A4906E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1291</TotalTime>
  <Pages>9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35</cp:revision>
  <dcterms:created xsi:type="dcterms:W3CDTF">2021-10-02T09:23:00Z</dcterms:created>
  <dcterms:modified xsi:type="dcterms:W3CDTF">2021-11-20T19:07:00Z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