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B89B" w14:textId="77777777" w:rsidR="00D501F6" w:rsidRDefault="00CB79DC">
      <w:r>
        <w:rPr>
          <w:noProof/>
        </w:rPr>
        <w:pict w14:anchorId="63008F1C"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 style="mso-next-textbox:#Cuadro de texto 4">
                  <w:txbxContent>
                    <w:p w14:paraId="7EBAA308" w14:textId="5F093CD5" w:rsidR="00D501F6" w:rsidRPr="00C944BD" w:rsidRDefault="003D05B9" w:rsidP="00C403B0">
                      <w:pPr>
                        <w:ind w:firstLine="708"/>
                        <w:rPr>
                          <w:u w:val="single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Hoja04</w:t>
                      </w:r>
                      <w:r w:rsidR="00C403B0" w:rsidRPr="00C403B0">
                        <w:rPr>
                          <w:color w:val="FFFFFF"/>
                          <w:sz w:val="96"/>
                        </w:rPr>
                        <w:t>_</w:t>
                      </w:r>
                      <w:r>
                        <w:rPr>
                          <w:color w:val="FFFFFF"/>
                          <w:sz w:val="96"/>
                        </w:rPr>
                        <w:t>Tomcat</w:t>
                      </w:r>
                      <w:r w:rsidR="00C403B0" w:rsidRPr="00C403B0">
                        <w:rPr>
                          <w:color w:val="FFFFFF"/>
                          <w:sz w:val="96"/>
                        </w:rPr>
                        <w:t>_</w:t>
                      </w:r>
                      <w:r w:rsidR="00FA6D26">
                        <w:rPr>
                          <w:color w:val="FFFFFF"/>
                          <w:sz w:val="96"/>
                        </w:rPr>
                        <w:t>1</w:t>
                      </w:r>
                      <w:r w:rsidR="001D49C1">
                        <w:rPr>
                          <w:color w:val="FFFFFF"/>
                          <w:sz w:val="96"/>
                        </w:rPr>
                        <w:t>1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 style="mso-next-textbox:#Cuadro de texto 8">
                  <w:txbxContent>
                    <w:p w14:paraId="6F3A0D8B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21268C6D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277F1351" wp14:editId="5114E4B7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2997159A" wp14:editId="2424759C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9358250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4EC7E4A7" w14:textId="77777777" w:rsidR="00543014" w:rsidRDefault="00543014" w:rsidP="00543014">
          <w:pPr>
            <w:pStyle w:val="TtuloTDC"/>
          </w:pPr>
          <w:r w:rsidRPr="00923CD5">
            <w:t>Índice</w:t>
          </w:r>
          <w:bookmarkEnd w:id="0"/>
        </w:p>
        <w:p w14:paraId="52AA6BF8" w14:textId="659916C4" w:rsidR="001D49C1" w:rsidRDefault="006D0ED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93582505" w:history="1">
            <w:r w:rsidR="001D49C1" w:rsidRPr="00861651">
              <w:rPr>
                <w:rStyle w:val="Hipervnculo"/>
                <w:noProof/>
              </w:rPr>
              <w:t>Índice</w:t>
            </w:r>
            <w:r w:rsidR="001D49C1">
              <w:rPr>
                <w:noProof/>
                <w:webHidden/>
              </w:rPr>
              <w:tab/>
            </w:r>
            <w:r w:rsidR="001D49C1">
              <w:rPr>
                <w:noProof/>
                <w:webHidden/>
              </w:rPr>
              <w:fldChar w:fldCharType="begin"/>
            </w:r>
            <w:r w:rsidR="001D49C1">
              <w:rPr>
                <w:noProof/>
                <w:webHidden/>
              </w:rPr>
              <w:instrText xml:space="preserve"> PAGEREF _Toc93582505 \h </w:instrText>
            </w:r>
            <w:r w:rsidR="001D49C1">
              <w:rPr>
                <w:noProof/>
                <w:webHidden/>
              </w:rPr>
            </w:r>
            <w:r w:rsidR="001D49C1">
              <w:rPr>
                <w:noProof/>
                <w:webHidden/>
              </w:rPr>
              <w:fldChar w:fldCharType="separate"/>
            </w:r>
            <w:r w:rsidR="001D49C1">
              <w:rPr>
                <w:noProof/>
                <w:webHidden/>
              </w:rPr>
              <w:t>2</w:t>
            </w:r>
            <w:r w:rsidR="001D49C1">
              <w:rPr>
                <w:noProof/>
                <w:webHidden/>
              </w:rPr>
              <w:fldChar w:fldCharType="end"/>
            </w:r>
          </w:hyperlink>
        </w:p>
        <w:p w14:paraId="6EFCD990" w14:textId="026E3C44" w:rsidR="001D49C1" w:rsidRDefault="001D49C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3582506" w:history="1">
            <w:r w:rsidRPr="00861651">
              <w:rPr>
                <w:rStyle w:val="Hipervnculo"/>
                <w:noProof/>
              </w:rPr>
              <w:t>Conclusión y 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6CA9" w14:textId="57F7A244" w:rsidR="001D49C1" w:rsidRDefault="001D49C1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3582507" w:history="1">
            <w:r w:rsidRPr="0086165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004C" w14:textId="50DC7944" w:rsidR="00543014" w:rsidRDefault="006D0ED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47254790" w14:textId="77777777" w:rsidR="00D501F6" w:rsidRDefault="00D501F6"/>
    <w:p w14:paraId="7C3744FD" w14:textId="77777777" w:rsidR="00D501F6" w:rsidRDefault="00005A7C">
      <w:r>
        <w:br w:type="page"/>
      </w:r>
    </w:p>
    <w:p w14:paraId="7C083954" w14:textId="1A8D7F9B" w:rsidR="00086F03" w:rsidRPr="00BF008F" w:rsidRDefault="001D49C1" w:rsidP="0039416B">
      <w:pPr>
        <w:pStyle w:val="Ttulo4"/>
        <w:rPr>
          <w:u w:val="single"/>
        </w:rPr>
      </w:pPr>
      <w:r>
        <w:rPr>
          <w:i w:val="0"/>
        </w:rPr>
        <w:lastRenderedPageBreak/>
        <w:t>Editar host para añadir nuria.com</w:t>
      </w:r>
    </w:p>
    <w:p w14:paraId="60265179" w14:textId="3283DE2C" w:rsidR="001D766B" w:rsidRPr="001D766B" w:rsidRDefault="001D49C1" w:rsidP="001D766B">
      <w:r>
        <w:rPr>
          <w:noProof/>
        </w:rPr>
        <w:drawing>
          <wp:inline distT="0" distB="0" distL="0" distR="0" wp14:anchorId="07EF094B" wp14:editId="2229EAE0">
            <wp:extent cx="5400040" cy="2525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E2F6" w14:textId="3D245024" w:rsidR="007800BA" w:rsidRDefault="001D49C1" w:rsidP="001D49C1">
      <w:pPr>
        <w:pStyle w:val="Ttulo4"/>
        <w:rPr>
          <w:i w:val="0"/>
          <w:iCs w:val="0"/>
        </w:rPr>
      </w:pPr>
      <w:r w:rsidRPr="001D49C1">
        <w:rPr>
          <w:i w:val="0"/>
          <w:iCs w:val="0"/>
        </w:rPr>
        <w:t xml:space="preserve">Crear carpeta </w:t>
      </w:r>
      <w:r w:rsidRPr="001D49C1">
        <w:rPr>
          <w:i w:val="0"/>
          <w:iCs w:val="0"/>
        </w:rPr>
        <w:t>/</w:t>
      </w:r>
      <w:proofErr w:type="spellStart"/>
      <w:r w:rsidRPr="001D49C1">
        <w:rPr>
          <w:i w:val="0"/>
          <w:iCs w:val="0"/>
        </w:rPr>
        <w:t>var</w:t>
      </w:r>
      <w:proofErr w:type="spellEnd"/>
      <w:r w:rsidRPr="001D49C1">
        <w:rPr>
          <w:i w:val="0"/>
          <w:iCs w:val="0"/>
        </w:rPr>
        <w:t>/</w:t>
      </w:r>
      <w:proofErr w:type="spellStart"/>
      <w:r w:rsidRPr="001D49C1">
        <w:rPr>
          <w:i w:val="0"/>
          <w:iCs w:val="0"/>
        </w:rPr>
        <w:t>lib</w:t>
      </w:r>
      <w:proofErr w:type="spellEnd"/>
      <w:r w:rsidRPr="001D49C1">
        <w:rPr>
          <w:i w:val="0"/>
          <w:iCs w:val="0"/>
        </w:rPr>
        <w:t>/tomcat9/</w:t>
      </w:r>
      <w:proofErr w:type="spellStart"/>
      <w:r w:rsidRPr="001D49C1">
        <w:rPr>
          <w:i w:val="0"/>
          <w:iCs w:val="0"/>
        </w:rPr>
        <w:t>webapps</w:t>
      </w:r>
      <w:proofErr w:type="spellEnd"/>
      <w:r w:rsidRPr="001D49C1">
        <w:rPr>
          <w:i w:val="0"/>
          <w:iCs w:val="0"/>
        </w:rPr>
        <w:t>-TUNOMBRE</w:t>
      </w:r>
      <w:r w:rsidRPr="001D49C1">
        <w:rPr>
          <w:i w:val="0"/>
          <w:iCs w:val="0"/>
        </w:rPr>
        <w:t xml:space="preserve"> con los permisos</w:t>
      </w:r>
    </w:p>
    <w:p w14:paraId="35235AD5" w14:textId="2F48790D" w:rsidR="001D49C1" w:rsidRPr="001D49C1" w:rsidRDefault="00957E2F" w:rsidP="001D49C1">
      <w:r>
        <w:rPr>
          <w:noProof/>
        </w:rPr>
        <w:drawing>
          <wp:inline distT="0" distB="0" distL="0" distR="0" wp14:anchorId="0A58BC52" wp14:editId="68AA35AD">
            <wp:extent cx="5400040" cy="22009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9335" w14:textId="64DA0A15" w:rsidR="00EA2F98" w:rsidRDefault="001D49C1" w:rsidP="001D49C1">
      <w:pPr>
        <w:pStyle w:val="Ttulo4"/>
        <w:rPr>
          <w:i w:val="0"/>
          <w:iCs w:val="0"/>
          <w:lang w:val="es-ES"/>
        </w:rPr>
      </w:pPr>
      <w:r w:rsidRPr="001D49C1">
        <w:rPr>
          <w:i w:val="0"/>
          <w:iCs w:val="0"/>
          <w:lang w:val="es-ES"/>
        </w:rPr>
        <w:lastRenderedPageBreak/>
        <w:t>Edita el fichero /</w:t>
      </w:r>
      <w:proofErr w:type="spellStart"/>
      <w:r w:rsidRPr="001D49C1">
        <w:rPr>
          <w:i w:val="0"/>
          <w:iCs w:val="0"/>
          <w:lang w:val="es-ES"/>
        </w:rPr>
        <w:t>var</w:t>
      </w:r>
      <w:proofErr w:type="spellEnd"/>
      <w:r w:rsidRPr="001D49C1">
        <w:rPr>
          <w:i w:val="0"/>
          <w:iCs w:val="0"/>
          <w:lang w:val="es-ES"/>
        </w:rPr>
        <w:t>/</w:t>
      </w:r>
      <w:proofErr w:type="spellStart"/>
      <w:r w:rsidRPr="001D49C1">
        <w:rPr>
          <w:i w:val="0"/>
          <w:iCs w:val="0"/>
          <w:lang w:val="es-ES"/>
        </w:rPr>
        <w:t>lib</w:t>
      </w:r>
      <w:proofErr w:type="spellEnd"/>
      <w:r w:rsidRPr="001D49C1">
        <w:rPr>
          <w:i w:val="0"/>
          <w:iCs w:val="0"/>
          <w:lang w:val="es-ES"/>
        </w:rPr>
        <w:t>/tomcat9/</w:t>
      </w:r>
      <w:proofErr w:type="spellStart"/>
      <w:r w:rsidRPr="001D49C1">
        <w:rPr>
          <w:i w:val="0"/>
          <w:iCs w:val="0"/>
          <w:lang w:val="es-ES"/>
        </w:rPr>
        <w:t>conf</w:t>
      </w:r>
      <w:proofErr w:type="spellEnd"/>
      <w:r w:rsidRPr="001D49C1">
        <w:rPr>
          <w:i w:val="0"/>
          <w:iCs w:val="0"/>
          <w:lang w:val="es-ES"/>
        </w:rPr>
        <w:t>/server.xml y habilita el Host virtual</w:t>
      </w:r>
    </w:p>
    <w:p w14:paraId="1BC1B879" w14:textId="252E24D4" w:rsidR="00957E2F" w:rsidRPr="00957E2F" w:rsidRDefault="00957E2F" w:rsidP="00957E2F">
      <w:pPr>
        <w:rPr>
          <w:lang w:val="es-ES"/>
        </w:rPr>
      </w:pPr>
      <w:r>
        <w:rPr>
          <w:noProof/>
        </w:rPr>
        <w:drawing>
          <wp:inline distT="0" distB="0" distL="0" distR="0" wp14:anchorId="7647A238" wp14:editId="381000ED">
            <wp:extent cx="4562475" cy="46220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344" cy="462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77E1" w14:textId="3FBE75C0" w:rsidR="00957E2F" w:rsidRDefault="001D49C1" w:rsidP="00957E2F">
      <w:pPr>
        <w:pStyle w:val="Ttulo4"/>
        <w:rPr>
          <w:i w:val="0"/>
          <w:iCs w:val="0"/>
        </w:rPr>
      </w:pPr>
      <w:r w:rsidRPr="001D49C1">
        <w:rPr>
          <w:i w:val="0"/>
          <w:iCs w:val="0"/>
        </w:rPr>
        <w:t>Reinicia Tomcat</w:t>
      </w:r>
    </w:p>
    <w:p w14:paraId="08B81906" w14:textId="79574FCA" w:rsidR="00957E2F" w:rsidRPr="00957E2F" w:rsidRDefault="00314B00" w:rsidP="00957E2F">
      <w:r>
        <w:rPr>
          <w:noProof/>
        </w:rPr>
        <w:drawing>
          <wp:inline distT="0" distB="0" distL="0" distR="0" wp14:anchorId="259CFA3C" wp14:editId="1FF48690">
            <wp:extent cx="5400040" cy="7613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890E" w14:textId="008C4713" w:rsidR="00314B00" w:rsidRDefault="001D49C1" w:rsidP="00AD45CC">
      <w:pPr>
        <w:rPr>
          <w:rStyle w:val="Ttulo4Car"/>
          <w:i w:val="0"/>
          <w:iCs w:val="0"/>
        </w:rPr>
      </w:pPr>
      <w:r w:rsidRPr="001D49C1">
        <w:rPr>
          <w:rStyle w:val="Ttulo4Car"/>
          <w:i w:val="0"/>
          <w:iCs w:val="0"/>
          <w:lang w:val="es-ES"/>
        </w:rPr>
        <w:t>Observa que se ha creado el fichero</w:t>
      </w:r>
      <w:r w:rsidRPr="001D49C1">
        <w:rPr>
          <w:rStyle w:val="Ttulo4Car"/>
          <w:i w:val="0"/>
          <w:iCs w:val="0"/>
        </w:rPr>
        <w:t xml:space="preserve"> </w:t>
      </w:r>
      <w:r w:rsidRPr="001D49C1">
        <w:rPr>
          <w:rStyle w:val="Ttulo4Car"/>
          <w:i w:val="0"/>
          <w:iCs w:val="0"/>
          <w:lang w:val="es-ES"/>
        </w:rPr>
        <w:t>/</w:t>
      </w:r>
      <w:proofErr w:type="spellStart"/>
      <w:r w:rsidRPr="001D49C1">
        <w:rPr>
          <w:rStyle w:val="Ttulo4Car"/>
          <w:i w:val="0"/>
          <w:iCs w:val="0"/>
          <w:lang w:val="es-ES"/>
        </w:rPr>
        <w:t>var</w:t>
      </w:r>
      <w:proofErr w:type="spellEnd"/>
      <w:r w:rsidRPr="001D49C1">
        <w:rPr>
          <w:rStyle w:val="Ttulo4Car"/>
          <w:i w:val="0"/>
          <w:iCs w:val="0"/>
          <w:lang w:val="es-ES"/>
        </w:rPr>
        <w:t>/</w:t>
      </w:r>
      <w:proofErr w:type="spellStart"/>
      <w:r w:rsidRPr="001D49C1">
        <w:rPr>
          <w:rStyle w:val="Ttulo4Car"/>
          <w:i w:val="0"/>
          <w:iCs w:val="0"/>
          <w:lang w:val="es-ES"/>
        </w:rPr>
        <w:t>lib</w:t>
      </w:r>
      <w:proofErr w:type="spellEnd"/>
      <w:r w:rsidRPr="001D49C1">
        <w:rPr>
          <w:rStyle w:val="Ttulo4Car"/>
          <w:i w:val="0"/>
          <w:iCs w:val="0"/>
          <w:lang w:val="es-ES"/>
        </w:rPr>
        <w:t>/tomcat9/</w:t>
      </w:r>
      <w:proofErr w:type="spellStart"/>
      <w:r w:rsidRPr="001D49C1">
        <w:rPr>
          <w:rStyle w:val="Ttulo4Car"/>
          <w:i w:val="0"/>
          <w:iCs w:val="0"/>
          <w:lang w:val="es-ES"/>
        </w:rPr>
        <w:t>conf</w:t>
      </w:r>
      <w:proofErr w:type="spellEnd"/>
      <w:r w:rsidRPr="001D49C1">
        <w:rPr>
          <w:rStyle w:val="Ttulo4Car"/>
          <w:i w:val="0"/>
          <w:iCs w:val="0"/>
          <w:lang w:val="es-ES"/>
        </w:rPr>
        <w:t>/Catalina/TUNOMBRE.com/</w:t>
      </w:r>
      <w:r w:rsidR="00490960" w:rsidRPr="001D49C1">
        <w:rPr>
          <w:rStyle w:val="Ttulo4Car"/>
          <w:i w:val="0"/>
          <w:iCs w:val="0"/>
        </w:rPr>
        <w:t>.</w:t>
      </w:r>
    </w:p>
    <w:p w14:paraId="208F4DB7" w14:textId="031567E8" w:rsidR="00314B00" w:rsidRPr="00314B00" w:rsidRDefault="00314B00" w:rsidP="00AD45CC">
      <w:pPr>
        <w:rPr>
          <w:rFonts w:asciiTheme="majorHAnsi" w:eastAsiaTheme="majorEastAsia" w:hAnsiTheme="majorHAnsi" w:cstheme="majorBidi"/>
          <w:b/>
          <w:bCs/>
          <w:color w:val="46464A" w:themeColor="text2"/>
        </w:rPr>
      </w:pPr>
      <w:r>
        <w:rPr>
          <w:noProof/>
        </w:rPr>
        <w:drawing>
          <wp:inline distT="0" distB="0" distL="0" distR="0" wp14:anchorId="673FDEDC" wp14:editId="02C30B85">
            <wp:extent cx="5400040" cy="5194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70ED" w14:textId="78E7E8A7" w:rsidR="001D49C1" w:rsidRDefault="001D49C1" w:rsidP="001D49C1">
      <w:pPr>
        <w:pStyle w:val="Ttulo4"/>
        <w:rPr>
          <w:i w:val="0"/>
          <w:iCs w:val="0"/>
        </w:rPr>
      </w:pPr>
      <w:r w:rsidRPr="001D49C1">
        <w:rPr>
          <w:i w:val="0"/>
          <w:iCs w:val="0"/>
        </w:rPr>
        <w:lastRenderedPageBreak/>
        <w:t>Copia el fichero /</w:t>
      </w:r>
      <w:proofErr w:type="spellStart"/>
      <w:r w:rsidRPr="001D49C1">
        <w:rPr>
          <w:i w:val="0"/>
          <w:iCs w:val="0"/>
        </w:rPr>
        <w:t>var</w:t>
      </w:r>
      <w:proofErr w:type="spellEnd"/>
      <w:r w:rsidRPr="001D49C1">
        <w:rPr>
          <w:i w:val="0"/>
          <w:iCs w:val="0"/>
        </w:rPr>
        <w:t>/</w:t>
      </w:r>
      <w:proofErr w:type="spellStart"/>
      <w:r w:rsidRPr="001D49C1">
        <w:rPr>
          <w:i w:val="0"/>
          <w:iCs w:val="0"/>
        </w:rPr>
        <w:t>lib</w:t>
      </w:r>
      <w:proofErr w:type="spellEnd"/>
      <w:r w:rsidRPr="001D49C1">
        <w:rPr>
          <w:i w:val="0"/>
          <w:iCs w:val="0"/>
        </w:rPr>
        <w:t>/tomcat9/</w:t>
      </w:r>
      <w:proofErr w:type="spellStart"/>
      <w:r w:rsidRPr="001D49C1">
        <w:rPr>
          <w:i w:val="0"/>
          <w:iCs w:val="0"/>
        </w:rPr>
        <w:t>conf</w:t>
      </w:r>
      <w:proofErr w:type="spellEnd"/>
      <w:r w:rsidRPr="001D49C1">
        <w:rPr>
          <w:i w:val="0"/>
          <w:iCs w:val="0"/>
        </w:rPr>
        <w:t>/Catalina/localhost/manager.xml</w:t>
      </w:r>
      <w:r w:rsidRPr="001D49C1">
        <w:rPr>
          <w:i w:val="0"/>
          <w:iCs w:val="0"/>
        </w:rPr>
        <w:t xml:space="preserve"> </w:t>
      </w:r>
      <w:r w:rsidRPr="001D49C1">
        <w:rPr>
          <w:i w:val="0"/>
          <w:iCs w:val="0"/>
        </w:rPr>
        <w:t>a /var/lib/tomcat9/conf/Catalina/TUNOMBRE.com para habilitar Tomcat Web</w:t>
      </w:r>
      <w:r w:rsidRPr="001D49C1">
        <w:rPr>
          <w:i w:val="0"/>
          <w:iCs w:val="0"/>
        </w:rPr>
        <w:t xml:space="preserve"> </w:t>
      </w:r>
      <w:r w:rsidRPr="001D49C1">
        <w:rPr>
          <w:i w:val="0"/>
          <w:iCs w:val="0"/>
        </w:rPr>
        <w:t>Manager en el nuevo host virtual.</w:t>
      </w:r>
      <w:r w:rsidR="00314B00">
        <w:rPr>
          <w:i w:val="0"/>
          <w:iCs w:val="0"/>
        </w:rPr>
        <w:t xml:space="preserve"> </w:t>
      </w:r>
      <w:r w:rsidRPr="001D49C1">
        <w:rPr>
          <w:i w:val="0"/>
          <w:iCs w:val="0"/>
        </w:rPr>
        <w:t>Reinicia Tomcat</w:t>
      </w:r>
    </w:p>
    <w:p w14:paraId="2D4B1C21" w14:textId="1F69AD39" w:rsidR="00314B00" w:rsidRPr="00314B00" w:rsidRDefault="00314B00" w:rsidP="00314B00">
      <w:r>
        <w:rPr>
          <w:noProof/>
        </w:rPr>
        <w:drawing>
          <wp:inline distT="0" distB="0" distL="0" distR="0" wp14:anchorId="6A8954D0" wp14:editId="45730622">
            <wp:extent cx="5400040" cy="6972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B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83AB2" wp14:editId="077D9C75">
            <wp:extent cx="5400040" cy="441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B90A" w14:textId="75838D45" w:rsidR="00314B00" w:rsidRDefault="001D49C1" w:rsidP="001D49C1">
      <w:pPr>
        <w:pStyle w:val="Ttulo4"/>
        <w:rPr>
          <w:i w:val="0"/>
          <w:iCs w:val="0"/>
        </w:rPr>
      </w:pPr>
      <w:r w:rsidRPr="001D49C1">
        <w:rPr>
          <w:i w:val="0"/>
          <w:iCs w:val="0"/>
        </w:rPr>
        <w:t>Accede ahora desde el navegador a http://TUNOMBRE.com:8080/manager y</w:t>
      </w:r>
      <w:r w:rsidRPr="001D49C1">
        <w:rPr>
          <w:i w:val="0"/>
          <w:iCs w:val="0"/>
        </w:rPr>
        <w:t xml:space="preserve"> </w:t>
      </w:r>
      <w:r w:rsidRPr="001D49C1">
        <w:rPr>
          <w:i w:val="0"/>
          <w:iCs w:val="0"/>
        </w:rPr>
        <w:t xml:space="preserve">comprueba que no tienes ninguna aplicación desplegada. </w:t>
      </w:r>
    </w:p>
    <w:p w14:paraId="52CF8BB3" w14:textId="0014D5D1" w:rsidR="00314B00" w:rsidRPr="00314B00" w:rsidRDefault="00314B00" w:rsidP="00314B00">
      <w:r>
        <w:rPr>
          <w:noProof/>
        </w:rPr>
        <w:drawing>
          <wp:inline distT="0" distB="0" distL="0" distR="0" wp14:anchorId="3A5B5146" wp14:editId="0B906AC9">
            <wp:extent cx="5400040" cy="41541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D11B" w14:textId="73D538B0" w:rsidR="003A6710" w:rsidRPr="001D49C1" w:rsidRDefault="001D49C1" w:rsidP="001D49C1">
      <w:pPr>
        <w:pStyle w:val="Ttulo4"/>
        <w:rPr>
          <w:i w:val="0"/>
          <w:iCs w:val="0"/>
        </w:rPr>
      </w:pPr>
      <w:r w:rsidRPr="001D49C1">
        <w:rPr>
          <w:i w:val="0"/>
          <w:iCs w:val="0"/>
        </w:rPr>
        <w:lastRenderedPageBreak/>
        <w:t>Prueba a copiar a la carpeta</w:t>
      </w:r>
      <w:r w:rsidRPr="001D49C1">
        <w:rPr>
          <w:i w:val="0"/>
          <w:iCs w:val="0"/>
        </w:rPr>
        <w:t xml:space="preserve"> </w:t>
      </w:r>
      <w:proofErr w:type="spellStart"/>
      <w:r w:rsidRPr="001D49C1">
        <w:rPr>
          <w:i w:val="0"/>
          <w:iCs w:val="0"/>
        </w:rPr>
        <w:t>webapps</w:t>
      </w:r>
      <w:proofErr w:type="spellEnd"/>
      <w:r w:rsidRPr="001D49C1">
        <w:rPr>
          <w:i w:val="0"/>
          <w:iCs w:val="0"/>
        </w:rPr>
        <w:t xml:space="preserve">-TUNOMBRE el fichero </w:t>
      </w:r>
      <w:proofErr w:type="spellStart"/>
      <w:r w:rsidRPr="001D49C1">
        <w:rPr>
          <w:i w:val="0"/>
          <w:iCs w:val="0"/>
        </w:rPr>
        <w:t>sample.war</w:t>
      </w:r>
      <w:proofErr w:type="spellEnd"/>
      <w:r w:rsidRPr="001D49C1">
        <w:rPr>
          <w:i w:val="0"/>
          <w:iCs w:val="0"/>
        </w:rPr>
        <w:t xml:space="preserve"> proporcionado por el profesor y algún</w:t>
      </w:r>
      <w:r w:rsidRPr="001D49C1">
        <w:rPr>
          <w:i w:val="0"/>
          <w:iCs w:val="0"/>
        </w:rPr>
        <w:t xml:space="preserve"> </w:t>
      </w:r>
      <w:r w:rsidRPr="001D49C1">
        <w:rPr>
          <w:i w:val="0"/>
          <w:iCs w:val="0"/>
        </w:rPr>
        <w:t>otro .</w:t>
      </w:r>
      <w:proofErr w:type="spellStart"/>
      <w:r w:rsidRPr="001D49C1">
        <w:rPr>
          <w:i w:val="0"/>
          <w:iCs w:val="0"/>
        </w:rPr>
        <w:t>war</w:t>
      </w:r>
      <w:proofErr w:type="spellEnd"/>
      <w:r w:rsidRPr="001D49C1">
        <w:rPr>
          <w:i w:val="0"/>
          <w:iCs w:val="0"/>
        </w:rPr>
        <w:t xml:space="preserve"> de alguna práctica anterior.</w:t>
      </w:r>
    </w:p>
    <w:p w14:paraId="4BBD17DA" w14:textId="2F5E50B1" w:rsidR="00163D83" w:rsidRPr="00163D83" w:rsidRDefault="00CF0771" w:rsidP="00163D83">
      <w:pPr>
        <w:rPr>
          <w:lang w:val="es-ES"/>
        </w:rPr>
      </w:pPr>
      <w:r>
        <w:rPr>
          <w:noProof/>
        </w:rPr>
        <w:drawing>
          <wp:inline distT="0" distB="0" distL="0" distR="0" wp14:anchorId="58AAEF76" wp14:editId="180D8A21">
            <wp:extent cx="5400040" cy="5994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7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40501D" wp14:editId="5C7F54E1">
            <wp:extent cx="4352925" cy="39843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6357" cy="39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2660" w14:textId="308A5A0D" w:rsidR="00C403B0" w:rsidRPr="0039416B" w:rsidRDefault="00C403B0" w:rsidP="0039416B">
      <w:pPr>
        <w:rPr>
          <w:lang w:val="es-ES"/>
        </w:rPr>
      </w:pPr>
      <w:r w:rsidRPr="0039416B">
        <w:rPr>
          <w:rFonts w:asciiTheme="majorHAnsi" w:eastAsiaTheme="majorEastAsia" w:hAnsiTheme="majorHAnsi" w:cstheme="majorBidi"/>
          <w:b/>
          <w:bCs/>
          <w:iCs/>
          <w:color w:val="46464A" w:themeColor="text2"/>
          <w:lang w:val="es-ES"/>
        </w:rPr>
        <w:br w:type="page"/>
      </w:r>
    </w:p>
    <w:p w14:paraId="40F41EB8" w14:textId="77777777" w:rsidR="00C73D32" w:rsidRDefault="00C73D32" w:rsidP="00C73D32">
      <w:pPr>
        <w:pStyle w:val="Ttulo1"/>
      </w:pPr>
      <w:bookmarkStart w:id="1" w:name="_Toc93582506"/>
      <w:r>
        <w:lastRenderedPageBreak/>
        <w:t>Conclusión</w:t>
      </w:r>
      <w:r w:rsidR="0005004D">
        <w:t xml:space="preserve"> y Explicación</w:t>
      </w:r>
      <w:bookmarkEnd w:id="1"/>
    </w:p>
    <w:p w14:paraId="1659421C" w14:textId="4BFB7B6A" w:rsidR="0005004D" w:rsidRPr="00830FB1" w:rsidRDefault="0086602A" w:rsidP="00830FB1">
      <w:pPr>
        <w:rPr>
          <w:u w:val="single"/>
        </w:rPr>
      </w:pPr>
      <w:r>
        <w:t xml:space="preserve">He </w:t>
      </w:r>
      <w:r w:rsidR="00830FB1">
        <w:t>configurado</w:t>
      </w:r>
      <w:r w:rsidR="000A2E07">
        <w:t xml:space="preserve"> un filtro y </w:t>
      </w:r>
      <w:r w:rsidR="00830FB1">
        <w:t xml:space="preserve"> los accesos a las aplicaciones de </w:t>
      </w:r>
      <w:proofErr w:type="spellStart"/>
      <w:r w:rsidR="00830FB1">
        <w:t>tomcat</w:t>
      </w:r>
      <w:proofErr w:type="spellEnd"/>
    </w:p>
    <w:p w14:paraId="7949E33E" w14:textId="77777777" w:rsidR="00D501F6" w:rsidRDefault="00694A52" w:rsidP="00543014">
      <w:pPr>
        <w:pStyle w:val="Ttulo1"/>
      </w:pPr>
      <w:r>
        <w:t xml:space="preserve"> </w:t>
      </w:r>
      <w:bookmarkStart w:id="2" w:name="_Toc93582507"/>
      <w:r w:rsidR="00005A7C">
        <w:t>Bibliografía</w:t>
      </w:r>
      <w:bookmarkEnd w:id="2"/>
    </w:p>
    <w:p w14:paraId="229FAEC5" w14:textId="3D031226" w:rsidR="0036375F" w:rsidRDefault="00D94215" w:rsidP="0036375F">
      <w:r>
        <w:t>T</w:t>
      </w:r>
      <w:r w:rsidR="00934065">
        <w:t>ransparencias</w:t>
      </w:r>
    </w:p>
    <w:p w14:paraId="080B365A" w14:textId="77777777" w:rsidR="00830FB1" w:rsidRPr="000A2E07" w:rsidRDefault="00830FB1" w:rsidP="0036375F">
      <w:pPr>
        <w:rPr>
          <w:u w:val="single"/>
        </w:rPr>
      </w:pPr>
    </w:p>
    <w:sectPr w:rsidR="00830FB1" w:rsidRPr="000A2E07" w:rsidSect="0030172C">
      <w:headerReference w:type="default" r:id="rId20"/>
      <w:footerReference w:type="default" r:id="rId21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4B56" w14:textId="77777777" w:rsidR="00CB79DC" w:rsidRDefault="00CB79DC">
      <w:pPr>
        <w:spacing w:after="0" w:line="240" w:lineRule="auto"/>
      </w:pPr>
      <w:r>
        <w:separator/>
      </w:r>
    </w:p>
  </w:endnote>
  <w:endnote w:type="continuationSeparator" w:id="0">
    <w:p w14:paraId="4C1278C9" w14:textId="77777777" w:rsidR="00CB79DC" w:rsidRDefault="00CB7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C8DC" w14:textId="77777777" w:rsidR="00D501F6" w:rsidRDefault="00CB79DC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40F36">
          <w:rPr>
            <w:lang w:val="es-ES"/>
          </w:rPr>
          <w:t>daw214</w:t>
        </w:r>
      </w:sdtContent>
    </w:sdt>
    <w:r>
      <w:rPr>
        <w:noProof/>
      </w:rPr>
      <w:pict w14:anchorId="44835E04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14:paraId="6DA6586E" w14:textId="77777777" w:rsidR="00D501F6" w:rsidRDefault="006D0ED7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4B3831">
                  <w:rPr>
                    <w:i/>
                    <w:noProof/>
                    <w:color w:val="FFFFFF"/>
                    <w:sz w:val="32"/>
                  </w:rPr>
                  <w:t>5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C5B89" w14:textId="77777777" w:rsidR="00CB79DC" w:rsidRDefault="00CB79DC">
      <w:pPr>
        <w:spacing w:after="0" w:line="240" w:lineRule="auto"/>
      </w:pPr>
      <w:r>
        <w:separator/>
      </w:r>
    </w:p>
  </w:footnote>
  <w:footnote w:type="continuationSeparator" w:id="0">
    <w:p w14:paraId="02F28D49" w14:textId="77777777" w:rsidR="00CB79DC" w:rsidRDefault="00CB7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67AFE935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3110AC54" w14:textId="77777777" w:rsidR="00D501F6" w:rsidRDefault="00CB79DC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59EA86A5"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153C472E"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62927629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BA145B6"/>
    <w:multiLevelType w:val="hybridMultilevel"/>
    <w:tmpl w:val="C63A57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B5C20"/>
    <w:multiLevelType w:val="hybridMultilevel"/>
    <w:tmpl w:val="171A88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1137257"/>
    <w:multiLevelType w:val="hybridMultilevel"/>
    <w:tmpl w:val="D31690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F0C99"/>
    <w:multiLevelType w:val="hybridMultilevel"/>
    <w:tmpl w:val="191EF29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9"/>
  </w:num>
  <w:num w:numId="9">
    <w:abstractNumId w:val="1"/>
  </w:num>
  <w:num w:numId="10">
    <w:abstractNumId w:val="15"/>
  </w:num>
  <w:num w:numId="11">
    <w:abstractNumId w:val="21"/>
  </w:num>
  <w:num w:numId="12">
    <w:abstractNumId w:val="12"/>
  </w:num>
  <w:num w:numId="13">
    <w:abstractNumId w:val="20"/>
  </w:num>
  <w:num w:numId="14">
    <w:abstractNumId w:val="10"/>
  </w:num>
  <w:num w:numId="15">
    <w:abstractNumId w:val="7"/>
  </w:num>
  <w:num w:numId="16">
    <w:abstractNumId w:val="9"/>
  </w:num>
  <w:num w:numId="17">
    <w:abstractNumId w:val="14"/>
  </w:num>
  <w:num w:numId="18">
    <w:abstractNumId w:val="22"/>
  </w:num>
  <w:num w:numId="19">
    <w:abstractNumId w:val="2"/>
  </w:num>
  <w:num w:numId="20">
    <w:abstractNumId w:val="5"/>
  </w:num>
  <w:num w:numId="21">
    <w:abstractNumId w:val="4"/>
  </w:num>
  <w:num w:numId="22">
    <w:abstractNumId w:val="23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2060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57"/>
    <w:rsid w:val="00000059"/>
    <w:rsid w:val="00005A7C"/>
    <w:rsid w:val="000074FB"/>
    <w:rsid w:val="00010D21"/>
    <w:rsid w:val="00011364"/>
    <w:rsid w:val="00030F7E"/>
    <w:rsid w:val="00041EC7"/>
    <w:rsid w:val="00045851"/>
    <w:rsid w:val="0005004D"/>
    <w:rsid w:val="00052CC3"/>
    <w:rsid w:val="000539BF"/>
    <w:rsid w:val="00054930"/>
    <w:rsid w:val="000652D7"/>
    <w:rsid w:val="0007107F"/>
    <w:rsid w:val="00086F03"/>
    <w:rsid w:val="000919DC"/>
    <w:rsid w:val="000A2E07"/>
    <w:rsid w:val="000A4432"/>
    <w:rsid w:val="000B0617"/>
    <w:rsid w:val="000C2EBB"/>
    <w:rsid w:val="000D3530"/>
    <w:rsid w:val="00101F57"/>
    <w:rsid w:val="0012203B"/>
    <w:rsid w:val="00123CB3"/>
    <w:rsid w:val="00126AC1"/>
    <w:rsid w:val="00136B8B"/>
    <w:rsid w:val="001442E4"/>
    <w:rsid w:val="00150DDD"/>
    <w:rsid w:val="00153F2F"/>
    <w:rsid w:val="00163D83"/>
    <w:rsid w:val="00173487"/>
    <w:rsid w:val="0017687B"/>
    <w:rsid w:val="001B1336"/>
    <w:rsid w:val="001C5134"/>
    <w:rsid w:val="001D024F"/>
    <w:rsid w:val="001D03B4"/>
    <w:rsid w:val="001D49C1"/>
    <w:rsid w:val="001D766B"/>
    <w:rsid w:val="001E6419"/>
    <w:rsid w:val="00201E57"/>
    <w:rsid w:val="00205F5B"/>
    <w:rsid w:val="0021165D"/>
    <w:rsid w:val="002578F6"/>
    <w:rsid w:val="00263940"/>
    <w:rsid w:val="00266153"/>
    <w:rsid w:val="00287E0A"/>
    <w:rsid w:val="00294115"/>
    <w:rsid w:val="002B2CBE"/>
    <w:rsid w:val="002D0A71"/>
    <w:rsid w:val="002D2606"/>
    <w:rsid w:val="002E3067"/>
    <w:rsid w:val="002E5006"/>
    <w:rsid w:val="002E61BB"/>
    <w:rsid w:val="0030172C"/>
    <w:rsid w:val="003022D4"/>
    <w:rsid w:val="0030383B"/>
    <w:rsid w:val="00306A54"/>
    <w:rsid w:val="00313765"/>
    <w:rsid w:val="00314B00"/>
    <w:rsid w:val="00320ED2"/>
    <w:rsid w:val="003474AA"/>
    <w:rsid w:val="003536CC"/>
    <w:rsid w:val="00363506"/>
    <w:rsid w:val="0036375F"/>
    <w:rsid w:val="00375E87"/>
    <w:rsid w:val="00392263"/>
    <w:rsid w:val="00392CED"/>
    <w:rsid w:val="0039416B"/>
    <w:rsid w:val="003A6710"/>
    <w:rsid w:val="003B1142"/>
    <w:rsid w:val="003D05B9"/>
    <w:rsid w:val="003F06B4"/>
    <w:rsid w:val="00420FF4"/>
    <w:rsid w:val="004300A7"/>
    <w:rsid w:val="0043793A"/>
    <w:rsid w:val="00455494"/>
    <w:rsid w:val="004764CC"/>
    <w:rsid w:val="00490960"/>
    <w:rsid w:val="00495C6D"/>
    <w:rsid w:val="004B2CAD"/>
    <w:rsid w:val="004B3831"/>
    <w:rsid w:val="004C5AB1"/>
    <w:rsid w:val="00507C13"/>
    <w:rsid w:val="00511EEA"/>
    <w:rsid w:val="00514BC9"/>
    <w:rsid w:val="00517D02"/>
    <w:rsid w:val="00525E96"/>
    <w:rsid w:val="00537A6C"/>
    <w:rsid w:val="00543014"/>
    <w:rsid w:val="005628F9"/>
    <w:rsid w:val="00563BD5"/>
    <w:rsid w:val="005928DB"/>
    <w:rsid w:val="005A0E64"/>
    <w:rsid w:val="005B094E"/>
    <w:rsid w:val="005D5196"/>
    <w:rsid w:val="005F58C7"/>
    <w:rsid w:val="0063259B"/>
    <w:rsid w:val="006507C3"/>
    <w:rsid w:val="0065414C"/>
    <w:rsid w:val="00676A00"/>
    <w:rsid w:val="00682A29"/>
    <w:rsid w:val="00693BA6"/>
    <w:rsid w:val="00694A52"/>
    <w:rsid w:val="006A55D2"/>
    <w:rsid w:val="006B2175"/>
    <w:rsid w:val="006C2FE3"/>
    <w:rsid w:val="006D0ED7"/>
    <w:rsid w:val="006D7897"/>
    <w:rsid w:val="006E1E91"/>
    <w:rsid w:val="006E2F59"/>
    <w:rsid w:val="00713A45"/>
    <w:rsid w:val="00721F1D"/>
    <w:rsid w:val="007722B3"/>
    <w:rsid w:val="007800BA"/>
    <w:rsid w:val="00780739"/>
    <w:rsid w:val="0078515C"/>
    <w:rsid w:val="0078640F"/>
    <w:rsid w:val="00787679"/>
    <w:rsid w:val="007C0942"/>
    <w:rsid w:val="007F1A46"/>
    <w:rsid w:val="00815995"/>
    <w:rsid w:val="0082009F"/>
    <w:rsid w:val="00830FB1"/>
    <w:rsid w:val="00844761"/>
    <w:rsid w:val="00851D94"/>
    <w:rsid w:val="00860140"/>
    <w:rsid w:val="008625D8"/>
    <w:rsid w:val="0086602A"/>
    <w:rsid w:val="0087159D"/>
    <w:rsid w:val="00873099"/>
    <w:rsid w:val="00876528"/>
    <w:rsid w:val="00877989"/>
    <w:rsid w:val="00884939"/>
    <w:rsid w:val="00890DEE"/>
    <w:rsid w:val="00894D1E"/>
    <w:rsid w:val="008B0922"/>
    <w:rsid w:val="008C65F8"/>
    <w:rsid w:val="009071EB"/>
    <w:rsid w:val="00912C5F"/>
    <w:rsid w:val="0091610F"/>
    <w:rsid w:val="009172C6"/>
    <w:rsid w:val="00923CD5"/>
    <w:rsid w:val="00934065"/>
    <w:rsid w:val="009429C8"/>
    <w:rsid w:val="00944727"/>
    <w:rsid w:val="00954755"/>
    <w:rsid w:val="00954BD7"/>
    <w:rsid w:val="00957E2F"/>
    <w:rsid w:val="0096151C"/>
    <w:rsid w:val="00970379"/>
    <w:rsid w:val="00973947"/>
    <w:rsid w:val="00987A06"/>
    <w:rsid w:val="00992559"/>
    <w:rsid w:val="00994FC8"/>
    <w:rsid w:val="00997021"/>
    <w:rsid w:val="009A55D7"/>
    <w:rsid w:val="009B628D"/>
    <w:rsid w:val="009E5808"/>
    <w:rsid w:val="009E676A"/>
    <w:rsid w:val="009F626A"/>
    <w:rsid w:val="00A023FA"/>
    <w:rsid w:val="00A1345B"/>
    <w:rsid w:val="00A13E17"/>
    <w:rsid w:val="00A37EB7"/>
    <w:rsid w:val="00A45E6C"/>
    <w:rsid w:val="00A520BC"/>
    <w:rsid w:val="00A5290A"/>
    <w:rsid w:val="00A621C5"/>
    <w:rsid w:val="00A80040"/>
    <w:rsid w:val="00A901FB"/>
    <w:rsid w:val="00AA45EF"/>
    <w:rsid w:val="00AB4A70"/>
    <w:rsid w:val="00AB6AB2"/>
    <w:rsid w:val="00AD45CC"/>
    <w:rsid w:val="00AD6616"/>
    <w:rsid w:val="00AD662F"/>
    <w:rsid w:val="00AD78FD"/>
    <w:rsid w:val="00B114EB"/>
    <w:rsid w:val="00B510CC"/>
    <w:rsid w:val="00B609AB"/>
    <w:rsid w:val="00B628CE"/>
    <w:rsid w:val="00B62E0B"/>
    <w:rsid w:val="00B73A42"/>
    <w:rsid w:val="00B84BC3"/>
    <w:rsid w:val="00B9300D"/>
    <w:rsid w:val="00BB14EB"/>
    <w:rsid w:val="00BC13AA"/>
    <w:rsid w:val="00BC16BE"/>
    <w:rsid w:val="00BC5AB8"/>
    <w:rsid w:val="00BD07D0"/>
    <w:rsid w:val="00BD7E78"/>
    <w:rsid w:val="00BF008F"/>
    <w:rsid w:val="00BF17AB"/>
    <w:rsid w:val="00BF39BF"/>
    <w:rsid w:val="00C12CEF"/>
    <w:rsid w:val="00C25D73"/>
    <w:rsid w:val="00C27F84"/>
    <w:rsid w:val="00C346FA"/>
    <w:rsid w:val="00C3755D"/>
    <w:rsid w:val="00C403B0"/>
    <w:rsid w:val="00C41FE4"/>
    <w:rsid w:val="00C52903"/>
    <w:rsid w:val="00C73D32"/>
    <w:rsid w:val="00C748E4"/>
    <w:rsid w:val="00C90D56"/>
    <w:rsid w:val="00C90F5E"/>
    <w:rsid w:val="00C944BD"/>
    <w:rsid w:val="00CB79DC"/>
    <w:rsid w:val="00CD0351"/>
    <w:rsid w:val="00CE1183"/>
    <w:rsid w:val="00CF0771"/>
    <w:rsid w:val="00D034C8"/>
    <w:rsid w:val="00D05185"/>
    <w:rsid w:val="00D144C1"/>
    <w:rsid w:val="00D203FF"/>
    <w:rsid w:val="00D205CF"/>
    <w:rsid w:val="00D27420"/>
    <w:rsid w:val="00D34D8C"/>
    <w:rsid w:val="00D501F6"/>
    <w:rsid w:val="00D62992"/>
    <w:rsid w:val="00D675C3"/>
    <w:rsid w:val="00D8715D"/>
    <w:rsid w:val="00D94215"/>
    <w:rsid w:val="00DB31D5"/>
    <w:rsid w:val="00DC38F9"/>
    <w:rsid w:val="00DD022F"/>
    <w:rsid w:val="00DD407B"/>
    <w:rsid w:val="00DF08B3"/>
    <w:rsid w:val="00DF44E1"/>
    <w:rsid w:val="00E03146"/>
    <w:rsid w:val="00E04A2E"/>
    <w:rsid w:val="00E120C5"/>
    <w:rsid w:val="00E43039"/>
    <w:rsid w:val="00E44918"/>
    <w:rsid w:val="00E626B3"/>
    <w:rsid w:val="00E71081"/>
    <w:rsid w:val="00E7697E"/>
    <w:rsid w:val="00EA2F98"/>
    <w:rsid w:val="00EC39FF"/>
    <w:rsid w:val="00EE48DA"/>
    <w:rsid w:val="00EE5164"/>
    <w:rsid w:val="00EF0484"/>
    <w:rsid w:val="00F06CD6"/>
    <w:rsid w:val="00F17271"/>
    <w:rsid w:val="00F40F36"/>
    <w:rsid w:val="00F7245E"/>
    <w:rsid w:val="00F73EF3"/>
    <w:rsid w:val="00F74941"/>
    <w:rsid w:val="00F80A2F"/>
    <w:rsid w:val="00F87E1F"/>
    <w:rsid w:val="00F93C57"/>
    <w:rsid w:val="00FA1B7A"/>
    <w:rsid w:val="00FA6D26"/>
    <w:rsid w:val="00FB008F"/>
    <w:rsid w:val="00FB7776"/>
    <w:rsid w:val="00FC4266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cceda5,#6cf,#51857b"/>
    </o:shapedefaults>
    <o:shapelayout v:ext="edit">
      <o:idmap v:ext="edit" data="2"/>
    </o:shapelayout>
  </w:shapeDefaults>
  <w:decimalSymbol w:val=","/>
  <w:listSeparator w:val=";"/>
  <w14:docId w14:val="76730EB4"/>
  <w15:docId w15:val="{13612026-7AAD-46A9-8A7F-615ED449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5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536CC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info">
    <w:name w:val="info"/>
    <w:basedOn w:val="Fuentedeprrafopredeter"/>
    <w:rsid w:val="00E04A2E"/>
  </w:style>
  <w:style w:type="character" w:styleId="Mencinsinresolver">
    <w:name w:val="Unresolved Mention"/>
    <w:basedOn w:val="Fuentedeprrafopredeter"/>
    <w:uiPriority w:val="99"/>
    <w:semiHidden/>
    <w:unhideWhenUsed/>
    <w:rsid w:val="00830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41D0D-CCDC-4252-AFD7-19C60FC6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2665</TotalTime>
  <Pages>7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60</cp:revision>
  <dcterms:created xsi:type="dcterms:W3CDTF">2021-10-02T09:23:00Z</dcterms:created>
  <dcterms:modified xsi:type="dcterms:W3CDTF">2022-01-20T14:02:00Z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