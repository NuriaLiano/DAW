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180C" w14:textId="77777777" w:rsidR="00D501F6" w:rsidRDefault="00744DE4">
      <w:r>
        <w:rPr>
          <w:noProof/>
        </w:rPr>
        <w:pict w14:anchorId="010DB486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>
                  <w:txbxContent>
                    <w:p w14:paraId="48554F2D" w14:textId="77777777" w:rsidR="00D501F6" w:rsidRPr="00C944BD" w:rsidRDefault="003D05B9" w:rsidP="00C403B0">
                      <w:pPr>
                        <w:ind w:firstLine="708"/>
                        <w:rPr>
                          <w:u w:val="single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Hoja04</w:t>
                      </w:r>
                      <w:r w:rsidR="00C403B0" w:rsidRPr="00C403B0">
                        <w:rPr>
                          <w:color w:val="FFFFFF"/>
                          <w:sz w:val="96"/>
                        </w:rPr>
                        <w:t>_</w:t>
                      </w:r>
                      <w:r>
                        <w:rPr>
                          <w:color w:val="FFFFFF"/>
                          <w:sz w:val="96"/>
                        </w:rPr>
                        <w:t>Tomcat</w:t>
                      </w:r>
                      <w:r w:rsidR="00C403B0" w:rsidRPr="00C403B0">
                        <w:rPr>
                          <w:color w:val="FFFFFF"/>
                          <w:sz w:val="96"/>
                        </w:rPr>
                        <w:t>_0</w:t>
                      </w:r>
                      <w:r w:rsidR="0005004D">
                        <w:rPr>
                          <w:color w:val="FFFFFF"/>
                          <w:sz w:val="96"/>
                        </w:rPr>
                        <w:t>3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>
                  <w:txbxContent>
                    <w:p w14:paraId="12CDCE11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7C67229C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05D31F7F" wp14:editId="0F6C0210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3D97E441" wp14:editId="071C7447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91085513" w:displacedByCustomXml="prev"/>
        <w:p w14:paraId="4257319E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26174926" w14:textId="77777777" w:rsidR="00B609AB" w:rsidRDefault="006D0ED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1085513" w:history="1">
            <w:r w:rsidR="00B609AB" w:rsidRPr="00D1476C">
              <w:rPr>
                <w:rStyle w:val="Hipervnculo"/>
                <w:noProof/>
              </w:rPr>
              <w:t>Índice</w:t>
            </w:r>
            <w:r w:rsidR="00B609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9AB">
              <w:rPr>
                <w:noProof/>
                <w:webHidden/>
              </w:rPr>
              <w:instrText xml:space="preserve"> PAGEREF _Toc91085513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9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0CF8" w14:textId="77777777" w:rsidR="00B609AB" w:rsidRDefault="00744DE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1085514" w:history="1">
            <w:r w:rsidR="00B609AB" w:rsidRPr="00D1476C">
              <w:rPr>
                <w:rStyle w:val="Hipervnculo"/>
                <w:noProof/>
                <w:lang w:val="es-ES" w:eastAsia="es-ES"/>
              </w:rPr>
              <w:t>Ejercicio1</w:t>
            </w:r>
            <w:r w:rsidR="00B609AB">
              <w:rPr>
                <w:noProof/>
                <w:webHidden/>
              </w:rPr>
              <w:tab/>
            </w:r>
            <w:r w:rsidR="006D0ED7">
              <w:rPr>
                <w:noProof/>
                <w:webHidden/>
              </w:rPr>
              <w:fldChar w:fldCharType="begin"/>
            </w:r>
            <w:r w:rsidR="00B609AB">
              <w:rPr>
                <w:noProof/>
                <w:webHidden/>
              </w:rPr>
              <w:instrText xml:space="preserve"> PAGEREF _Toc91085514 \h </w:instrText>
            </w:r>
            <w:r w:rsidR="006D0ED7">
              <w:rPr>
                <w:noProof/>
                <w:webHidden/>
              </w:rPr>
            </w:r>
            <w:r w:rsidR="006D0ED7">
              <w:rPr>
                <w:noProof/>
                <w:webHidden/>
              </w:rPr>
              <w:fldChar w:fldCharType="separate"/>
            </w:r>
            <w:r w:rsidR="00B609AB">
              <w:rPr>
                <w:noProof/>
                <w:webHidden/>
              </w:rPr>
              <w:t>3</w:t>
            </w:r>
            <w:r w:rsidR="006D0ED7">
              <w:rPr>
                <w:noProof/>
                <w:webHidden/>
              </w:rPr>
              <w:fldChar w:fldCharType="end"/>
            </w:r>
          </w:hyperlink>
        </w:p>
        <w:p w14:paraId="412481F3" w14:textId="77777777" w:rsidR="00B609AB" w:rsidRDefault="00744DE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1085515" w:history="1">
            <w:r w:rsidR="00B609AB" w:rsidRPr="00D1476C">
              <w:rPr>
                <w:rStyle w:val="Hipervnculo"/>
                <w:noProof/>
                <w:lang w:val="es-ES" w:eastAsia="es-ES"/>
              </w:rPr>
              <w:t>Ejercicio2</w:t>
            </w:r>
            <w:r w:rsidR="00B609AB">
              <w:rPr>
                <w:noProof/>
                <w:webHidden/>
              </w:rPr>
              <w:tab/>
            </w:r>
            <w:r w:rsidR="006D0ED7">
              <w:rPr>
                <w:noProof/>
                <w:webHidden/>
              </w:rPr>
              <w:fldChar w:fldCharType="begin"/>
            </w:r>
            <w:r w:rsidR="00B609AB">
              <w:rPr>
                <w:noProof/>
                <w:webHidden/>
              </w:rPr>
              <w:instrText xml:space="preserve"> PAGEREF _Toc91085515 \h </w:instrText>
            </w:r>
            <w:r w:rsidR="006D0ED7">
              <w:rPr>
                <w:noProof/>
                <w:webHidden/>
              </w:rPr>
            </w:r>
            <w:r w:rsidR="006D0ED7">
              <w:rPr>
                <w:noProof/>
                <w:webHidden/>
              </w:rPr>
              <w:fldChar w:fldCharType="separate"/>
            </w:r>
            <w:r w:rsidR="00B609AB">
              <w:rPr>
                <w:noProof/>
                <w:webHidden/>
              </w:rPr>
              <w:t>7</w:t>
            </w:r>
            <w:r w:rsidR="006D0ED7">
              <w:rPr>
                <w:noProof/>
                <w:webHidden/>
              </w:rPr>
              <w:fldChar w:fldCharType="end"/>
            </w:r>
          </w:hyperlink>
        </w:p>
        <w:p w14:paraId="309A2AC9" w14:textId="77777777" w:rsidR="00B609AB" w:rsidRDefault="00744DE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1085516" w:history="1">
            <w:r w:rsidR="00B609AB" w:rsidRPr="00D1476C">
              <w:rPr>
                <w:rStyle w:val="Hipervnculo"/>
                <w:noProof/>
                <w:lang w:val="es-ES" w:eastAsia="es-ES"/>
              </w:rPr>
              <w:t>Ejercicio3</w:t>
            </w:r>
            <w:r w:rsidR="00B609AB">
              <w:rPr>
                <w:noProof/>
                <w:webHidden/>
              </w:rPr>
              <w:tab/>
            </w:r>
            <w:r w:rsidR="006D0ED7">
              <w:rPr>
                <w:noProof/>
                <w:webHidden/>
              </w:rPr>
              <w:fldChar w:fldCharType="begin"/>
            </w:r>
            <w:r w:rsidR="00B609AB">
              <w:rPr>
                <w:noProof/>
                <w:webHidden/>
              </w:rPr>
              <w:instrText xml:space="preserve"> PAGEREF _Toc91085516 \h </w:instrText>
            </w:r>
            <w:r w:rsidR="006D0ED7">
              <w:rPr>
                <w:noProof/>
                <w:webHidden/>
              </w:rPr>
            </w:r>
            <w:r w:rsidR="006D0ED7">
              <w:rPr>
                <w:noProof/>
                <w:webHidden/>
              </w:rPr>
              <w:fldChar w:fldCharType="separate"/>
            </w:r>
            <w:r w:rsidR="00B609AB">
              <w:rPr>
                <w:noProof/>
                <w:webHidden/>
              </w:rPr>
              <w:t>9</w:t>
            </w:r>
            <w:r w:rsidR="006D0ED7">
              <w:rPr>
                <w:noProof/>
                <w:webHidden/>
              </w:rPr>
              <w:fldChar w:fldCharType="end"/>
            </w:r>
          </w:hyperlink>
        </w:p>
        <w:p w14:paraId="25681CE4" w14:textId="77777777" w:rsidR="00B609AB" w:rsidRDefault="00744DE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1085517" w:history="1">
            <w:r w:rsidR="00B609AB" w:rsidRPr="00D1476C">
              <w:rPr>
                <w:rStyle w:val="Hipervnculo"/>
                <w:noProof/>
                <w:lang w:val="es-ES" w:eastAsia="es-ES"/>
              </w:rPr>
              <w:t>Ejercicio4</w:t>
            </w:r>
            <w:r w:rsidR="00B609AB">
              <w:rPr>
                <w:noProof/>
                <w:webHidden/>
              </w:rPr>
              <w:tab/>
            </w:r>
            <w:r w:rsidR="006D0ED7">
              <w:rPr>
                <w:noProof/>
                <w:webHidden/>
              </w:rPr>
              <w:fldChar w:fldCharType="begin"/>
            </w:r>
            <w:r w:rsidR="00B609AB">
              <w:rPr>
                <w:noProof/>
                <w:webHidden/>
              </w:rPr>
              <w:instrText xml:space="preserve"> PAGEREF _Toc91085517 \h </w:instrText>
            </w:r>
            <w:r w:rsidR="006D0ED7">
              <w:rPr>
                <w:noProof/>
                <w:webHidden/>
              </w:rPr>
            </w:r>
            <w:r w:rsidR="006D0ED7">
              <w:rPr>
                <w:noProof/>
                <w:webHidden/>
              </w:rPr>
              <w:fldChar w:fldCharType="separate"/>
            </w:r>
            <w:r w:rsidR="00B609AB">
              <w:rPr>
                <w:noProof/>
                <w:webHidden/>
              </w:rPr>
              <w:t>10</w:t>
            </w:r>
            <w:r w:rsidR="006D0ED7">
              <w:rPr>
                <w:noProof/>
                <w:webHidden/>
              </w:rPr>
              <w:fldChar w:fldCharType="end"/>
            </w:r>
          </w:hyperlink>
        </w:p>
        <w:p w14:paraId="26290F53" w14:textId="77777777" w:rsidR="00B609AB" w:rsidRDefault="00744DE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1085518" w:history="1">
            <w:r w:rsidR="00B609AB" w:rsidRPr="00D1476C">
              <w:rPr>
                <w:rStyle w:val="Hipervnculo"/>
                <w:noProof/>
                <w:lang w:val="es-ES" w:eastAsia="es-ES"/>
              </w:rPr>
              <w:t>Ejercicio5</w:t>
            </w:r>
            <w:r w:rsidR="00B609AB">
              <w:rPr>
                <w:noProof/>
                <w:webHidden/>
              </w:rPr>
              <w:tab/>
            </w:r>
            <w:r w:rsidR="006D0ED7">
              <w:rPr>
                <w:noProof/>
                <w:webHidden/>
              </w:rPr>
              <w:fldChar w:fldCharType="begin"/>
            </w:r>
            <w:r w:rsidR="00B609AB">
              <w:rPr>
                <w:noProof/>
                <w:webHidden/>
              </w:rPr>
              <w:instrText xml:space="preserve"> PAGEREF _Toc91085518 \h </w:instrText>
            </w:r>
            <w:r w:rsidR="006D0ED7">
              <w:rPr>
                <w:noProof/>
                <w:webHidden/>
              </w:rPr>
            </w:r>
            <w:r w:rsidR="006D0ED7">
              <w:rPr>
                <w:noProof/>
                <w:webHidden/>
              </w:rPr>
              <w:fldChar w:fldCharType="separate"/>
            </w:r>
            <w:r w:rsidR="00B609AB">
              <w:rPr>
                <w:noProof/>
                <w:webHidden/>
              </w:rPr>
              <w:t>11</w:t>
            </w:r>
            <w:r w:rsidR="006D0ED7">
              <w:rPr>
                <w:noProof/>
                <w:webHidden/>
              </w:rPr>
              <w:fldChar w:fldCharType="end"/>
            </w:r>
          </w:hyperlink>
        </w:p>
        <w:p w14:paraId="103DBB59" w14:textId="77777777" w:rsidR="00B609AB" w:rsidRDefault="00744DE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1085519" w:history="1">
            <w:r w:rsidR="00B609AB" w:rsidRPr="00D1476C">
              <w:rPr>
                <w:rStyle w:val="Hipervnculo"/>
                <w:noProof/>
                <w:lang w:val="es-ES" w:eastAsia="es-ES"/>
              </w:rPr>
              <w:t>Ejercicio6</w:t>
            </w:r>
            <w:r w:rsidR="00B609AB">
              <w:rPr>
                <w:noProof/>
                <w:webHidden/>
              </w:rPr>
              <w:tab/>
            </w:r>
            <w:r w:rsidR="006D0ED7">
              <w:rPr>
                <w:noProof/>
                <w:webHidden/>
              </w:rPr>
              <w:fldChar w:fldCharType="begin"/>
            </w:r>
            <w:r w:rsidR="00B609AB">
              <w:rPr>
                <w:noProof/>
                <w:webHidden/>
              </w:rPr>
              <w:instrText xml:space="preserve"> PAGEREF _Toc91085519 \h </w:instrText>
            </w:r>
            <w:r w:rsidR="006D0ED7">
              <w:rPr>
                <w:noProof/>
                <w:webHidden/>
              </w:rPr>
            </w:r>
            <w:r w:rsidR="006D0ED7">
              <w:rPr>
                <w:noProof/>
                <w:webHidden/>
              </w:rPr>
              <w:fldChar w:fldCharType="separate"/>
            </w:r>
            <w:r w:rsidR="00B609AB">
              <w:rPr>
                <w:noProof/>
                <w:webHidden/>
              </w:rPr>
              <w:t>12</w:t>
            </w:r>
            <w:r w:rsidR="006D0ED7">
              <w:rPr>
                <w:noProof/>
                <w:webHidden/>
              </w:rPr>
              <w:fldChar w:fldCharType="end"/>
            </w:r>
          </w:hyperlink>
        </w:p>
        <w:p w14:paraId="2B48F0CB" w14:textId="77777777" w:rsidR="00B609AB" w:rsidRDefault="00744DE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1085520" w:history="1">
            <w:r w:rsidR="00B609AB" w:rsidRPr="00D1476C">
              <w:rPr>
                <w:rStyle w:val="Hipervnculo"/>
                <w:noProof/>
                <w:lang w:val="es-ES" w:eastAsia="es-ES"/>
              </w:rPr>
              <w:t>Ejercicio7</w:t>
            </w:r>
            <w:r w:rsidR="00B609AB">
              <w:rPr>
                <w:noProof/>
                <w:webHidden/>
              </w:rPr>
              <w:tab/>
            </w:r>
            <w:r w:rsidR="006D0ED7">
              <w:rPr>
                <w:noProof/>
                <w:webHidden/>
              </w:rPr>
              <w:fldChar w:fldCharType="begin"/>
            </w:r>
            <w:r w:rsidR="00B609AB">
              <w:rPr>
                <w:noProof/>
                <w:webHidden/>
              </w:rPr>
              <w:instrText xml:space="preserve"> PAGEREF _Toc91085520 \h </w:instrText>
            </w:r>
            <w:r w:rsidR="006D0ED7">
              <w:rPr>
                <w:noProof/>
                <w:webHidden/>
              </w:rPr>
            </w:r>
            <w:r w:rsidR="006D0ED7">
              <w:rPr>
                <w:noProof/>
                <w:webHidden/>
              </w:rPr>
              <w:fldChar w:fldCharType="separate"/>
            </w:r>
            <w:r w:rsidR="00B609AB">
              <w:rPr>
                <w:noProof/>
                <w:webHidden/>
              </w:rPr>
              <w:t>12</w:t>
            </w:r>
            <w:r w:rsidR="006D0ED7">
              <w:rPr>
                <w:noProof/>
                <w:webHidden/>
              </w:rPr>
              <w:fldChar w:fldCharType="end"/>
            </w:r>
          </w:hyperlink>
        </w:p>
        <w:p w14:paraId="284A5CB6" w14:textId="77777777" w:rsidR="00B609AB" w:rsidRDefault="00744DE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1085521" w:history="1">
            <w:r w:rsidR="00B609AB" w:rsidRPr="00D1476C">
              <w:rPr>
                <w:rStyle w:val="Hipervnculo"/>
                <w:noProof/>
              </w:rPr>
              <w:t>Conclusión</w:t>
            </w:r>
            <w:r w:rsidR="00B609AB">
              <w:rPr>
                <w:noProof/>
                <w:webHidden/>
              </w:rPr>
              <w:tab/>
            </w:r>
            <w:r w:rsidR="006D0ED7">
              <w:rPr>
                <w:noProof/>
                <w:webHidden/>
              </w:rPr>
              <w:fldChar w:fldCharType="begin"/>
            </w:r>
            <w:r w:rsidR="00B609AB">
              <w:rPr>
                <w:noProof/>
                <w:webHidden/>
              </w:rPr>
              <w:instrText xml:space="preserve"> PAGEREF _Toc91085521 \h </w:instrText>
            </w:r>
            <w:r w:rsidR="006D0ED7">
              <w:rPr>
                <w:noProof/>
                <w:webHidden/>
              </w:rPr>
            </w:r>
            <w:r w:rsidR="006D0ED7">
              <w:rPr>
                <w:noProof/>
                <w:webHidden/>
              </w:rPr>
              <w:fldChar w:fldCharType="separate"/>
            </w:r>
            <w:r w:rsidR="00B609AB">
              <w:rPr>
                <w:noProof/>
                <w:webHidden/>
              </w:rPr>
              <w:t>15</w:t>
            </w:r>
            <w:r w:rsidR="006D0ED7">
              <w:rPr>
                <w:noProof/>
                <w:webHidden/>
              </w:rPr>
              <w:fldChar w:fldCharType="end"/>
            </w:r>
          </w:hyperlink>
        </w:p>
        <w:p w14:paraId="47D3781A" w14:textId="77777777" w:rsidR="00B609AB" w:rsidRDefault="00744DE4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1085522" w:history="1">
            <w:r w:rsidR="00B609AB" w:rsidRPr="00D1476C">
              <w:rPr>
                <w:rStyle w:val="Hipervnculo"/>
                <w:noProof/>
              </w:rPr>
              <w:t>Bibliografía</w:t>
            </w:r>
            <w:r w:rsidR="00B609AB">
              <w:rPr>
                <w:noProof/>
                <w:webHidden/>
              </w:rPr>
              <w:tab/>
            </w:r>
            <w:r w:rsidR="006D0ED7">
              <w:rPr>
                <w:noProof/>
                <w:webHidden/>
              </w:rPr>
              <w:fldChar w:fldCharType="begin"/>
            </w:r>
            <w:r w:rsidR="00B609AB">
              <w:rPr>
                <w:noProof/>
                <w:webHidden/>
              </w:rPr>
              <w:instrText xml:space="preserve"> PAGEREF _Toc91085522 \h </w:instrText>
            </w:r>
            <w:r w:rsidR="006D0ED7">
              <w:rPr>
                <w:noProof/>
                <w:webHidden/>
              </w:rPr>
            </w:r>
            <w:r w:rsidR="006D0ED7">
              <w:rPr>
                <w:noProof/>
                <w:webHidden/>
              </w:rPr>
              <w:fldChar w:fldCharType="separate"/>
            </w:r>
            <w:r w:rsidR="00B609AB">
              <w:rPr>
                <w:noProof/>
                <w:webHidden/>
              </w:rPr>
              <w:t>15</w:t>
            </w:r>
            <w:r w:rsidR="006D0ED7">
              <w:rPr>
                <w:noProof/>
                <w:webHidden/>
              </w:rPr>
              <w:fldChar w:fldCharType="end"/>
            </w:r>
          </w:hyperlink>
        </w:p>
        <w:p w14:paraId="16B349F3" w14:textId="77777777" w:rsidR="00543014" w:rsidRDefault="006D0ED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7728B435" w14:textId="77777777" w:rsidR="00D501F6" w:rsidRDefault="00D501F6"/>
    <w:p w14:paraId="6F9659A6" w14:textId="77777777" w:rsidR="00D501F6" w:rsidRDefault="00005A7C">
      <w:r>
        <w:br w:type="page"/>
      </w:r>
    </w:p>
    <w:p w14:paraId="75FA3401" w14:textId="77777777" w:rsidR="00676A00" w:rsidRPr="00306A54" w:rsidRDefault="00FC4266" w:rsidP="00306A54">
      <w:pPr>
        <w:pStyle w:val="Ttulo1"/>
        <w:rPr>
          <w:lang w:val="es-ES" w:eastAsia="es-ES"/>
        </w:rPr>
      </w:pPr>
      <w:bookmarkStart w:id="1" w:name="_Toc91085514"/>
      <w:r>
        <w:rPr>
          <w:lang w:val="es-ES" w:eastAsia="es-ES"/>
        </w:rPr>
        <w:lastRenderedPageBreak/>
        <w:t>Ejercicio</w:t>
      </w:r>
      <w:r w:rsidR="00C944BD">
        <w:rPr>
          <w:lang w:val="es-ES" w:eastAsia="es-ES"/>
        </w:rPr>
        <w:t>1</w:t>
      </w:r>
      <w:bookmarkEnd w:id="1"/>
    </w:p>
    <w:p w14:paraId="1AAA1090" w14:textId="77777777" w:rsidR="00C90F5E" w:rsidRDefault="00A901FB" w:rsidP="00C944BD">
      <w:pPr>
        <w:pStyle w:val="Ttulo4"/>
        <w:rPr>
          <w:i w:val="0"/>
        </w:rPr>
      </w:pPr>
      <w:r>
        <w:rPr>
          <w:i w:val="0"/>
        </w:rPr>
        <w:t xml:space="preserve">Consulta </w:t>
      </w:r>
      <w:r w:rsidRPr="00A901FB">
        <w:rPr>
          <w:i w:val="0"/>
        </w:rPr>
        <w:t>$CATALINA_BASE/webapps/ROOT</w:t>
      </w:r>
    </w:p>
    <w:p w14:paraId="094A2415" w14:textId="77777777" w:rsidR="001D766B" w:rsidRPr="001D766B" w:rsidRDefault="00A901FB" w:rsidP="001D766B">
      <w:r>
        <w:rPr>
          <w:noProof/>
          <w:lang w:val="es-ES" w:eastAsia="es-ES"/>
        </w:rPr>
        <w:drawing>
          <wp:inline distT="0" distB="0" distL="0" distR="0" wp14:anchorId="69A58B9A" wp14:editId="0EE97B8C">
            <wp:extent cx="5400040" cy="48364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6DCD8" w14:textId="77777777" w:rsidR="00C944BD" w:rsidRDefault="00A901FB" w:rsidP="00A901FB">
      <w:pPr>
        <w:pStyle w:val="Ttulo4"/>
        <w:rPr>
          <w:i w:val="0"/>
        </w:rPr>
      </w:pPr>
      <w:r>
        <w:rPr>
          <w:i w:val="0"/>
        </w:rPr>
        <w:t xml:space="preserve">Consulta </w:t>
      </w:r>
      <w:r w:rsidRPr="00A901FB">
        <w:rPr>
          <w:i w:val="0"/>
        </w:rPr>
        <w:t>$CATALINA_BASE/webapps/ROOT/index.html.</w:t>
      </w:r>
    </w:p>
    <w:p w14:paraId="2B63328C" w14:textId="77777777" w:rsidR="00A901FB" w:rsidRPr="00A901FB" w:rsidRDefault="00041EC7" w:rsidP="00A901FB">
      <w:r>
        <w:rPr>
          <w:noProof/>
          <w:lang w:val="es-ES" w:eastAsia="es-ES"/>
        </w:rPr>
        <w:drawing>
          <wp:inline distT="0" distB="0" distL="0" distR="0" wp14:anchorId="2E357337" wp14:editId="5391D826">
            <wp:extent cx="5400040" cy="373087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6E3E0" w14:textId="77777777" w:rsidR="00306A54" w:rsidRDefault="00A901FB" w:rsidP="00C944BD">
      <w:pPr>
        <w:pStyle w:val="Ttulo4"/>
        <w:rPr>
          <w:i w:val="0"/>
        </w:rPr>
      </w:pPr>
      <w:r>
        <w:rPr>
          <w:i w:val="0"/>
        </w:rPr>
        <w:t xml:space="preserve">Elimina el contenido </w:t>
      </w:r>
      <w:r w:rsidRPr="00A901FB">
        <w:rPr>
          <w:i w:val="0"/>
        </w:rPr>
        <w:t>ROOT Context.</w:t>
      </w:r>
    </w:p>
    <w:p w14:paraId="12B0D900" w14:textId="77777777" w:rsidR="00A901FB" w:rsidRPr="00A901FB" w:rsidRDefault="00041EC7" w:rsidP="00A901FB">
      <w:r>
        <w:rPr>
          <w:noProof/>
          <w:lang w:val="es-ES" w:eastAsia="es-ES"/>
        </w:rPr>
        <w:drawing>
          <wp:inline distT="0" distB="0" distL="0" distR="0" wp14:anchorId="1D1E1B79" wp14:editId="2710B97D">
            <wp:extent cx="5400040" cy="18087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19990" w14:textId="77777777" w:rsidR="00A901FB" w:rsidRDefault="00A901FB" w:rsidP="00A901FB">
      <w:pPr>
        <w:pStyle w:val="Ttulo4"/>
        <w:rPr>
          <w:i w:val="0"/>
        </w:rPr>
      </w:pPr>
      <w:r w:rsidRPr="00A901FB">
        <w:rPr>
          <w:i w:val="0"/>
        </w:rPr>
        <w:t>Mueve el contenido de Tomcat_Saludo a /usr/share</w:t>
      </w:r>
    </w:p>
    <w:p w14:paraId="77ECE481" w14:textId="77777777" w:rsidR="00041EC7" w:rsidRPr="00041EC7" w:rsidRDefault="00041EC7" w:rsidP="00041EC7">
      <w:r>
        <w:rPr>
          <w:noProof/>
          <w:lang w:val="es-ES" w:eastAsia="es-ES"/>
        </w:rPr>
        <w:drawing>
          <wp:inline distT="0" distB="0" distL="0" distR="0" wp14:anchorId="47A8C3A8" wp14:editId="3066D64E">
            <wp:extent cx="5400040" cy="15677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715BC" w14:textId="77777777" w:rsidR="00A901FB" w:rsidRPr="00A901FB" w:rsidRDefault="00041EC7" w:rsidP="00A901FB">
      <w:r>
        <w:rPr>
          <w:noProof/>
          <w:lang w:val="es-ES" w:eastAsia="es-ES"/>
        </w:rPr>
        <w:drawing>
          <wp:inline distT="0" distB="0" distL="0" distR="0" wp14:anchorId="743832BE" wp14:editId="2AFF9D02">
            <wp:extent cx="5400040" cy="117825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9A449" w14:textId="5C77C014" w:rsidR="00A901FB" w:rsidRDefault="00A901FB" w:rsidP="00A901FB">
      <w:pPr>
        <w:pStyle w:val="Ttulo4"/>
        <w:rPr>
          <w:i w:val="0"/>
        </w:rPr>
      </w:pPr>
      <w:r w:rsidRPr="00A901FB">
        <w:rPr>
          <w:i w:val="0"/>
        </w:rPr>
        <w:t>Elimina el fichero Tomcat_Saludo.war de la carpeta webapps.</w:t>
      </w:r>
    </w:p>
    <w:p w14:paraId="0080804E" w14:textId="77777777" w:rsidR="00A901FB" w:rsidRDefault="00041EC7" w:rsidP="00A901FB">
      <w:r>
        <w:rPr>
          <w:noProof/>
          <w:lang w:val="es-ES" w:eastAsia="es-ES"/>
        </w:rPr>
        <w:drawing>
          <wp:inline distT="0" distB="0" distL="0" distR="0" wp14:anchorId="2B37247A" wp14:editId="7D7F327C">
            <wp:extent cx="5400040" cy="1974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6E682" w14:textId="77777777" w:rsidR="00041EC7" w:rsidRDefault="00041EC7" w:rsidP="00A901FB"/>
    <w:p w14:paraId="5585EF94" w14:textId="77777777" w:rsidR="00041EC7" w:rsidRPr="00A901FB" w:rsidRDefault="00041EC7" w:rsidP="00A901FB"/>
    <w:p w14:paraId="0E44EAB8" w14:textId="77777777" w:rsidR="00A901FB" w:rsidRDefault="00A901FB" w:rsidP="00A901FB">
      <w:pPr>
        <w:pStyle w:val="Ttulo4"/>
        <w:rPr>
          <w:i w:val="0"/>
        </w:rPr>
      </w:pPr>
      <w:r>
        <w:rPr>
          <w:i w:val="0"/>
        </w:rPr>
        <w:t xml:space="preserve">Crea el fichero </w:t>
      </w:r>
      <w:r w:rsidRPr="00A901FB">
        <w:rPr>
          <w:i w:val="0"/>
        </w:rPr>
        <w:t>$CATALINA_BASE/conf/Catalina/localhost/ROOT.xml</w:t>
      </w:r>
      <w:r>
        <w:rPr>
          <w:i w:val="0"/>
        </w:rPr>
        <w:t xml:space="preserve"> y configurar</w:t>
      </w:r>
    </w:p>
    <w:p w14:paraId="04ED422E" w14:textId="77777777" w:rsidR="00A901FB" w:rsidRPr="00A901FB" w:rsidRDefault="00041EC7" w:rsidP="00A901FB">
      <w:r>
        <w:rPr>
          <w:noProof/>
          <w:lang w:val="es-ES" w:eastAsia="es-ES"/>
        </w:rPr>
        <w:drawing>
          <wp:inline distT="0" distB="0" distL="0" distR="0" wp14:anchorId="13C0BAE8" wp14:editId="63CF137F">
            <wp:extent cx="5400040" cy="154310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08E11" w14:textId="77777777" w:rsidR="00A901FB" w:rsidRDefault="00A901FB" w:rsidP="00A901FB">
      <w:pPr>
        <w:pStyle w:val="Ttulo1"/>
        <w:rPr>
          <w:iCs/>
          <w:sz w:val="22"/>
          <w:szCs w:val="22"/>
        </w:rPr>
      </w:pPr>
      <w:r w:rsidRPr="00A901FB">
        <w:rPr>
          <w:iCs/>
          <w:sz w:val="22"/>
          <w:szCs w:val="22"/>
        </w:rPr>
        <w:t xml:space="preserve">Reinicia Tomcat y accede a </w:t>
      </w:r>
      <w:hyperlink r:id="rId17" w:history="1">
        <w:r w:rsidRPr="007C3E19">
          <w:rPr>
            <w:rStyle w:val="Hipervnculo"/>
            <w:iCs/>
            <w:sz w:val="22"/>
            <w:szCs w:val="22"/>
          </w:rPr>
          <w:t>http://127.0.0.1:8080</w:t>
        </w:r>
      </w:hyperlink>
    </w:p>
    <w:p w14:paraId="1F26F439" w14:textId="77777777" w:rsidR="00C403B0" w:rsidRDefault="00041EC7" w:rsidP="0078515C">
      <w:pPr>
        <w:spacing w:after="0" w:line="240" w:lineRule="auto"/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</w:pPr>
      <w:r>
        <w:rPr>
          <w:rFonts w:asciiTheme="majorHAnsi" w:eastAsiaTheme="majorEastAsia" w:hAnsiTheme="majorHAnsi" w:cstheme="majorBidi"/>
          <w:b/>
          <w:bCs/>
          <w:iCs/>
          <w:noProof/>
          <w:color w:val="46464A" w:themeColor="text2"/>
          <w:lang w:val="es-ES" w:eastAsia="es-ES"/>
        </w:rPr>
        <w:drawing>
          <wp:inline distT="0" distB="0" distL="0" distR="0" wp14:anchorId="1A2BD857" wp14:editId="1F1735FC">
            <wp:extent cx="6353175" cy="35623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noProof/>
          <w:color w:val="46464A" w:themeColor="text2"/>
          <w:lang w:val="es-ES" w:eastAsia="es-ES"/>
        </w:rPr>
        <w:drawing>
          <wp:inline distT="0" distB="0" distL="0" distR="0" wp14:anchorId="587EB6BF" wp14:editId="1035B20E">
            <wp:extent cx="4358005" cy="2861945"/>
            <wp:effectExtent l="1905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  <w:t xml:space="preserve"> </w:t>
      </w:r>
      <w:r w:rsidR="00C403B0"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  <w:br w:type="page"/>
      </w:r>
    </w:p>
    <w:p w14:paraId="34740493" w14:textId="77777777" w:rsidR="00C73D32" w:rsidRDefault="00C73D32" w:rsidP="00C73D32">
      <w:pPr>
        <w:pStyle w:val="Ttulo1"/>
      </w:pPr>
      <w:bookmarkStart w:id="2" w:name="_Toc91085521"/>
      <w:r>
        <w:lastRenderedPageBreak/>
        <w:t>Conclusión</w:t>
      </w:r>
      <w:bookmarkEnd w:id="2"/>
      <w:r w:rsidR="0005004D">
        <w:t xml:space="preserve"> y Explicación</w:t>
      </w:r>
    </w:p>
    <w:p w14:paraId="61E05B62" w14:textId="77777777" w:rsidR="000D3530" w:rsidRDefault="0086602A" w:rsidP="00E43039">
      <w:r>
        <w:t>He recordado como instalar tomcat y configurarlo con eclipse</w:t>
      </w:r>
      <w:r w:rsidR="00C944BD">
        <w:t xml:space="preserve"> y lanzar aplicaciones</w:t>
      </w:r>
    </w:p>
    <w:p w14:paraId="771EB296" w14:textId="77777777" w:rsidR="0005004D" w:rsidRPr="004B3831" w:rsidRDefault="0005004D" w:rsidP="00E43039">
      <w:pPr>
        <w:rPr>
          <w:u w:val="single"/>
        </w:rPr>
      </w:pPr>
      <w:r>
        <w:t xml:space="preserve">Explicacion: </w:t>
      </w:r>
      <w:r w:rsidR="004B3831">
        <w:t xml:space="preserve"> hemos borrado el index por defecto y hemos utilizado el fichero del ejercicio anterior</w:t>
      </w:r>
    </w:p>
    <w:p w14:paraId="6FB62B96" w14:textId="77777777" w:rsidR="00D501F6" w:rsidRDefault="00694A52" w:rsidP="00543014">
      <w:pPr>
        <w:pStyle w:val="Ttulo1"/>
      </w:pPr>
      <w:r>
        <w:t xml:space="preserve"> </w:t>
      </w:r>
      <w:bookmarkStart w:id="3" w:name="_Toc91085522"/>
      <w:r w:rsidR="00005A7C">
        <w:t>Bibliografía</w:t>
      </w:r>
      <w:bookmarkEnd w:id="3"/>
    </w:p>
    <w:p w14:paraId="3AB30683" w14:textId="77777777" w:rsidR="0036375F" w:rsidRPr="00F06CD6" w:rsidRDefault="00934065" w:rsidP="0036375F">
      <w:r>
        <w:t>transparencias</w:t>
      </w:r>
    </w:p>
    <w:sectPr w:rsidR="0036375F" w:rsidRPr="00F06CD6" w:rsidSect="0030172C">
      <w:headerReference w:type="default" r:id="rId20"/>
      <w:footerReference w:type="default" r:id="rId21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7FCD" w14:textId="77777777" w:rsidR="00744DE4" w:rsidRDefault="00744DE4">
      <w:pPr>
        <w:spacing w:after="0" w:line="240" w:lineRule="auto"/>
      </w:pPr>
      <w:r>
        <w:separator/>
      </w:r>
    </w:p>
  </w:endnote>
  <w:endnote w:type="continuationSeparator" w:id="0">
    <w:p w14:paraId="077C1DA6" w14:textId="77777777" w:rsidR="00744DE4" w:rsidRDefault="0074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E5FC" w14:textId="77777777" w:rsidR="00D501F6" w:rsidRDefault="00744DE4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2979FFC1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345532D0" w14:textId="77777777" w:rsidR="00D501F6" w:rsidRDefault="006D0ED7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4B3831">
                  <w:rPr>
                    <w:i/>
                    <w:noProof/>
                    <w:color w:val="FFFFFF"/>
                    <w:sz w:val="32"/>
                  </w:rPr>
                  <w:t>5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A426" w14:textId="77777777" w:rsidR="00744DE4" w:rsidRDefault="00744DE4">
      <w:pPr>
        <w:spacing w:after="0" w:line="240" w:lineRule="auto"/>
      </w:pPr>
      <w:r>
        <w:separator/>
      </w:r>
    </w:p>
  </w:footnote>
  <w:footnote w:type="continuationSeparator" w:id="0">
    <w:p w14:paraId="526CC9A5" w14:textId="77777777" w:rsidR="00744DE4" w:rsidRDefault="00744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4F450A8F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6CC7FD15" w14:textId="77777777" w:rsidR="00D501F6" w:rsidRDefault="00744DE4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1F75480F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715A1F91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26B2FA93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8"/>
  </w:num>
  <w:num w:numId="9">
    <w:abstractNumId w:val="1"/>
  </w:num>
  <w:num w:numId="10">
    <w:abstractNumId w:val="15"/>
  </w:num>
  <w:num w:numId="11">
    <w:abstractNumId w:val="20"/>
  </w:num>
  <w:num w:numId="12">
    <w:abstractNumId w:val="12"/>
  </w:num>
  <w:num w:numId="13">
    <w:abstractNumId w:val="19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1"/>
  </w:num>
  <w:num w:numId="19">
    <w:abstractNumId w:val="2"/>
  </w:num>
  <w:num w:numId="20">
    <w:abstractNumId w:val="5"/>
  </w:num>
  <w:num w:numId="21">
    <w:abstractNumId w:val="4"/>
  </w:num>
  <w:num w:numId="22">
    <w:abstractNumId w:val="2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074FB"/>
    <w:rsid w:val="00010D21"/>
    <w:rsid w:val="00011364"/>
    <w:rsid w:val="00041EC7"/>
    <w:rsid w:val="0005004D"/>
    <w:rsid w:val="00052CC3"/>
    <w:rsid w:val="00054930"/>
    <w:rsid w:val="000652D7"/>
    <w:rsid w:val="0007107F"/>
    <w:rsid w:val="000D3530"/>
    <w:rsid w:val="00101F57"/>
    <w:rsid w:val="0012203B"/>
    <w:rsid w:val="00126AC1"/>
    <w:rsid w:val="00136B8B"/>
    <w:rsid w:val="001442E4"/>
    <w:rsid w:val="00153F2F"/>
    <w:rsid w:val="00173487"/>
    <w:rsid w:val="0017687B"/>
    <w:rsid w:val="001B1336"/>
    <w:rsid w:val="001C5134"/>
    <w:rsid w:val="001D024F"/>
    <w:rsid w:val="001D03B4"/>
    <w:rsid w:val="001D766B"/>
    <w:rsid w:val="00201E57"/>
    <w:rsid w:val="00205F5B"/>
    <w:rsid w:val="002578F6"/>
    <w:rsid w:val="00263940"/>
    <w:rsid w:val="00287E0A"/>
    <w:rsid w:val="00294115"/>
    <w:rsid w:val="002B2CBE"/>
    <w:rsid w:val="002D0A71"/>
    <w:rsid w:val="002D2606"/>
    <w:rsid w:val="002D51A3"/>
    <w:rsid w:val="002E3067"/>
    <w:rsid w:val="002E5006"/>
    <w:rsid w:val="0030172C"/>
    <w:rsid w:val="0030383B"/>
    <w:rsid w:val="00306A54"/>
    <w:rsid w:val="00313765"/>
    <w:rsid w:val="003474AA"/>
    <w:rsid w:val="003536CC"/>
    <w:rsid w:val="00363506"/>
    <w:rsid w:val="0036375F"/>
    <w:rsid w:val="00375E87"/>
    <w:rsid w:val="00392263"/>
    <w:rsid w:val="003B1142"/>
    <w:rsid w:val="003D05B9"/>
    <w:rsid w:val="003F06B4"/>
    <w:rsid w:val="00420FF4"/>
    <w:rsid w:val="00455494"/>
    <w:rsid w:val="00495C6D"/>
    <w:rsid w:val="004B2CAD"/>
    <w:rsid w:val="004B3831"/>
    <w:rsid w:val="00507C13"/>
    <w:rsid w:val="00511EEA"/>
    <w:rsid w:val="00514BC9"/>
    <w:rsid w:val="00525E96"/>
    <w:rsid w:val="00537A6C"/>
    <w:rsid w:val="00543014"/>
    <w:rsid w:val="005628F9"/>
    <w:rsid w:val="005928DB"/>
    <w:rsid w:val="005A0E64"/>
    <w:rsid w:val="005D5196"/>
    <w:rsid w:val="0063259B"/>
    <w:rsid w:val="006507C3"/>
    <w:rsid w:val="0065414C"/>
    <w:rsid w:val="00676A00"/>
    <w:rsid w:val="00682A29"/>
    <w:rsid w:val="00693BA6"/>
    <w:rsid w:val="00694A52"/>
    <w:rsid w:val="006A55D2"/>
    <w:rsid w:val="006B2175"/>
    <w:rsid w:val="006C2FE3"/>
    <w:rsid w:val="006D0ED7"/>
    <w:rsid w:val="006D7897"/>
    <w:rsid w:val="006E2F59"/>
    <w:rsid w:val="00713A45"/>
    <w:rsid w:val="00721F1D"/>
    <w:rsid w:val="00744DE4"/>
    <w:rsid w:val="007722B3"/>
    <w:rsid w:val="00780739"/>
    <w:rsid w:val="0078515C"/>
    <w:rsid w:val="0078640F"/>
    <w:rsid w:val="00787679"/>
    <w:rsid w:val="007C0942"/>
    <w:rsid w:val="00815995"/>
    <w:rsid w:val="0082009F"/>
    <w:rsid w:val="00851D94"/>
    <w:rsid w:val="00860140"/>
    <w:rsid w:val="008625D8"/>
    <w:rsid w:val="0086602A"/>
    <w:rsid w:val="0087159D"/>
    <w:rsid w:val="00876528"/>
    <w:rsid w:val="00877989"/>
    <w:rsid w:val="00884939"/>
    <w:rsid w:val="00890DEE"/>
    <w:rsid w:val="00894D1E"/>
    <w:rsid w:val="008B0922"/>
    <w:rsid w:val="008C65F8"/>
    <w:rsid w:val="009071EB"/>
    <w:rsid w:val="00912C5F"/>
    <w:rsid w:val="0091610F"/>
    <w:rsid w:val="00923CD5"/>
    <w:rsid w:val="00934065"/>
    <w:rsid w:val="00954755"/>
    <w:rsid w:val="00954BD7"/>
    <w:rsid w:val="0096151C"/>
    <w:rsid w:val="00973947"/>
    <w:rsid w:val="00987A06"/>
    <w:rsid w:val="00992559"/>
    <w:rsid w:val="00994FC8"/>
    <w:rsid w:val="00997021"/>
    <w:rsid w:val="009A55D7"/>
    <w:rsid w:val="009B628D"/>
    <w:rsid w:val="009E5808"/>
    <w:rsid w:val="009E676A"/>
    <w:rsid w:val="009F626A"/>
    <w:rsid w:val="00A023FA"/>
    <w:rsid w:val="00A1345B"/>
    <w:rsid w:val="00A13E17"/>
    <w:rsid w:val="00A37EB7"/>
    <w:rsid w:val="00A5290A"/>
    <w:rsid w:val="00A80040"/>
    <w:rsid w:val="00A901FB"/>
    <w:rsid w:val="00AA45EF"/>
    <w:rsid w:val="00AB4A70"/>
    <w:rsid w:val="00AD6616"/>
    <w:rsid w:val="00AD662F"/>
    <w:rsid w:val="00B114EB"/>
    <w:rsid w:val="00B510CC"/>
    <w:rsid w:val="00B609AB"/>
    <w:rsid w:val="00B628CE"/>
    <w:rsid w:val="00B84BC3"/>
    <w:rsid w:val="00B9300D"/>
    <w:rsid w:val="00BB14EB"/>
    <w:rsid w:val="00BC13AA"/>
    <w:rsid w:val="00BC16BE"/>
    <w:rsid w:val="00BD7E78"/>
    <w:rsid w:val="00BF39BF"/>
    <w:rsid w:val="00C12CEF"/>
    <w:rsid w:val="00C25D73"/>
    <w:rsid w:val="00C27F84"/>
    <w:rsid w:val="00C346FA"/>
    <w:rsid w:val="00C403B0"/>
    <w:rsid w:val="00C41FE4"/>
    <w:rsid w:val="00C52903"/>
    <w:rsid w:val="00C73D32"/>
    <w:rsid w:val="00C90D56"/>
    <w:rsid w:val="00C90F5E"/>
    <w:rsid w:val="00C944BD"/>
    <w:rsid w:val="00CD0351"/>
    <w:rsid w:val="00CE1183"/>
    <w:rsid w:val="00D05185"/>
    <w:rsid w:val="00D144C1"/>
    <w:rsid w:val="00D203FF"/>
    <w:rsid w:val="00D205CF"/>
    <w:rsid w:val="00D27420"/>
    <w:rsid w:val="00D34D8C"/>
    <w:rsid w:val="00D501F6"/>
    <w:rsid w:val="00D62992"/>
    <w:rsid w:val="00DB31D5"/>
    <w:rsid w:val="00DD022F"/>
    <w:rsid w:val="00DD407B"/>
    <w:rsid w:val="00DF08B3"/>
    <w:rsid w:val="00E03146"/>
    <w:rsid w:val="00E04A2E"/>
    <w:rsid w:val="00E120C5"/>
    <w:rsid w:val="00E43039"/>
    <w:rsid w:val="00E44918"/>
    <w:rsid w:val="00E7697E"/>
    <w:rsid w:val="00EC39FF"/>
    <w:rsid w:val="00EE48DA"/>
    <w:rsid w:val="00EE5164"/>
    <w:rsid w:val="00EF0484"/>
    <w:rsid w:val="00F06CD6"/>
    <w:rsid w:val="00F17271"/>
    <w:rsid w:val="00F40F36"/>
    <w:rsid w:val="00F7245E"/>
    <w:rsid w:val="00F73EF3"/>
    <w:rsid w:val="00F74941"/>
    <w:rsid w:val="00F80A2F"/>
    <w:rsid w:val="00F87E1F"/>
    <w:rsid w:val="00F93C57"/>
    <w:rsid w:val="00FA1B7A"/>
    <w:rsid w:val="00FB008F"/>
    <w:rsid w:val="00FC426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72919BB5"/>
  <w15:docId w15:val="{5A23D15B-8954-42FB-8CC9-A8F0457E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127.0.0.1:808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41D0D-CCDC-4252-AFD7-19C60FC6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1693</TotalTime>
  <Pages>5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48</cp:revision>
  <dcterms:created xsi:type="dcterms:W3CDTF">2021-10-02T09:23:00Z</dcterms:created>
  <dcterms:modified xsi:type="dcterms:W3CDTF">2022-01-19T13:02:00Z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