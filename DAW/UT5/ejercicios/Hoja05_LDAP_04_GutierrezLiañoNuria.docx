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6776" w14:textId="77777777" w:rsidR="00D501F6" w:rsidRDefault="00F756F4">
      <w:r>
        <w:rPr>
          <w:noProof/>
        </w:rPr>
        <w:pict w14:anchorId="3112410B"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" fillcolor="#51857b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" fillcolor="#51857b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" fillcolor="#51857b" stroked="f">
                <v:textbox style="mso-next-textbox:#Cuadro de texto 4">
                  <w:txbxContent>
                    <w:p w14:paraId="6A0150D9" w14:textId="4AEB3A32" w:rsidR="00D501F6" w:rsidRPr="00D4573E" w:rsidRDefault="00504170" w:rsidP="00D4573E">
                      <w:pPr>
                        <w:jc w:val="center"/>
                      </w:pPr>
                      <w:r>
                        <w:rPr>
                          <w:color w:val="FFFFFF"/>
                          <w:sz w:val="96"/>
                        </w:rPr>
                        <w:t>Hoja05_LDAP_0</w:t>
                      </w:r>
                      <w:r w:rsidR="005B2C88">
                        <w:rPr>
                          <w:color w:val="FFFFFF"/>
                          <w:sz w:val="96"/>
                        </w:rPr>
                        <w:t>4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" fillcolor="#51857b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" fillcolor="#51857b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" fillcolor="#51857b" stroked="f">
                <v:textbox style="mso-next-textbox:#Cuadro de texto 8">
                  <w:txbxContent>
                    <w:p w14:paraId="1E8FF5E7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13D95C5D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" filled="t" fillcolor="#51857b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2456127F" wp14:editId="15106144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307019FD" wp14:editId="57A1BFCC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bookmarkStart w:id="0" w:name="_Toc9565455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449BCE64" w14:textId="77777777" w:rsidR="00543014" w:rsidRDefault="00543014" w:rsidP="00543014">
          <w:pPr>
            <w:pStyle w:val="TtuloTDC"/>
          </w:pPr>
          <w:r w:rsidRPr="00923CD5">
            <w:t>Índice</w:t>
          </w:r>
          <w:bookmarkEnd w:id="0"/>
        </w:p>
        <w:p w14:paraId="2A4DAFAA" w14:textId="225385C8" w:rsidR="00EE2D55" w:rsidRDefault="00C156F5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95654558" w:history="1">
            <w:r w:rsidR="00EE2D55" w:rsidRPr="006225F3">
              <w:rPr>
                <w:rStyle w:val="Hipervnculo"/>
                <w:noProof/>
              </w:rPr>
              <w:t>Índice</w:t>
            </w:r>
            <w:r w:rsidR="00EE2D55">
              <w:rPr>
                <w:noProof/>
                <w:webHidden/>
              </w:rPr>
              <w:tab/>
            </w:r>
            <w:r w:rsidR="00EE2D55">
              <w:rPr>
                <w:noProof/>
                <w:webHidden/>
              </w:rPr>
              <w:fldChar w:fldCharType="begin"/>
            </w:r>
            <w:r w:rsidR="00EE2D55">
              <w:rPr>
                <w:noProof/>
                <w:webHidden/>
              </w:rPr>
              <w:instrText xml:space="preserve"> PAGEREF _Toc95654558 \h </w:instrText>
            </w:r>
            <w:r w:rsidR="00EE2D55">
              <w:rPr>
                <w:noProof/>
                <w:webHidden/>
              </w:rPr>
            </w:r>
            <w:r w:rsidR="00EE2D55">
              <w:rPr>
                <w:noProof/>
                <w:webHidden/>
              </w:rPr>
              <w:fldChar w:fldCharType="separate"/>
            </w:r>
            <w:r w:rsidR="00EE2D55">
              <w:rPr>
                <w:noProof/>
                <w:webHidden/>
              </w:rPr>
              <w:t>2</w:t>
            </w:r>
            <w:r w:rsidR="00EE2D55">
              <w:rPr>
                <w:noProof/>
                <w:webHidden/>
              </w:rPr>
              <w:fldChar w:fldCharType="end"/>
            </w:r>
          </w:hyperlink>
        </w:p>
        <w:p w14:paraId="0158DB70" w14:textId="02E896FC" w:rsidR="00EE2D55" w:rsidRDefault="00F756F4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654559" w:history="1">
            <w:r w:rsidR="00EE2D55" w:rsidRPr="006225F3">
              <w:rPr>
                <w:rStyle w:val="Hipervnculo"/>
                <w:noProof/>
              </w:rPr>
              <w:t>JExplorer</w:t>
            </w:r>
            <w:r w:rsidR="00EE2D55">
              <w:rPr>
                <w:noProof/>
                <w:webHidden/>
              </w:rPr>
              <w:tab/>
            </w:r>
            <w:r w:rsidR="00EE2D55">
              <w:rPr>
                <w:noProof/>
                <w:webHidden/>
              </w:rPr>
              <w:fldChar w:fldCharType="begin"/>
            </w:r>
            <w:r w:rsidR="00EE2D55">
              <w:rPr>
                <w:noProof/>
                <w:webHidden/>
              </w:rPr>
              <w:instrText xml:space="preserve"> PAGEREF _Toc95654559 \h </w:instrText>
            </w:r>
            <w:r w:rsidR="00EE2D55">
              <w:rPr>
                <w:noProof/>
                <w:webHidden/>
              </w:rPr>
            </w:r>
            <w:r w:rsidR="00EE2D55">
              <w:rPr>
                <w:noProof/>
                <w:webHidden/>
              </w:rPr>
              <w:fldChar w:fldCharType="separate"/>
            </w:r>
            <w:r w:rsidR="00EE2D55">
              <w:rPr>
                <w:noProof/>
                <w:webHidden/>
              </w:rPr>
              <w:t>3</w:t>
            </w:r>
            <w:r w:rsidR="00EE2D55">
              <w:rPr>
                <w:noProof/>
                <w:webHidden/>
              </w:rPr>
              <w:fldChar w:fldCharType="end"/>
            </w:r>
          </w:hyperlink>
        </w:p>
        <w:p w14:paraId="48E70086" w14:textId="02DCBA8D" w:rsidR="00EE2D55" w:rsidRDefault="00F756F4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654560" w:history="1">
            <w:r w:rsidR="00EE2D55" w:rsidRPr="006225F3">
              <w:rPr>
                <w:rStyle w:val="Hipervnculo"/>
                <w:noProof/>
              </w:rPr>
              <w:t>Apache Directory Studio</w:t>
            </w:r>
            <w:r w:rsidR="00EE2D55">
              <w:rPr>
                <w:noProof/>
                <w:webHidden/>
              </w:rPr>
              <w:tab/>
            </w:r>
            <w:r w:rsidR="00EE2D55">
              <w:rPr>
                <w:noProof/>
                <w:webHidden/>
              </w:rPr>
              <w:fldChar w:fldCharType="begin"/>
            </w:r>
            <w:r w:rsidR="00EE2D55">
              <w:rPr>
                <w:noProof/>
                <w:webHidden/>
              </w:rPr>
              <w:instrText xml:space="preserve"> PAGEREF _Toc95654560 \h </w:instrText>
            </w:r>
            <w:r w:rsidR="00EE2D55">
              <w:rPr>
                <w:noProof/>
                <w:webHidden/>
              </w:rPr>
            </w:r>
            <w:r w:rsidR="00EE2D55">
              <w:rPr>
                <w:noProof/>
                <w:webHidden/>
              </w:rPr>
              <w:fldChar w:fldCharType="separate"/>
            </w:r>
            <w:r w:rsidR="00EE2D55">
              <w:rPr>
                <w:noProof/>
                <w:webHidden/>
              </w:rPr>
              <w:t>6</w:t>
            </w:r>
            <w:r w:rsidR="00EE2D55">
              <w:rPr>
                <w:noProof/>
                <w:webHidden/>
              </w:rPr>
              <w:fldChar w:fldCharType="end"/>
            </w:r>
          </w:hyperlink>
        </w:p>
        <w:p w14:paraId="610BEE4B" w14:textId="71594D6E" w:rsidR="00EE2D55" w:rsidRDefault="00F756F4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654561" w:history="1">
            <w:r w:rsidR="00EE2D55" w:rsidRPr="006225F3">
              <w:rPr>
                <w:rStyle w:val="Hipervnculo"/>
                <w:noProof/>
              </w:rPr>
              <w:t>PhpLDAPadmin</w:t>
            </w:r>
            <w:r w:rsidR="00EE2D55">
              <w:rPr>
                <w:noProof/>
                <w:webHidden/>
              </w:rPr>
              <w:tab/>
            </w:r>
            <w:r w:rsidR="00EE2D55">
              <w:rPr>
                <w:noProof/>
                <w:webHidden/>
              </w:rPr>
              <w:fldChar w:fldCharType="begin"/>
            </w:r>
            <w:r w:rsidR="00EE2D55">
              <w:rPr>
                <w:noProof/>
                <w:webHidden/>
              </w:rPr>
              <w:instrText xml:space="preserve"> PAGEREF _Toc95654561 \h </w:instrText>
            </w:r>
            <w:r w:rsidR="00EE2D55">
              <w:rPr>
                <w:noProof/>
                <w:webHidden/>
              </w:rPr>
            </w:r>
            <w:r w:rsidR="00EE2D55">
              <w:rPr>
                <w:noProof/>
                <w:webHidden/>
              </w:rPr>
              <w:fldChar w:fldCharType="separate"/>
            </w:r>
            <w:r w:rsidR="00EE2D55">
              <w:rPr>
                <w:noProof/>
                <w:webHidden/>
              </w:rPr>
              <w:t>14</w:t>
            </w:r>
            <w:r w:rsidR="00EE2D55">
              <w:rPr>
                <w:noProof/>
                <w:webHidden/>
              </w:rPr>
              <w:fldChar w:fldCharType="end"/>
            </w:r>
          </w:hyperlink>
        </w:p>
        <w:p w14:paraId="21C1A1D8" w14:textId="605B1FF9" w:rsidR="00EE2D55" w:rsidRDefault="00F756F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654562" w:history="1">
            <w:r w:rsidR="00EE2D55" w:rsidRPr="006225F3">
              <w:rPr>
                <w:rStyle w:val="Hipervnculo"/>
                <w:noProof/>
              </w:rPr>
              <w:t>Conclusión y Explicación</w:t>
            </w:r>
            <w:r w:rsidR="00EE2D55">
              <w:rPr>
                <w:noProof/>
                <w:webHidden/>
              </w:rPr>
              <w:tab/>
            </w:r>
            <w:r w:rsidR="00EE2D55">
              <w:rPr>
                <w:noProof/>
                <w:webHidden/>
              </w:rPr>
              <w:fldChar w:fldCharType="begin"/>
            </w:r>
            <w:r w:rsidR="00EE2D55">
              <w:rPr>
                <w:noProof/>
                <w:webHidden/>
              </w:rPr>
              <w:instrText xml:space="preserve"> PAGEREF _Toc95654562 \h </w:instrText>
            </w:r>
            <w:r w:rsidR="00EE2D55">
              <w:rPr>
                <w:noProof/>
                <w:webHidden/>
              </w:rPr>
            </w:r>
            <w:r w:rsidR="00EE2D55">
              <w:rPr>
                <w:noProof/>
                <w:webHidden/>
              </w:rPr>
              <w:fldChar w:fldCharType="separate"/>
            </w:r>
            <w:r w:rsidR="00EE2D55">
              <w:rPr>
                <w:noProof/>
                <w:webHidden/>
              </w:rPr>
              <w:t>18</w:t>
            </w:r>
            <w:r w:rsidR="00EE2D55">
              <w:rPr>
                <w:noProof/>
                <w:webHidden/>
              </w:rPr>
              <w:fldChar w:fldCharType="end"/>
            </w:r>
          </w:hyperlink>
        </w:p>
        <w:p w14:paraId="1C6A92D8" w14:textId="7778A0A1" w:rsidR="00EE2D55" w:rsidRDefault="00F756F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654563" w:history="1">
            <w:r w:rsidR="00EE2D55" w:rsidRPr="006225F3">
              <w:rPr>
                <w:rStyle w:val="Hipervnculo"/>
                <w:noProof/>
              </w:rPr>
              <w:t>Bibliografía</w:t>
            </w:r>
            <w:r w:rsidR="00EE2D55">
              <w:rPr>
                <w:noProof/>
                <w:webHidden/>
              </w:rPr>
              <w:tab/>
            </w:r>
            <w:r w:rsidR="00EE2D55">
              <w:rPr>
                <w:noProof/>
                <w:webHidden/>
              </w:rPr>
              <w:fldChar w:fldCharType="begin"/>
            </w:r>
            <w:r w:rsidR="00EE2D55">
              <w:rPr>
                <w:noProof/>
                <w:webHidden/>
              </w:rPr>
              <w:instrText xml:space="preserve"> PAGEREF _Toc95654563 \h </w:instrText>
            </w:r>
            <w:r w:rsidR="00EE2D55">
              <w:rPr>
                <w:noProof/>
                <w:webHidden/>
              </w:rPr>
            </w:r>
            <w:r w:rsidR="00EE2D55">
              <w:rPr>
                <w:noProof/>
                <w:webHidden/>
              </w:rPr>
              <w:fldChar w:fldCharType="separate"/>
            </w:r>
            <w:r w:rsidR="00EE2D55">
              <w:rPr>
                <w:noProof/>
                <w:webHidden/>
              </w:rPr>
              <w:t>18</w:t>
            </w:r>
            <w:r w:rsidR="00EE2D55">
              <w:rPr>
                <w:noProof/>
                <w:webHidden/>
              </w:rPr>
              <w:fldChar w:fldCharType="end"/>
            </w:r>
          </w:hyperlink>
        </w:p>
        <w:p w14:paraId="46F122B5" w14:textId="3F9024DC" w:rsidR="00543014" w:rsidRDefault="00C156F5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2BCD583D" w14:textId="77777777" w:rsidR="00D501F6" w:rsidRDefault="00D501F6"/>
    <w:p w14:paraId="7FBEF7DE" w14:textId="77777777" w:rsidR="00D501F6" w:rsidRDefault="00005A7C">
      <w:r>
        <w:br w:type="page"/>
      </w:r>
    </w:p>
    <w:p w14:paraId="5C380C70" w14:textId="32D582C3" w:rsidR="00B55869" w:rsidRDefault="00617172" w:rsidP="00B55869">
      <w:pPr>
        <w:pStyle w:val="Ttulo2"/>
      </w:pPr>
      <w:r>
        <w:lastRenderedPageBreak/>
        <w:t>Ejercicio1</w:t>
      </w:r>
    </w:p>
    <w:p w14:paraId="6D420A37" w14:textId="360305C2" w:rsidR="00086F03" w:rsidRDefault="00617172" w:rsidP="0039416B">
      <w:pPr>
        <w:pStyle w:val="Ttulo4"/>
        <w:rPr>
          <w:i w:val="0"/>
        </w:rPr>
      </w:pPr>
      <w:r>
        <w:rPr>
          <w:i w:val="0"/>
        </w:rPr>
        <w:t xml:space="preserve">Habilitar </w:t>
      </w:r>
      <w:proofErr w:type="spellStart"/>
      <w:r>
        <w:rPr>
          <w:i w:val="0"/>
        </w:rPr>
        <w:t>authz_ldap</w:t>
      </w:r>
      <w:proofErr w:type="spellEnd"/>
    </w:p>
    <w:p w14:paraId="198EBE8B" w14:textId="0474B723" w:rsidR="001D766B" w:rsidRPr="00617172" w:rsidRDefault="00617172" w:rsidP="001D766B">
      <w:r>
        <w:rPr>
          <w:noProof/>
        </w:rPr>
        <w:drawing>
          <wp:inline distT="0" distB="0" distL="0" distR="0" wp14:anchorId="0CA270DE" wp14:editId="35D5499A">
            <wp:extent cx="5400040" cy="28822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96F7" w14:textId="641A1C1C" w:rsidR="007800BA" w:rsidRDefault="00617172" w:rsidP="001D49C1">
      <w:pPr>
        <w:pStyle w:val="Ttulo4"/>
        <w:rPr>
          <w:i w:val="0"/>
          <w:iCs w:val="0"/>
        </w:rPr>
      </w:pPr>
      <w:r>
        <w:rPr>
          <w:i w:val="0"/>
          <w:iCs w:val="0"/>
        </w:rPr>
        <w:t>Crear carpeta profesor con index.html</w:t>
      </w:r>
    </w:p>
    <w:p w14:paraId="038D7D43" w14:textId="57EB9818" w:rsidR="00025BEF" w:rsidRDefault="00617172" w:rsidP="00D4573E">
      <w:pPr>
        <w:rPr>
          <w:rFonts w:asciiTheme="majorHAnsi" w:eastAsiaTheme="majorEastAsia" w:hAnsiTheme="majorHAnsi" w:cstheme="majorBidi"/>
          <w:b/>
          <w:bCs/>
          <w:color w:val="46464A" w:themeColor="text2"/>
          <w:lang w:val="es-ES"/>
        </w:rPr>
      </w:pPr>
      <w:r>
        <w:rPr>
          <w:noProof/>
        </w:rPr>
        <w:drawing>
          <wp:inline distT="0" distB="0" distL="0" distR="0" wp14:anchorId="0436BA99" wp14:editId="73618143">
            <wp:extent cx="5400040" cy="19659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21CB" w14:textId="3AD4BAD4" w:rsidR="00957E2F" w:rsidRPr="00617172" w:rsidRDefault="00617172" w:rsidP="00D4573E">
      <w:pPr>
        <w:rPr>
          <w:rFonts w:asciiTheme="majorHAnsi" w:eastAsiaTheme="majorEastAsia" w:hAnsiTheme="majorHAnsi" w:cstheme="majorBidi"/>
          <w:b/>
          <w:bCs/>
          <w:color w:val="46464A" w:themeColor="text2"/>
          <w:lang w:val="es-ES"/>
        </w:rPr>
      </w:pPr>
      <w:r w:rsidRPr="00617172">
        <w:rPr>
          <w:rFonts w:asciiTheme="majorHAnsi" w:eastAsiaTheme="majorEastAsia" w:hAnsiTheme="majorHAnsi" w:cstheme="majorBidi"/>
          <w:b/>
          <w:bCs/>
          <w:color w:val="46464A" w:themeColor="text2"/>
          <w:lang w:val="es-ES"/>
        </w:rPr>
        <w:t>Editar fichero de configuración y</w:t>
      </w:r>
      <w:r>
        <w:rPr>
          <w:rFonts w:asciiTheme="majorHAnsi" w:eastAsiaTheme="majorEastAsia" w:hAnsiTheme="majorHAnsi" w:cstheme="majorBidi"/>
          <w:b/>
          <w:bCs/>
          <w:color w:val="46464A" w:themeColor="text2"/>
          <w:lang w:val="es-ES"/>
        </w:rPr>
        <w:t xml:space="preserve"> configurar autenticación LDAP</w:t>
      </w:r>
    </w:p>
    <w:p w14:paraId="78024818" w14:textId="07687E2A" w:rsidR="00B55869" w:rsidRPr="00E96CC2" w:rsidRDefault="001454E7" w:rsidP="00B55869">
      <w:pPr>
        <w:rPr>
          <w:rFonts w:asciiTheme="majorHAnsi" w:eastAsiaTheme="majorEastAsia" w:hAnsiTheme="majorHAnsi" w:cstheme="majorBidi"/>
          <w:b/>
          <w:bCs/>
          <w:color w:val="46464A" w:themeColor="text2"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3EA91B00" wp14:editId="10DBA3A4">
            <wp:extent cx="5400040" cy="14624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CC2">
        <w:rPr>
          <w:noProof/>
        </w:rPr>
        <w:drawing>
          <wp:inline distT="0" distB="0" distL="0" distR="0" wp14:anchorId="462FA636" wp14:editId="0AC374E7">
            <wp:extent cx="5400040" cy="490156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B89C" w14:textId="397E0A8D" w:rsidR="00025BEF" w:rsidRDefault="00E96CC2" w:rsidP="00AD45CC">
      <w:pPr>
        <w:rPr>
          <w:rStyle w:val="Ttulo4Car"/>
          <w:i w:val="0"/>
          <w:iCs w:val="0"/>
          <w:lang w:val="es-ES"/>
        </w:rPr>
      </w:pPr>
      <w:r>
        <w:rPr>
          <w:rStyle w:val="Ttulo4Car"/>
          <w:i w:val="0"/>
          <w:iCs w:val="0"/>
          <w:lang w:val="es-ES"/>
        </w:rPr>
        <w:t>Reiniciar Apache y probar a entrar en localhost/profesor</w:t>
      </w:r>
      <w:r w:rsidR="00E17ADC">
        <w:rPr>
          <w:rStyle w:val="Ttulo4Car"/>
          <w:i w:val="0"/>
          <w:iCs w:val="0"/>
          <w:lang w:val="es-ES"/>
        </w:rPr>
        <w:t xml:space="preserve"> como CRONOS</w:t>
      </w:r>
    </w:p>
    <w:p w14:paraId="7C181671" w14:textId="6259F70F" w:rsidR="00E96CC2" w:rsidRDefault="00E96CC2" w:rsidP="00AD45CC">
      <w:pPr>
        <w:rPr>
          <w:rStyle w:val="Ttulo4Car"/>
          <w:i w:val="0"/>
          <w:iCs w:val="0"/>
          <w:lang w:val="es-ES"/>
        </w:rPr>
      </w:pPr>
      <w:r>
        <w:rPr>
          <w:noProof/>
        </w:rPr>
        <w:lastRenderedPageBreak/>
        <w:drawing>
          <wp:inline distT="0" distB="0" distL="0" distR="0" wp14:anchorId="7206DBFD" wp14:editId="2CD323F4">
            <wp:extent cx="5400040" cy="89979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ADC" w:rsidRPr="00E17ADC">
        <w:rPr>
          <w:noProof/>
        </w:rPr>
        <w:t xml:space="preserve"> </w:t>
      </w:r>
      <w:r w:rsidR="00E17ADC">
        <w:rPr>
          <w:noProof/>
        </w:rPr>
        <w:drawing>
          <wp:inline distT="0" distB="0" distL="0" distR="0" wp14:anchorId="3EBA7492" wp14:editId="2019BBF0">
            <wp:extent cx="5400040" cy="2768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779" w:rsidRPr="00A31779">
        <w:rPr>
          <w:noProof/>
        </w:rPr>
        <w:t xml:space="preserve"> </w:t>
      </w:r>
      <w:r w:rsidR="00A31779">
        <w:rPr>
          <w:noProof/>
        </w:rPr>
        <w:drawing>
          <wp:inline distT="0" distB="0" distL="0" distR="0" wp14:anchorId="6770A2D5" wp14:editId="6B3903C8">
            <wp:extent cx="5400040" cy="325183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7329" w14:textId="6CA69D32" w:rsidR="00E17ADC" w:rsidRDefault="00E17ADC" w:rsidP="00E17ADC">
      <w:pPr>
        <w:rPr>
          <w:rStyle w:val="Ttulo4Car"/>
          <w:i w:val="0"/>
          <w:iCs w:val="0"/>
          <w:lang w:val="es-ES"/>
        </w:rPr>
      </w:pPr>
      <w:r>
        <w:rPr>
          <w:rStyle w:val="Ttulo4Car"/>
          <w:i w:val="0"/>
          <w:iCs w:val="0"/>
          <w:lang w:val="es-ES"/>
        </w:rPr>
        <w:t>P</w:t>
      </w:r>
      <w:r>
        <w:rPr>
          <w:rStyle w:val="Ttulo4Car"/>
          <w:i w:val="0"/>
          <w:iCs w:val="0"/>
          <w:lang w:val="es-ES"/>
        </w:rPr>
        <w:t xml:space="preserve">robar a entrar en localhost/profesor como </w:t>
      </w:r>
      <w:r>
        <w:rPr>
          <w:rStyle w:val="Ttulo4Car"/>
          <w:i w:val="0"/>
          <w:iCs w:val="0"/>
          <w:lang w:val="es-ES"/>
        </w:rPr>
        <w:t>SATURNO</w:t>
      </w:r>
    </w:p>
    <w:p w14:paraId="4EE97349" w14:textId="19B3A499" w:rsidR="00A31779" w:rsidRPr="00A31779" w:rsidRDefault="00A31779" w:rsidP="00A31779">
      <w:pPr>
        <w:pStyle w:val="FrameContents"/>
        <w:rPr>
          <w:rStyle w:val="Ttulo4C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 w:rsidRPr="00A31779">
        <w:rPr>
          <w:rStyle w:val="Ttulo4C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No valida al usuario</w:t>
      </w:r>
    </w:p>
    <w:p w14:paraId="663A99B3" w14:textId="5609BB20" w:rsidR="008328DB" w:rsidRDefault="00A31779" w:rsidP="00B87AA7">
      <w:pPr>
        <w:rPr>
          <w:rStyle w:val="Ttulo4Car"/>
          <w:i w:val="0"/>
          <w:iCs w:val="0"/>
          <w:lang w:val="es-ES"/>
        </w:rPr>
      </w:pPr>
      <w:r>
        <w:rPr>
          <w:noProof/>
        </w:rPr>
        <w:lastRenderedPageBreak/>
        <w:drawing>
          <wp:inline distT="0" distB="0" distL="0" distR="0" wp14:anchorId="4E5CAD31" wp14:editId="069DBE9F">
            <wp:extent cx="5400040" cy="352869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6169" w14:textId="2B0119FE" w:rsidR="00B87AA7" w:rsidRDefault="00E17ADC" w:rsidP="00B87AA7">
      <w:pPr>
        <w:rPr>
          <w:rStyle w:val="Ttulo4Car"/>
          <w:i w:val="0"/>
          <w:iCs w:val="0"/>
          <w:lang w:val="es-ES"/>
        </w:rPr>
      </w:pPr>
      <w:r>
        <w:rPr>
          <w:rStyle w:val="Ttulo4Car"/>
          <w:i w:val="0"/>
          <w:iCs w:val="0"/>
          <w:lang w:val="es-ES"/>
        </w:rPr>
        <w:t>Configurar acceso para grupo romanos en departamento</w:t>
      </w:r>
    </w:p>
    <w:p w14:paraId="644EF2D3" w14:textId="585A1FDE" w:rsidR="00A86F3E" w:rsidRDefault="00A86F3E" w:rsidP="00B87AA7">
      <w:pPr>
        <w:rPr>
          <w:rStyle w:val="Ttulo4Car"/>
          <w:i w:val="0"/>
          <w:iCs w:val="0"/>
          <w:lang w:val="es-ES"/>
        </w:rPr>
      </w:pPr>
      <w:r>
        <w:rPr>
          <w:noProof/>
        </w:rPr>
        <w:drawing>
          <wp:inline distT="0" distB="0" distL="0" distR="0" wp14:anchorId="14856FBA" wp14:editId="31B1B775">
            <wp:extent cx="5400040" cy="202946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75EA" w14:textId="3D23DE43" w:rsidR="001C57E7" w:rsidRDefault="00A86F3E" w:rsidP="00314B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12980B" wp14:editId="1F49B016">
            <wp:extent cx="4107976" cy="4099281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1331" cy="41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1FA2" w14:textId="77777777" w:rsidR="00934F2D" w:rsidRPr="00314B00" w:rsidRDefault="00934F2D" w:rsidP="00314B00"/>
    <w:p w14:paraId="61D395B3" w14:textId="77777777" w:rsidR="00A86F3E" w:rsidRDefault="00A86F3E" w:rsidP="00163D83">
      <w:pPr>
        <w:rPr>
          <w:noProof/>
        </w:rPr>
      </w:pPr>
      <w:r>
        <w:rPr>
          <w:noProof/>
        </w:rPr>
        <w:drawing>
          <wp:inline distT="0" distB="0" distL="0" distR="0" wp14:anchorId="44915453" wp14:editId="70CE5B27">
            <wp:extent cx="3259630" cy="2006221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3478" cy="200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F3E">
        <w:rPr>
          <w:noProof/>
        </w:rPr>
        <w:t xml:space="preserve"> </w:t>
      </w:r>
    </w:p>
    <w:p w14:paraId="55694904" w14:textId="074E4C59" w:rsidR="00163D83" w:rsidRPr="00163D83" w:rsidRDefault="00A86F3E" w:rsidP="00163D8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F24732F" wp14:editId="017F2F82">
            <wp:extent cx="3316406" cy="213359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5062" cy="213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FD03" w14:textId="77777777" w:rsidR="00C403B0" w:rsidRPr="0039416B" w:rsidRDefault="00C403B0" w:rsidP="0039416B">
      <w:pPr>
        <w:rPr>
          <w:lang w:val="es-ES"/>
        </w:rPr>
      </w:pPr>
      <w:r w:rsidRPr="0039416B">
        <w:rPr>
          <w:rFonts w:asciiTheme="majorHAnsi" w:eastAsiaTheme="majorEastAsia" w:hAnsiTheme="majorHAnsi" w:cstheme="majorBidi"/>
          <w:b/>
          <w:bCs/>
          <w:iCs/>
          <w:color w:val="46464A" w:themeColor="text2"/>
          <w:lang w:val="es-ES"/>
        </w:rPr>
        <w:br w:type="page"/>
      </w:r>
    </w:p>
    <w:p w14:paraId="30513EC6" w14:textId="77777777" w:rsidR="00C73D32" w:rsidRDefault="00C73D32" w:rsidP="00C73D32">
      <w:pPr>
        <w:pStyle w:val="Ttulo1"/>
      </w:pPr>
      <w:bookmarkStart w:id="1" w:name="_Toc95654562"/>
      <w:r>
        <w:lastRenderedPageBreak/>
        <w:t>Conclusión</w:t>
      </w:r>
      <w:r w:rsidR="0005004D">
        <w:t xml:space="preserve"> y Explicación</w:t>
      </w:r>
      <w:bookmarkEnd w:id="1"/>
    </w:p>
    <w:p w14:paraId="37E1EDE0" w14:textId="0E0FF0C1" w:rsidR="0005004D" w:rsidRPr="00934F2D" w:rsidRDefault="00E17ADC" w:rsidP="00830FB1">
      <w:pPr>
        <w:rPr>
          <w:u w:val="single"/>
        </w:rPr>
      </w:pPr>
      <w:r>
        <w:t>He configurado los accesos para distintas usuarios y grupos</w:t>
      </w:r>
    </w:p>
    <w:p w14:paraId="716F69D6" w14:textId="77777777" w:rsidR="00D501F6" w:rsidRDefault="00694A52" w:rsidP="00543014">
      <w:pPr>
        <w:pStyle w:val="Ttulo1"/>
      </w:pPr>
      <w:r>
        <w:t xml:space="preserve"> </w:t>
      </w:r>
      <w:bookmarkStart w:id="2" w:name="_Toc95654563"/>
      <w:r w:rsidR="00005A7C">
        <w:t>Bibliografía</w:t>
      </w:r>
      <w:bookmarkEnd w:id="2"/>
    </w:p>
    <w:p w14:paraId="5A3C312C" w14:textId="77777777" w:rsidR="0036375F" w:rsidRDefault="00D94215" w:rsidP="0036375F">
      <w:r>
        <w:t>T</w:t>
      </w:r>
      <w:r w:rsidR="00934065">
        <w:t>ransparencias</w:t>
      </w:r>
    </w:p>
    <w:p w14:paraId="52375DB1" w14:textId="77777777" w:rsidR="00830FB1" w:rsidRPr="000A2E07" w:rsidRDefault="00830FB1" w:rsidP="0036375F">
      <w:pPr>
        <w:rPr>
          <w:u w:val="single"/>
        </w:rPr>
      </w:pPr>
    </w:p>
    <w:sectPr w:rsidR="00830FB1" w:rsidRPr="000A2E07" w:rsidSect="0030172C">
      <w:headerReference w:type="default" r:id="rId22"/>
      <w:footerReference w:type="default" r:id="rId23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3F0BD" w14:textId="77777777" w:rsidR="00F756F4" w:rsidRDefault="00F756F4">
      <w:pPr>
        <w:spacing w:after="0" w:line="240" w:lineRule="auto"/>
      </w:pPr>
      <w:r>
        <w:separator/>
      </w:r>
    </w:p>
  </w:endnote>
  <w:endnote w:type="continuationSeparator" w:id="0">
    <w:p w14:paraId="19AE6C1E" w14:textId="77777777" w:rsidR="00F756F4" w:rsidRDefault="00F75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657A8" w14:textId="77777777" w:rsidR="00D501F6" w:rsidRDefault="00F756F4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40F36">
          <w:rPr>
            <w:lang w:val="es-ES"/>
          </w:rPr>
          <w:t>daw214</w:t>
        </w:r>
      </w:sdtContent>
    </w:sdt>
    <w:r>
      <w:rPr>
        <w:noProof/>
      </w:rPr>
      <w:pict w14:anchorId="12949ABF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" filled="f" stroked="f">
          <v:textbox>
            <w:txbxContent>
              <w:p w14:paraId="5DAF6A8A" w14:textId="77777777" w:rsidR="00D501F6" w:rsidRDefault="00C156F5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C04B79">
                  <w:rPr>
                    <w:i/>
                    <w:noProof/>
                    <w:color w:val="FFFFFF"/>
                    <w:sz w:val="32"/>
                  </w:rPr>
                  <w:t>17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1C715" w14:textId="77777777" w:rsidR="00F756F4" w:rsidRDefault="00F756F4">
      <w:pPr>
        <w:spacing w:after="0" w:line="240" w:lineRule="auto"/>
      </w:pPr>
      <w:r>
        <w:separator/>
      </w:r>
    </w:p>
  </w:footnote>
  <w:footnote w:type="continuationSeparator" w:id="0">
    <w:p w14:paraId="12B118F8" w14:textId="77777777" w:rsidR="00F756F4" w:rsidRDefault="00F75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3B0F17C9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445990A6" w14:textId="77777777" w:rsidR="00D501F6" w:rsidRDefault="00F756F4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409A466A"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49weyY&#10;AQAAIw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798C332F"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BU&#10;3llV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4D103E94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3AA"/>
    <w:multiLevelType w:val="hybridMultilevel"/>
    <w:tmpl w:val="580EA3AE"/>
    <w:lvl w:ilvl="0" w:tplc="4412F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7408"/>
    <w:multiLevelType w:val="hybridMultilevel"/>
    <w:tmpl w:val="4E0C93C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BA145B6"/>
    <w:multiLevelType w:val="hybridMultilevel"/>
    <w:tmpl w:val="C63A57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85705"/>
    <w:multiLevelType w:val="hybridMultilevel"/>
    <w:tmpl w:val="7D92AE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B5C20"/>
    <w:multiLevelType w:val="hybridMultilevel"/>
    <w:tmpl w:val="171A88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A61BA"/>
    <w:multiLevelType w:val="hybridMultilevel"/>
    <w:tmpl w:val="B3623D70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B204577"/>
    <w:multiLevelType w:val="hybridMultilevel"/>
    <w:tmpl w:val="753E5C88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84B69"/>
    <w:multiLevelType w:val="hybridMultilevel"/>
    <w:tmpl w:val="82509FB4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4D112C6"/>
    <w:multiLevelType w:val="hybridMultilevel"/>
    <w:tmpl w:val="8C5E68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B379AA"/>
    <w:multiLevelType w:val="hybridMultilevel"/>
    <w:tmpl w:val="8CBA5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D02F7"/>
    <w:multiLevelType w:val="hybridMultilevel"/>
    <w:tmpl w:val="CC92A172"/>
    <w:lvl w:ilvl="0" w:tplc="67C685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106A60"/>
    <w:multiLevelType w:val="hybridMultilevel"/>
    <w:tmpl w:val="C3BA54D4"/>
    <w:lvl w:ilvl="0" w:tplc="E93EA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725A0"/>
    <w:multiLevelType w:val="hybridMultilevel"/>
    <w:tmpl w:val="660658BA"/>
    <w:lvl w:ilvl="0" w:tplc="BE4E5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1137257"/>
    <w:multiLevelType w:val="hybridMultilevel"/>
    <w:tmpl w:val="D316904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8523B"/>
    <w:multiLevelType w:val="hybridMultilevel"/>
    <w:tmpl w:val="15EE8F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133E9"/>
    <w:multiLevelType w:val="hybridMultilevel"/>
    <w:tmpl w:val="A306C6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78502B6"/>
    <w:multiLevelType w:val="hybridMultilevel"/>
    <w:tmpl w:val="7FD0B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D7C4A"/>
    <w:multiLevelType w:val="hybridMultilevel"/>
    <w:tmpl w:val="2F309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F0C99"/>
    <w:multiLevelType w:val="hybridMultilevel"/>
    <w:tmpl w:val="191EF29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16"/>
  </w:num>
  <w:num w:numId="7">
    <w:abstractNumId w:val="13"/>
  </w:num>
  <w:num w:numId="8">
    <w:abstractNumId w:val="19"/>
  </w:num>
  <w:num w:numId="9">
    <w:abstractNumId w:val="1"/>
  </w:num>
  <w:num w:numId="10">
    <w:abstractNumId w:val="15"/>
  </w:num>
  <w:num w:numId="11">
    <w:abstractNumId w:val="21"/>
  </w:num>
  <w:num w:numId="12">
    <w:abstractNumId w:val="12"/>
  </w:num>
  <w:num w:numId="13">
    <w:abstractNumId w:val="20"/>
  </w:num>
  <w:num w:numId="14">
    <w:abstractNumId w:val="10"/>
  </w:num>
  <w:num w:numId="15">
    <w:abstractNumId w:val="7"/>
  </w:num>
  <w:num w:numId="16">
    <w:abstractNumId w:val="9"/>
  </w:num>
  <w:num w:numId="17">
    <w:abstractNumId w:val="14"/>
  </w:num>
  <w:num w:numId="18">
    <w:abstractNumId w:val="22"/>
  </w:num>
  <w:num w:numId="19">
    <w:abstractNumId w:val="2"/>
  </w:num>
  <w:num w:numId="20">
    <w:abstractNumId w:val="5"/>
  </w:num>
  <w:num w:numId="21">
    <w:abstractNumId w:val="4"/>
  </w:num>
  <w:num w:numId="22">
    <w:abstractNumId w:val="23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60">
      <o:colormru v:ext="edit" colors="#cceda5,#6cf,#51857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E57"/>
    <w:rsid w:val="00000059"/>
    <w:rsid w:val="00005A7C"/>
    <w:rsid w:val="000074FB"/>
    <w:rsid w:val="00010D21"/>
    <w:rsid w:val="00011364"/>
    <w:rsid w:val="00011FAA"/>
    <w:rsid w:val="00025BEF"/>
    <w:rsid w:val="00030F7E"/>
    <w:rsid w:val="00041EC7"/>
    <w:rsid w:val="00045851"/>
    <w:rsid w:val="0005004D"/>
    <w:rsid w:val="00052CC3"/>
    <w:rsid w:val="000539BF"/>
    <w:rsid w:val="00054930"/>
    <w:rsid w:val="000652D7"/>
    <w:rsid w:val="0007107F"/>
    <w:rsid w:val="00086F03"/>
    <w:rsid w:val="000919DC"/>
    <w:rsid w:val="000A2E07"/>
    <w:rsid w:val="000A4432"/>
    <w:rsid w:val="000B0617"/>
    <w:rsid w:val="000C2EBB"/>
    <w:rsid w:val="000D3530"/>
    <w:rsid w:val="00101F57"/>
    <w:rsid w:val="0012203B"/>
    <w:rsid w:val="00123CB3"/>
    <w:rsid w:val="00126AC1"/>
    <w:rsid w:val="00136B8B"/>
    <w:rsid w:val="001442E4"/>
    <w:rsid w:val="001454E7"/>
    <w:rsid w:val="00150DDD"/>
    <w:rsid w:val="00153F2F"/>
    <w:rsid w:val="00163D83"/>
    <w:rsid w:val="0016497A"/>
    <w:rsid w:val="00173487"/>
    <w:rsid w:val="00176728"/>
    <w:rsid w:val="0017687B"/>
    <w:rsid w:val="001B0FA6"/>
    <w:rsid w:val="001B1336"/>
    <w:rsid w:val="001C5134"/>
    <w:rsid w:val="001C57E7"/>
    <w:rsid w:val="001D024F"/>
    <w:rsid w:val="001D03B4"/>
    <w:rsid w:val="001D49C1"/>
    <w:rsid w:val="001D766B"/>
    <w:rsid w:val="001E6419"/>
    <w:rsid w:val="00201E57"/>
    <w:rsid w:val="00205F5B"/>
    <w:rsid w:val="0021165D"/>
    <w:rsid w:val="002578F6"/>
    <w:rsid w:val="00263940"/>
    <w:rsid w:val="00266153"/>
    <w:rsid w:val="00287E0A"/>
    <w:rsid w:val="00294115"/>
    <w:rsid w:val="002B2CBE"/>
    <w:rsid w:val="002D0A71"/>
    <w:rsid w:val="002D2606"/>
    <w:rsid w:val="002E3067"/>
    <w:rsid w:val="002E5006"/>
    <w:rsid w:val="002E61BB"/>
    <w:rsid w:val="0030172C"/>
    <w:rsid w:val="003022D4"/>
    <w:rsid w:val="0030383B"/>
    <w:rsid w:val="00306A54"/>
    <w:rsid w:val="00313765"/>
    <w:rsid w:val="00314B00"/>
    <w:rsid w:val="00320ED2"/>
    <w:rsid w:val="003474AA"/>
    <w:rsid w:val="003536CC"/>
    <w:rsid w:val="00363506"/>
    <w:rsid w:val="0036375F"/>
    <w:rsid w:val="0037202D"/>
    <w:rsid w:val="00375E87"/>
    <w:rsid w:val="00392263"/>
    <w:rsid w:val="00392CED"/>
    <w:rsid w:val="0039416B"/>
    <w:rsid w:val="003A6710"/>
    <w:rsid w:val="003B0B7D"/>
    <w:rsid w:val="003B1142"/>
    <w:rsid w:val="003D05B9"/>
    <w:rsid w:val="003F06B4"/>
    <w:rsid w:val="00420FF4"/>
    <w:rsid w:val="004300A7"/>
    <w:rsid w:val="0043793A"/>
    <w:rsid w:val="00455494"/>
    <w:rsid w:val="004764CC"/>
    <w:rsid w:val="00490960"/>
    <w:rsid w:val="00495C6D"/>
    <w:rsid w:val="004B2CAD"/>
    <w:rsid w:val="004B3831"/>
    <w:rsid w:val="004B4E62"/>
    <w:rsid w:val="004C5AB1"/>
    <w:rsid w:val="00504170"/>
    <w:rsid w:val="00507C13"/>
    <w:rsid w:val="00511EEA"/>
    <w:rsid w:val="00514BC9"/>
    <w:rsid w:val="00517D02"/>
    <w:rsid w:val="00524925"/>
    <w:rsid w:val="00525E96"/>
    <w:rsid w:val="00537A6C"/>
    <w:rsid w:val="00543014"/>
    <w:rsid w:val="005628F9"/>
    <w:rsid w:val="00563BD5"/>
    <w:rsid w:val="005928DB"/>
    <w:rsid w:val="005A0E64"/>
    <w:rsid w:val="005B094E"/>
    <w:rsid w:val="005B2C88"/>
    <w:rsid w:val="005D5196"/>
    <w:rsid w:val="005F58C7"/>
    <w:rsid w:val="00617172"/>
    <w:rsid w:val="0062662E"/>
    <w:rsid w:val="0063259B"/>
    <w:rsid w:val="006413C5"/>
    <w:rsid w:val="006507C3"/>
    <w:rsid w:val="0065414C"/>
    <w:rsid w:val="00676A00"/>
    <w:rsid w:val="00682A29"/>
    <w:rsid w:val="00693BA6"/>
    <w:rsid w:val="00694A52"/>
    <w:rsid w:val="006A55D2"/>
    <w:rsid w:val="006B2175"/>
    <w:rsid w:val="006C2FE3"/>
    <w:rsid w:val="006D0ED7"/>
    <w:rsid w:val="006D7897"/>
    <w:rsid w:val="006E1E91"/>
    <w:rsid w:val="006E2F59"/>
    <w:rsid w:val="00713A45"/>
    <w:rsid w:val="00721F1D"/>
    <w:rsid w:val="007722B3"/>
    <w:rsid w:val="007800BA"/>
    <w:rsid w:val="00780739"/>
    <w:rsid w:val="0078515C"/>
    <w:rsid w:val="0078640F"/>
    <w:rsid w:val="00787679"/>
    <w:rsid w:val="007C0942"/>
    <w:rsid w:val="007F1A46"/>
    <w:rsid w:val="00815995"/>
    <w:rsid w:val="0082009F"/>
    <w:rsid w:val="00830FB1"/>
    <w:rsid w:val="008328DB"/>
    <w:rsid w:val="00844761"/>
    <w:rsid w:val="00851D94"/>
    <w:rsid w:val="00860140"/>
    <w:rsid w:val="008625D8"/>
    <w:rsid w:val="0086602A"/>
    <w:rsid w:val="0087159D"/>
    <w:rsid w:val="00871954"/>
    <w:rsid w:val="00873099"/>
    <w:rsid w:val="00876528"/>
    <w:rsid w:val="00877989"/>
    <w:rsid w:val="00884939"/>
    <w:rsid w:val="00890CE3"/>
    <w:rsid w:val="00890DEE"/>
    <w:rsid w:val="00894D1E"/>
    <w:rsid w:val="008B0922"/>
    <w:rsid w:val="008C65F8"/>
    <w:rsid w:val="009017BE"/>
    <w:rsid w:val="009071EB"/>
    <w:rsid w:val="00912C5F"/>
    <w:rsid w:val="0091610F"/>
    <w:rsid w:val="009172C6"/>
    <w:rsid w:val="00923CD5"/>
    <w:rsid w:val="00934065"/>
    <w:rsid w:val="00934F2D"/>
    <w:rsid w:val="009429C8"/>
    <w:rsid w:val="00944727"/>
    <w:rsid w:val="00954755"/>
    <w:rsid w:val="00954BD7"/>
    <w:rsid w:val="00957E2F"/>
    <w:rsid w:val="0096151C"/>
    <w:rsid w:val="00970379"/>
    <w:rsid w:val="00973947"/>
    <w:rsid w:val="00987A06"/>
    <w:rsid w:val="00992559"/>
    <w:rsid w:val="00994FC8"/>
    <w:rsid w:val="00997021"/>
    <w:rsid w:val="009A55D7"/>
    <w:rsid w:val="009A613D"/>
    <w:rsid w:val="009B628D"/>
    <w:rsid w:val="009D3574"/>
    <w:rsid w:val="009E5808"/>
    <w:rsid w:val="009E676A"/>
    <w:rsid w:val="009F626A"/>
    <w:rsid w:val="00A023FA"/>
    <w:rsid w:val="00A1345B"/>
    <w:rsid w:val="00A13E17"/>
    <w:rsid w:val="00A31779"/>
    <w:rsid w:val="00A37EB7"/>
    <w:rsid w:val="00A45E6C"/>
    <w:rsid w:val="00A520BC"/>
    <w:rsid w:val="00A5290A"/>
    <w:rsid w:val="00A621C5"/>
    <w:rsid w:val="00A72CDA"/>
    <w:rsid w:val="00A80040"/>
    <w:rsid w:val="00A86F3E"/>
    <w:rsid w:val="00A901FB"/>
    <w:rsid w:val="00AA45EF"/>
    <w:rsid w:val="00AB193C"/>
    <w:rsid w:val="00AB4A70"/>
    <w:rsid w:val="00AB6AB2"/>
    <w:rsid w:val="00AD45CC"/>
    <w:rsid w:val="00AD6616"/>
    <w:rsid w:val="00AD662F"/>
    <w:rsid w:val="00AD78FD"/>
    <w:rsid w:val="00B114EB"/>
    <w:rsid w:val="00B510CC"/>
    <w:rsid w:val="00B55869"/>
    <w:rsid w:val="00B609AB"/>
    <w:rsid w:val="00B628CE"/>
    <w:rsid w:val="00B62E0B"/>
    <w:rsid w:val="00B73A42"/>
    <w:rsid w:val="00B84BC3"/>
    <w:rsid w:val="00B87AA7"/>
    <w:rsid w:val="00B9300D"/>
    <w:rsid w:val="00BB14EB"/>
    <w:rsid w:val="00BC13AA"/>
    <w:rsid w:val="00BC16BE"/>
    <w:rsid w:val="00BC5AB8"/>
    <w:rsid w:val="00BD07D0"/>
    <w:rsid w:val="00BD7E78"/>
    <w:rsid w:val="00BF008F"/>
    <w:rsid w:val="00BF17AB"/>
    <w:rsid w:val="00BF39BF"/>
    <w:rsid w:val="00C04B79"/>
    <w:rsid w:val="00C12A3A"/>
    <w:rsid w:val="00C12CEF"/>
    <w:rsid w:val="00C156F5"/>
    <w:rsid w:val="00C25D73"/>
    <w:rsid w:val="00C27F84"/>
    <w:rsid w:val="00C346FA"/>
    <w:rsid w:val="00C3755D"/>
    <w:rsid w:val="00C403B0"/>
    <w:rsid w:val="00C41FE4"/>
    <w:rsid w:val="00C52903"/>
    <w:rsid w:val="00C73D32"/>
    <w:rsid w:val="00C748E4"/>
    <w:rsid w:val="00C90D56"/>
    <w:rsid w:val="00C90F5E"/>
    <w:rsid w:val="00C944BD"/>
    <w:rsid w:val="00CB79DC"/>
    <w:rsid w:val="00CC1E77"/>
    <w:rsid w:val="00CD0351"/>
    <w:rsid w:val="00CE1183"/>
    <w:rsid w:val="00CF0771"/>
    <w:rsid w:val="00D034C8"/>
    <w:rsid w:val="00D05185"/>
    <w:rsid w:val="00D144C1"/>
    <w:rsid w:val="00D203FF"/>
    <w:rsid w:val="00D205CF"/>
    <w:rsid w:val="00D243A9"/>
    <w:rsid w:val="00D27420"/>
    <w:rsid w:val="00D34D8C"/>
    <w:rsid w:val="00D4573E"/>
    <w:rsid w:val="00D501F6"/>
    <w:rsid w:val="00D62992"/>
    <w:rsid w:val="00D675C3"/>
    <w:rsid w:val="00D8715D"/>
    <w:rsid w:val="00D94215"/>
    <w:rsid w:val="00DB31D5"/>
    <w:rsid w:val="00DC38F9"/>
    <w:rsid w:val="00DD022F"/>
    <w:rsid w:val="00DD407B"/>
    <w:rsid w:val="00DF08B3"/>
    <w:rsid w:val="00DF44E1"/>
    <w:rsid w:val="00E02D35"/>
    <w:rsid w:val="00E03146"/>
    <w:rsid w:val="00E04A2E"/>
    <w:rsid w:val="00E120C5"/>
    <w:rsid w:val="00E17ADC"/>
    <w:rsid w:val="00E43039"/>
    <w:rsid w:val="00E44918"/>
    <w:rsid w:val="00E626B3"/>
    <w:rsid w:val="00E71081"/>
    <w:rsid w:val="00E7697E"/>
    <w:rsid w:val="00E96CC2"/>
    <w:rsid w:val="00EA2F98"/>
    <w:rsid w:val="00EC39FF"/>
    <w:rsid w:val="00EE2D55"/>
    <w:rsid w:val="00EE48DA"/>
    <w:rsid w:val="00EE5164"/>
    <w:rsid w:val="00EF0484"/>
    <w:rsid w:val="00F06CD6"/>
    <w:rsid w:val="00F17271"/>
    <w:rsid w:val="00F40F36"/>
    <w:rsid w:val="00F7245E"/>
    <w:rsid w:val="00F73EF3"/>
    <w:rsid w:val="00F74941"/>
    <w:rsid w:val="00F756F4"/>
    <w:rsid w:val="00F80A2F"/>
    <w:rsid w:val="00F87E1F"/>
    <w:rsid w:val="00F93C57"/>
    <w:rsid w:val="00FA1B7A"/>
    <w:rsid w:val="00FA6D26"/>
    <w:rsid w:val="00FB008F"/>
    <w:rsid w:val="00FB7776"/>
    <w:rsid w:val="00FC4266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cceda5,#6cf,#51857b"/>
    </o:shapedefaults>
    <o:shapelayout v:ext="edit">
      <o:idmap v:ext="edit" data="2"/>
    </o:shapelayout>
  </w:shapeDefaults>
  <w:decimalSymbol w:val=","/>
  <w:listSeparator w:val=";"/>
  <w14:docId w14:val="69D5F176"/>
  <w15:docId w15:val="{69FF85EC-4710-4B1C-8225-B594E486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53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F36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0F36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F08B3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3536CC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info">
    <w:name w:val="info"/>
    <w:basedOn w:val="Fuentedeprrafopredeter"/>
    <w:rsid w:val="00E04A2E"/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830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4AD24-3DF9-44EB-97CE-7CDFFDF71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2918</TotalTime>
  <Pages>9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68</cp:revision>
  <dcterms:created xsi:type="dcterms:W3CDTF">2021-10-02T09:23:00Z</dcterms:created>
  <dcterms:modified xsi:type="dcterms:W3CDTF">2022-02-14T20:38:00Z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