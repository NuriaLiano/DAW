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F94F" w14:textId="77777777" w:rsidR="00D501F6" w:rsidRDefault="00BF6E21">
      <w:r>
        <w:rPr>
          <w:noProof/>
        </w:rPr>
        <w:pict w14:anchorId="28C776E7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 style="mso-next-textbox:#Cuadro de texto 4">
                  <w:txbxContent>
                    <w:p w14:paraId="42CE2CB3" w14:textId="77777777" w:rsidR="00D501F6" w:rsidRPr="00D4573E" w:rsidRDefault="00CC1E77" w:rsidP="00D4573E">
                      <w:pPr>
                        <w:jc w:val="center"/>
                      </w:pPr>
                      <w:r>
                        <w:rPr>
                          <w:color w:val="FFFFFF"/>
                          <w:sz w:val="96"/>
                        </w:rPr>
                        <w:t>Hoja05_LDAP_02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 style="mso-next-textbox:#Cuadro de texto 8">
                  <w:txbxContent>
                    <w:p w14:paraId="57ECBBCE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2FEDBA42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072934B8" wp14:editId="52D81E2E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480AB269" wp14:editId="5D6B4EF8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95402529" w:displacedByCustomXml="prev"/>
        <w:p w14:paraId="1F223F64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7FE6A42F" w14:textId="77777777" w:rsidR="002D47A8" w:rsidRDefault="00407C1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5402529" w:history="1">
            <w:r w:rsidR="002D47A8" w:rsidRPr="00136A07">
              <w:rPr>
                <w:rStyle w:val="Hipervnculo"/>
                <w:noProof/>
              </w:rPr>
              <w:t>Índice</w:t>
            </w:r>
            <w:r w:rsidR="002D47A8">
              <w:rPr>
                <w:noProof/>
                <w:webHidden/>
              </w:rPr>
              <w:tab/>
            </w:r>
            <w:r w:rsidR="002D47A8">
              <w:rPr>
                <w:noProof/>
                <w:webHidden/>
              </w:rPr>
              <w:fldChar w:fldCharType="begin"/>
            </w:r>
            <w:r w:rsidR="002D47A8">
              <w:rPr>
                <w:noProof/>
                <w:webHidden/>
              </w:rPr>
              <w:instrText xml:space="preserve"> PAGEREF _Toc95402529 \h </w:instrText>
            </w:r>
            <w:r w:rsidR="002D47A8">
              <w:rPr>
                <w:noProof/>
                <w:webHidden/>
              </w:rPr>
            </w:r>
            <w:r w:rsidR="002D47A8">
              <w:rPr>
                <w:noProof/>
                <w:webHidden/>
              </w:rPr>
              <w:fldChar w:fldCharType="separate"/>
            </w:r>
            <w:r w:rsidR="002D47A8">
              <w:rPr>
                <w:noProof/>
                <w:webHidden/>
              </w:rPr>
              <w:t>2</w:t>
            </w:r>
            <w:r w:rsidR="002D47A8">
              <w:rPr>
                <w:noProof/>
                <w:webHidden/>
              </w:rPr>
              <w:fldChar w:fldCharType="end"/>
            </w:r>
          </w:hyperlink>
        </w:p>
        <w:p w14:paraId="4E359C81" w14:textId="77777777" w:rsidR="002D47A8" w:rsidRDefault="00BF6E2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402530" w:history="1">
            <w:r w:rsidR="002D47A8" w:rsidRPr="00136A07">
              <w:rPr>
                <w:rStyle w:val="Hipervnculo"/>
                <w:noProof/>
              </w:rPr>
              <w:t>Conclusión y Explicación</w:t>
            </w:r>
            <w:r w:rsidR="002D47A8">
              <w:rPr>
                <w:noProof/>
                <w:webHidden/>
              </w:rPr>
              <w:tab/>
            </w:r>
            <w:r w:rsidR="002D47A8">
              <w:rPr>
                <w:noProof/>
                <w:webHidden/>
              </w:rPr>
              <w:fldChar w:fldCharType="begin"/>
            </w:r>
            <w:r w:rsidR="002D47A8">
              <w:rPr>
                <w:noProof/>
                <w:webHidden/>
              </w:rPr>
              <w:instrText xml:space="preserve"> PAGEREF _Toc95402530 \h </w:instrText>
            </w:r>
            <w:r w:rsidR="002D47A8">
              <w:rPr>
                <w:noProof/>
                <w:webHidden/>
              </w:rPr>
            </w:r>
            <w:r w:rsidR="002D47A8">
              <w:rPr>
                <w:noProof/>
                <w:webHidden/>
              </w:rPr>
              <w:fldChar w:fldCharType="separate"/>
            </w:r>
            <w:r w:rsidR="002D47A8">
              <w:rPr>
                <w:noProof/>
                <w:webHidden/>
              </w:rPr>
              <w:t>12</w:t>
            </w:r>
            <w:r w:rsidR="002D47A8">
              <w:rPr>
                <w:noProof/>
                <w:webHidden/>
              </w:rPr>
              <w:fldChar w:fldCharType="end"/>
            </w:r>
          </w:hyperlink>
        </w:p>
        <w:p w14:paraId="79C1DD66" w14:textId="77777777" w:rsidR="002D47A8" w:rsidRDefault="00BF6E2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402531" w:history="1">
            <w:r w:rsidR="002D47A8" w:rsidRPr="00136A07">
              <w:rPr>
                <w:rStyle w:val="Hipervnculo"/>
                <w:noProof/>
              </w:rPr>
              <w:t>Bibliografía</w:t>
            </w:r>
            <w:r w:rsidR="002D47A8">
              <w:rPr>
                <w:noProof/>
                <w:webHidden/>
              </w:rPr>
              <w:tab/>
            </w:r>
            <w:r w:rsidR="002D47A8">
              <w:rPr>
                <w:noProof/>
                <w:webHidden/>
              </w:rPr>
              <w:fldChar w:fldCharType="begin"/>
            </w:r>
            <w:r w:rsidR="002D47A8">
              <w:rPr>
                <w:noProof/>
                <w:webHidden/>
              </w:rPr>
              <w:instrText xml:space="preserve"> PAGEREF _Toc95402531 \h </w:instrText>
            </w:r>
            <w:r w:rsidR="002D47A8">
              <w:rPr>
                <w:noProof/>
                <w:webHidden/>
              </w:rPr>
            </w:r>
            <w:r w:rsidR="002D47A8">
              <w:rPr>
                <w:noProof/>
                <w:webHidden/>
              </w:rPr>
              <w:fldChar w:fldCharType="separate"/>
            </w:r>
            <w:r w:rsidR="002D47A8">
              <w:rPr>
                <w:noProof/>
                <w:webHidden/>
              </w:rPr>
              <w:t>12</w:t>
            </w:r>
            <w:r w:rsidR="002D47A8">
              <w:rPr>
                <w:noProof/>
                <w:webHidden/>
              </w:rPr>
              <w:fldChar w:fldCharType="end"/>
            </w:r>
          </w:hyperlink>
        </w:p>
        <w:p w14:paraId="1D577869" w14:textId="77777777" w:rsidR="00543014" w:rsidRDefault="00407C1A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3FB30C6B" w14:textId="77777777" w:rsidR="00D501F6" w:rsidRDefault="00D501F6"/>
    <w:p w14:paraId="52F02828" w14:textId="77777777" w:rsidR="00D501F6" w:rsidRPr="002D47A8" w:rsidRDefault="00005A7C">
      <w:pPr>
        <w:rPr>
          <w:u w:val="single"/>
        </w:rPr>
      </w:pPr>
      <w:r>
        <w:br w:type="page"/>
      </w:r>
    </w:p>
    <w:p w14:paraId="624164B7" w14:textId="77777777" w:rsidR="00086F03" w:rsidRPr="002D47A8" w:rsidRDefault="00B87AA7" w:rsidP="002D47A8">
      <w:pPr>
        <w:pStyle w:val="Ttulo4"/>
      </w:pPr>
      <w:r w:rsidRPr="002D47A8">
        <w:lastRenderedPageBreak/>
        <w:t>Crear fichero entradas en home</w:t>
      </w:r>
    </w:p>
    <w:p w14:paraId="01C1A6B0" w14:textId="1722C44D" w:rsidR="001D766B" w:rsidRDefault="00B87AA7" w:rsidP="001D766B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78C15E5A" wp14:editId="2D4D8FDE">
            <wp:extent cx="5400040" cy="559541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9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D35E0" w14:textId="77777777" w:rsidR="003F7CA1" w:rsidRDefault="003F7CA1" w:rsidP="003F7CA1">
      <w:r>
        <w:t xml:space="preserve">Luego, con el comando </w:t>
      </w:r>
      <w:proofErr w:type="spellStart"/>
      <w:r>
        <w:t>ldapadd</w:t>
      </w:r>
      <w:proofErr w:type="spellEnd"/>
      <w:r>
        <w:t xml:space="preserve"> vamos a añadir al DIT las entradas definidas en él:</w:t>
      </w:r>
    </w:p>
    <w:p w14:paraId="2BD17D24" w14:textId="34D8A493" w:rsidR="003F7CA1" w:rsidRPr="003F7CA1" w:rsidRDefault="003F7CA1" w:rsidP="003F7CA1">
      <w:pPr>
        <w:rPr>
          <w:lang w:val="en-US"/>
        </w:rPr>
      </w:pPr>
      <w:proofErr w:type="spellStart"/>
      <w:r w:rsidRPr="003F7CA1">
        <w:rPr>
          <w:lang w:val="en-US"/>
        </w:rPr>
        <w:t>ldapadd</w:t>
      </w:r>
      <w:proofErr w:type="spellEnd"/>
      <w:r w:rsidRPr="003F7CA1">
        <w:rPr>
          <w:lang w:val="en-US"/>
        </w:rPr>
        <w:t xml:space="preserve"> -x -D </w:t>
      </w:r>
      <w:proofErr w:type="spellStart"/>
      <w:r w:rsidRPr="003F7CA1">
        <w:rPr>
          <w:lang w:val="en-US"/>
        </w:rPr>
        <w:t>cn</w:t>
      </w:r>
      <w:proofErr w:type="spellEnd"/>
      <w:r w:rsidRPr="003F7CA1">
        <w:rPr>
          <w:lang w:val="en-US"/>
        </w:rPr>
        <w:t>=</w:t>
      </w:r>
      <w:proofErr w:type="spellStart"/>
      <w:proofErr w:type="gramStart"/>
      <w:r w:rsidRPr="003F7CA1">
        <w:rPr>
          <w:lang w:val="en-US"/>
        </w:rPr>
        <w:t>admin,dc</w:t>
      </w:r>
      <w:proofErr w:type="spellEnd"/>
      <w:proofErr w:type="gramEnd"/>
      <w:r w:rsidRPr="003F7CA1">
        <w:rPr>
          <w:lang w:val="en-US"/>
        </w:rPr>
        <w:t>=</w:t>
      </w:r>
      <w:proofErr w:type="spellStart"/>
      <w:r w:rsidRPr="003F7CA1">
        <w:rPr>
          <w:lang w:val="en-US"/>
        </w:rPr>
        <w:t>daw,dc</w:t>
      </w:r>
      <w:proofErr w:type="spellEnd"/>
      <w:r w:rsidRPr="003F7CA1">
        <w:rPr>
          <w:lang w:val="en-US"/>
        </w:rPr>
        <w:t xml:space="preserve">=com -W -f </w:t>
      </w:r>
      <w:proofErr w:type="spellStart"/>
      <w:r w:rsidRPr="003F7CA1">
        <w:rPr>
          <w:lang w:val="en-US"/>
        </w:rPr>
        <w:t>add_entradas.ldif</w:t>
      </w:r>
      <w:proofErr w:type="spellEnd"/>
    </w:p>
    <w:p w14:paraId="7D24581E" w14:textId="77777777" w:rsidR="007800BA" w:rsidRPr="002D47A8" w:rsidRDefault="00B87AA7" w:rsidP="002D47A8">
      <w:pPr>
        <w:pStyle w:val="Ttulo4"/>
      </w:pPr>
      <w:r w:rsidRPr="002D47A8">
        <w:lastRenderedPageBreak/>
        <w:t>Añadir al DIT las entradas</w:t>
      </w:r>
    </w:p>
    <w:p w14:paraId="76558137" w14:textId="77777777" w:rsidR="001D49C1" w:rsidRPr="001D49C1" w:rsidRDefault="00B87AA7" w:rsidP="001D49C1">
      <w:r>
        <w:rPr>
          <w:noProof/>
          <w:lang w:val="es-ES" w:eastAsia="es-ES"/>
        </w:rPr>
        <w:drawing>
          <wp:inline distT="0" distB="0" distL="0" distR="0" wp14:anchorId="13950427" wp14:editId="56CD111A">
            <wp:extent cx="5400040" cy="317981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B17BC" w14:textId="77777777" w:rsidR="00957E2F" w:rsidRDefault="00B87AA7" w:rsidP="002D47A8">
      <w:pPr>
        <w:pStyle w:val="Ttulo4"/>
        <w:rPr>
          <w:lang w:val="es-ES"/>
        </w:rPr>
      </w:pPr>
      <w:r>
        <w:rPr>
          <w:lang w:val="es-ES"/>
        </w:rPr>
        <w:lastRenderedPageBreak/>
        <w:t>Consultar todo el DIT</w:t>
      </w:r>
    </w:p>
    <w:p w14:paraId="60DA71C5" w14:textId="77777777" w:rsidR="00D4573E" w:rsidRPr="00D4573E" w:rsidRDefault="00B87AA7" w:rsidP="00D4573E">
      <w:pPr>
        <w:rPr>
          <w:rFonts w:asciiTheme="majorHAnsi" w:eastAsiaTheme="majorEastAsia" w:hAnsiTheme="majorHAnsi" w:cstheme="majorBidi"/>
          <w:b/>
          <w:bCs/>
          <w:color w:val="46464A" w:themeColor="text2"/>
          <w:lang w:val="es-ES"/>
        </w:rPr>
      </w:pPr>
      <w:r>
        <w:rPr>
          <w:rFonts w:asciiTheme="majorHAnsi" w:eastAsiaTheme="majorEastAsia" w:hAnsiTheme="majorHAnsi" w:cstheme="majorBidi"/>
          <w:b/>
          <w:bCs/>
          <w:noProof/>
          <w:color w:val="46464A" w:themeColor="text2"/>
          <w:lang w:val="es-ES" w:eastAsia="es-ES"/>
        </w:rPr>
        <w:drawing>
          <wp:inline distT="0" distB="0" distL="0" distR="0" wp14:anchorId="1415F07C" wp14:editId="28B776F3">
            <wp:extent cx="5400040" cy="820438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0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B70AD" w14:textId="77777777" w:rsidR="00957E2F" w:rsidRPr="002D47A8" w:rsidRDefault="00B87AA7" w:rsidP="002D47A8">
      <w:pPr>
        <w:pStyle w:val="Ttulo4"/>
      </w:pPr>
      <w:r w:rsidRPr="002D47A8">
        <w:lastRenderedPageBreak/>
        <w:t>Mostrar atributo mail de las entradas</w:t>
      </w:r>
    </w:p>
    <w:p w14:paraId="642E7C14" w14:textId="77777777" w:rsidR="00957E2F" w:rsidRPr="00957E2F" w:rsidRDefault="008328DB" w:rsidP="00957E2F">
      <w:r>
        <w:rPr>
          <w:noProof/>
          <w:lang w:val="es-ES" w:eastAsia="es-ES"/>
        </w:rPr>
        <w:drawing>
          <wp:inline distT="0" distB="0" distL="0" distR="0" wp14:anchorId="215B2112" wp14:editId="40106C62">
            <wp:extent cx="5191125" cy="3333750"/>
            <wp:effectExtent l="19050" t="0" r="9525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B064C" w14:textId="77777777" w:rsidR="00314B00" w:rsidRPr="002D47A8" w:rsidRDefault="00B87AA7" w:rsidP="002D47A8">
      <w:pPr>
        <w:pStyle w:val="Ttulo4"/>
        <w:rPr>
          <w:lang w:val="es-ES"/>
        </w:rPr>
      </w:pPr>
      <w:r w:rsidRPr="002D47A8">
        <w:rPr>
          <w:lang w:val="es-ES"/>
        </w:rPr>
        <w:t xml:space="preserve">Mostrar todos los atributos de las entidades </w:t>
      </w:r>
      <w:proofErr w:type="spellStart"/>
      <w:r w:rsidRPr="002D47A8">
        <w:rPr>
          <w:lang w:val="es-ES"/>
        </w:rPr>
        <w:t>inetOrgPerson</w:t>
      </w:r>
      <w:proofErr w:type="spellEnd"/>
    </w:p>
    <w:p w14:paraId="4D0D7530" w14:textId="77777777" w:rsidR="008328DB" w:rsidRDefault="008328DB" w:rsidP="00AD45CC">
      <w:pPr>
        <w:rPr>
          <w:rStyle w:val="Ttulo4Car"/>
          <w:i w:val="0"/>
          <w:iCs w:val="0"/>
          <w:lang w:val="es-ES"/>
        </w:rPr>
      </w:pPr>
      <w:r>
        <w:rPr>
          <w:rFonts w:asciiTheme="majorHAnsi" w:eastAsiaTheme="majorEastAsia" w:hAnsiTheme="majorHAnsi" w:cstheme="majorBidi"/>
          <w:i/>
          <w:iCs/>
          <w:noProof/>
          <w:color w:val="46464A" w:themeColor="text2"/>
          <w:lang w:val="es-ES" w:eastAsia="es-ES"/>
        </w:rPr>
        <w:drawing>
          <wp:inline distT="0" distB="0" distL="0" distR="0" wp14:anchorId="511AB1F5" wp14:editId="0829F35A">
            <wp:extent cx="5400040" cy="2863658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59BA4" w14:textId="77777777" w:rsidR="00B87AA7" w:rsidRPr="002D47A8" w:rsidRDefault="00B87AA7" w:rsidP="002D47A8">
      <w:pPr>
        <w:pStyle w:val="Ttulo4"/>
        <w:rPr>
          <w:lang w:val="es-ES"/>
        </w:rPr>
      </w:pPr>
      <w:r w:rsidRPr="002D47A8">
        <w:rPr>
          <w:lang w:val="es-ES"/>
        </w:rPr>
        <w:lastRenderedPageBreak/>
        <w:t xml:space="preserve">Mostrar todos los atributos de las entidades </w:t>
      </w:r>
      <w:proofErr w:type="spellStart"/>
      <w:r w:rsidRPr="002D47A8">
        <w:rPr>
          <w:lang w:val="es-ES"/>
        </w:rPr>
        <w:t>inetOrgPerson</w:t>
      </w:r>
      <w:proofErr w:type="spellEnd"/>
      <w:r w:rsidRPr="002D47A8">
        <w:rPr>
          <w:lang w:val="es-ES"/>
        </w:rPr>
        <w:t xml:space="preserve"> con </w:t>
      </w:r>
      <w:proofErr w:type="spellStart"/>
      <w:r w:rsidRPr="002D47A8">
        <w:rPr>
          <w:lang w:val="es-ES"/>
        </w:rPr>
        <w:t>cn</w:t>
      </w:r>
      <w:proofErr w:type="spellEnd"/>
      <w:r w:rsidRPr="002D47A8">
        <w:rPr>
          <w:lang w:val="es-ES"/>
        </w:rPr>
        <w:t xml:space="preserve"> </w:t>
      </w:r>
      <w:proofErr w:type="spellStart"/>
      <w:r w:rsidRPr="002D47A8">
        <w:rPr>
          <w:lang w:val="es-ES"/>
        </w:rPr>
        <w:t>Homer</w:t>
      </w:r>
      <w:proofErr w:type="spellEnd"/>
    </w:p>
    <w:p w14:paraId="274096F4" w14:textId="77777777" w:rsidR="008328DB" w:rsidRDefault="008328DB" w:rsidP="00B87AA7">
      <w:pPr>
        <w:rPr>
          <w:rStyle w:val="Ttulo4Car"/>
          <w:i w:val="0"/>
          <w:iCs w:val="0"/>
          <w:lang w:val="es-ES"/>
        </w:rPr>
      </w:pPr>
      <w:r>
        <w:rPr>
          <w:rFonts w:asciiTheme="majorHAnsi" w:eastAsiaTheme="majorEastAsia" w:hAnsiTheme="majorHAnsi" w:cstheme="majorBidi"/>
          <w:i/>
          <w:iCs/>
          <w:noProof/>
          <w:color w:val="46464A" w:themeColor="text2"/>
          <w:lang w:val="es-ES" w:eastAsia="es-ES"/>
        </w:rPr>
        <w:drawing>
          <wp:inline distT="0" distB="0" distL="0" distR="0" wp14:anchorId="4C697406" wp14:editId="0494EA18">
            <wp:extent cx="5400040" cy="1625522"/>
            <wp:effectExtent l="19050" t="0" r="0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BE734" w14:textId="77777777" w:rsidR="00B87AA7" w:rsidRPr="002D47A8" w:rsidRDefault="00B87AA7" w:rsidP="002D47A8">
      <w:pPr>
        <w:pStyle w:val="Ttulo4"/>
        <w:rPr>
          <w:lang w:val="es-ES"/>
        </w:rPr>
      </w:pPr>
      <w:r w:rsidRPr="002D47A8">
        <w:rPr>
          <w:lang w:val="es-ES"/>
        </w:rPr>
        <w:t xml:space="preserve">Crear fichero </w:t>
      </w:r>
      <w:proofErr w:type="spellStart"/>
      <w:r w:rsidRPr="002D47A8">
        <w:rPr>
          <w:lang w:val="es-ES"/>
        </w:rPr>
        <w:t>modify_entradas.ldif</w:t>
      </w:r>
      <w:proofErr w:type="spellEnd"/>
      <w:r w:rsidR="008328DB" w:rsidRPr="002D47A8">
        <w:rPr>
          <w:lang w:val="es-ES"/>
        </w:rPr>
        <w:t xml:space="preserve"> en home</w:t>
      </w:r>
    </w:p>
    <w:p w14:paraId="3C11AA8E" w14:textId="77777777" w:rsidR="008328DB" w:rsidRDefault="008328DB" w:rsidP="00B87AA7">
      <w:pPr>
        <w:rPr>
          <w:rStyle w:val="Ttulo4Car"/>
          <w:i w:val="0"/>
          <w:iCs w:val="0"/>
          <w:lang w:val="es-ES"/>
        </w:rPr>
      </w:pPr>
      <w:r>
        <w:rPr>
          <w:rFonts w:asciiTheme="majorHAnsi" w:eastAsiaTheme="majorEastAsia" w:hAnsiTheme="majorHAnsi" w:cstheme="majorBidi"/>
          <w:i/>
          <w:iCs/>
          <w:noProof/>
          <w:color w:val="46464A" w:themeColor="text2"/>
          <w:lang w:val="es-ES" w:eastAsia="es-ES"/>
        </w:rPr>
        <w:drawing>
          <wp:inline distT="0" distB="0" distL="0" distR="0" wp14:anchorId="5FE53B03" wp14:editId="7815C6F1">
            <wp:extent cx="5400040" cy="2552605"/>
            <wp:effectExtent l="19050" t="0" r="0" b="0"/>
            <wp:docPr id="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8DC63" w14:textId="77777777" w:rsidR="00B87AA7" w:rsidRPr="002D47A8" w:rsidRDefault="00B87AA7" w:rsidP="002D47A8">
      <w:pPr>
        <w:pStyle w:val="Ttulo4"/>
        <w:rPr>
          <w:lang w:val="es-ES"/>
        </w:rPr>
      </w:pPr>
      <w:r w:rsidRPr="002D47A8">
        <w:rPr>
          <w:lang w:val="es-ES"/>
        </w:rPr>
        <w:t>Modificar con el comando</w:t>
      </w:r>
    </w:p>
    <w:p w14:paraId="10BB6A6E" w14:textId="77777777" w:rsidR="008328DB" w:rsidRDefault="008328DB" w:rsidP="00B87AA7">
      <w:pPr>
        <w:rPr>
          <w:rStyle w:val="Ttulo4Car"/>
          <w:i w:val="0"/>
          <w:iCs w:val="0"/>
          <w:lang w:val="es-ES"/>
        </w:rPr>
      </w:pPr>
      <w:r>
        <w:rPr>
          <w:rFonts w:asciiTheme="majorHAnsi" w:eastAsiaTheme="majorEastAsia" w:hAnsiTheme="majorHAnsi" w:cstheme="majorBidi"/>
          <w:i/>
          <w:iCs/>
          <w:noProof/>
          <w:color w:val="46464A" w:themeColor="text2"/>
          <w:lang w:val="es-ES" w:eastAsia="es-ES"/>
        </w:rPr>
        <w:drawing>
          <wp:inline distT="0" distB="0" distL="0" distR="0" wp14:anchorId="767DF81E" wp14:editId="59E09C11">
            <wp:extent cx="5418575" cy="990222"/>
            <wp:effectExtent l="0" t="0" r="0" b="0"/>
            <wp:docPr id="1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l="-353" t="84997"/>
                    <a:stretch/>
                  </pic:blipFill>
                  <pic:spPr bwMode="auto">
                    <a:xfrm>
                      <a:off x="0" y="0"/>
                      <a:ext cx="5419092" cy="99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EB4BD" w14:textId="77777777" w:rsidR="008328DB" w:rsidRPr="002D47A8" w:rsidRDefault="008328DB" w:rsidP="002D47A8">
      <w:pPr>
        <w:pStyle w:val="Ttulo4"/>
        <w:rPr>
          <w:lang w:val="es-ES"/>
        </w:rPr>
      </w:pPr>
      <w:r w:rsidRPr="002D47A8">
        <w:rPr>
          <w:lang w:val="es-ES"/>
        </w:rPr>
        <w:lastRenderedPageBreak/>
        <w:t>Comprobar con una búsqueda</w:t>
      </w:r>
    </w:p>
    <w:p w14:paraId="609861AB" w14:textId="77777777" w:rsidR="008328DB" w:rsidRDefault="00A72CDA" w:rsidP="00B87AA7">
      <w:pPr>
        <w:rPr>
          <w:rStyle w:val="Ttulo4Car"/>
          <w:i w:val="0"/>
          <w:iCs w:val="0"/>
          <w:lang w:val="es-ES"/>
        </w:rPr>
      </w:pPr>
      <w:r>
        <w:rPr>
          <w:rFonts w:asciiTheme="majorHAnsi" w:eastAsiaTheme="majorEastAsia" w:hAnsiTheme="majorHAnsi" w:cstheme="majorBidi"/>
          <w:i/>
          <w:iCs/>
          <w:noProof/>
          <w:color w:val="46464A" w:themeColor="text2"/>
          <w:lang w:val="es-ES" w:eastAsia="es-ES"/>
        </w:rPr>
        <w:drawing>
          <wp:inline distT="0" distB="0" distL="0" distR="0" wp14:anchorId="1B6AC501" wp14:editId="6A147301">
            <wp:extent cx="5400040" cy="7261867"/>
            <wp:effectExtent l="19050" t="0" r="0" b="0"/>
            <wp:docPr id="14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6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7C100" w14:textId="77777777" w:rsidR="008328DB" w:rsidRDefault="008328DB" w:rsidP="00B87AA7">
      <w:pPr>
        <w:rPr>
          <w:rStyle w:val="Ttulo4Car"/>
          <w:i w:val="0"/>
          <w:iCs w:val="0"/>
          <w:lang w:val="es-ES"/>
        </w:rPr>
      </w:pPr>
      <w:r>
        <w:rPr>
          <w:rStyle w:val="Ttulo4Car"/>
          <w:i w:val="0"/>
          <w:iCs w:val="0"/>
          <w:lang w:val="es-ES"/>
        </w:rPr>
        <w:t xml:space="preserve">Crear fichero </w:t>
      </w:r>
      <w:proofErr w:type="spellStart"/>
      <w:r>
        <w:rPr>
          <w:rStyle w:val="Ttulo4Car"/>
          <w:i w:val="0"/>
          <w:iCs w:val="0"/>
          <w:lang w:val="es-ES"/>
        </w:rPr>
        <w:t>delete_entidades.ldif</w:t>
      </w:r>
      <w:proofErr w:type="spellEnd"/>
    </w:p>
    <w:p w14:paraId="65E4072C" w14:textId="77777777" w:rsidR="00A72CDA" w:rsidRDefault="00A72CDA" w:rsidP="00B87AA7">
      <w:pPr>
        <w:rPr>
          <w:rStyle w:val="Ttulo4Car"/>
          <w:i w:val="0"/>
          <w:iCs w:val="0"/>
          <w:lang w:val="es-ES"/>
        </w:rPr>
      </w:pPr>
      <w:r>
        <w:rPr>
          <w:rFonts w:asciiTheme="majorHAnsi" w:eastAsiaTheme="majorEastAsia" w:hAnsiTheme="majorHAnsi" w:cstheme="majorBidi"/>
          <w:i/>
          <w:iCs/>
          <w:noProof/>
          <w:color w:val="46464A" w:themeColor="text2"/>
          <w:lang w:val="es-ES" w:eastAsia="es-ES"/>
        </w:rPr>
        <w:lastRenderedPageBreak/>
        <w:drawing>
          <wp:inline distT="0" distB="0" distL="0" distR="0" wp14:anchorId="2D8CDDAF" wp14:editId="102140C5">
            <wp:extent cx="5400040" cy="2097103"/>
            <wp:effectExtent l="19050" t="0" r="0" b="0"/>
            <wp:docPr id="2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40B95" w14:textId="77777777" w:rsidR="00934F2D" w:rsidRPr="002D47A8" w:rsidRDefault="008328DB" w:rsidP="002D47A8">
      <w:pPr>
        <w:pStyle w:val="Ttulo4"/>
        <w:rPr>
          <w:lang w:val="es-ES"/>
        </w:rPr>
      </w:pPr>
      <w:r w:rsidRPr="002D47A8">
        <w:rPr>
          <w:lang w:val="es-ES"/>
        </w:rPr>
        <w:t>Borrar entradas con comando</w:t>
      </w:r>
    </w:p>
    <w:p w14:paraId="686D42D8" w14:textId="77777777" w:rsidR="00A72CDA" w:rsidRPr="008328DB" w:rsidRDefault="00A72CDA" w:rsidP="00AD45CC">
      <w:pPr>
        <w:rPr>
          <w:rFonts w:asciiTheme="majorHAnsi" w:eastAsiaTheme="majorEastAsia" w:hAnsiTheme="majorHAnsi" w:cstheme="majorBidi"/>
          <w:b/>
          <w:bCs/>
          <w:color w:val="46464A" w:themeColor="text2"/>
          <w:lang w:val="es-ES"/>
        </w:rPr>
      </w:pPr>
      <w:r>
        <w:rPr>
          <w:rFonts w:asciiTheme="majorHAnsi" w:eastAsiaTheme="majorEastAsia" w:hAnsiTheme="majorHAnsi" w:cstheme="majorBidi"/>
          <w:b/>
          <w:bCs/>
          <w:noProof/>
          <w:color w:val="46464A" w:themeColor="text2"/>
          <w:lang w:val="es-ES" w:eastAsia="es-ES"/>
        </w:rPr>
        <w:drawing>
          <wp:inline distT="0" distB="0" distL="0" distR="0" wp14:anchorId="66BE6FE6" wp14:editId="32D7BC72">
            <wp:extent cx="5400040" cy="1277932"/>
            <wp:effectExtent l="19050" t="0" r="0" b="0"/>
            <wp:docPr id="23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5214" w14:textId="77777777" w:rsidR="00314B00" w:rsidRDefault="008328DB" w:rsidP="002D47A8">
      <w:pPr>
        <w:pStyle w:val="Ttulo4"/>
        <w:rPr>
          <w:noProof/>
        </w:rPr>
      </w:pPr>
      <w:r>
        <w:t xml:space="preserve">Comprobar con una </w:t>
      </w:r>
      <w:r w:rsidR="00A72CDA">
        <w:t>búsqueda</w:t>
      </w:r>
      <w:r w:rsidR="00934F2D" w:rsidRPr="00934F2D">
        <w:t>.</w:t>
      </w:r>
      <w:r w:rsidR="00314B00" w:rsidRPr="00314B00">
        <w:rPr>
          <w:noProof/>
        </w:rPr>
        <w:t xml:space="preserve"> </w:t>
      </w:r>
    </w:p>
    <w:p w14:paraId="1B1B9B8A" w14:textId="77777777" w:rsidR="00934F2D" w:rsidRPr="00314B00" w:rsidRDefault="00A72CDA" w:rsidP="00314B00">
      <w:r>
        <w:rPr>
          <w:noProof/>
          <w:lang w:val="es-ES" w:eastAsia="es-ES"/>
        </w:rPr>
        <w:drawing>
          <wp:inline distT="0" distB="0" distL="0" distR="0" wp14:anchorId="19653EDA" wp14:editId="5C28F813">
            <wp:extent cx="5400040" cy="4585926"/>
            <wp:effectExtent l="19050" t="0" r="0" b="0"/>
            <wp:docPr id="24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AC18C" w14:textId="77777777" w:rsidR="00163D83" w:rsidRPr="00163D83" w:rsidRDefault="008328DB" w:rsidP="00163D83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AC1EAAA" wp14:editId="6C54359A">
            <wp:extent cx="5400040" cy="4053518"/>
            <wp:effectExtent l="19050" t="0" r="0" b="0"/>
            <wp:docPr id="1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FC51E" w14:textId="77777777" w:rsidR="00C403B0" w:rsidRPr="0039416B" w:rsidRDefault="00C403B0" w:rsidP="0039416B">
      <w:pPr>
        <w:rPr>
          <w:lang w:val="es-ES"/>
        </w:rPr>
      </w:pPr>
      <w:r w:rsidRPr="0039416B">
        <w:rPr>
          <w:rFonts w:asciiTheme="majorHAnsi" w:eastAsiaTheme="majorEastAsia" w:hAnsiTheme="majorHAnsi" w:cstheme="majorBidi"/>
          <w:b/>
          <w:bCs/>
          <w:iCs/>
          <w:color w:val="46464A" w:themeColor="text2"/>
          <w:lang w:val="es-ES"/>
        </w:rPr>
        <w:br w:type="page"/>
      </w:r>
    </w:p>
    <w:p w14:paraId="5B49DEA6" w14:textId="77777777" w:rsidR="00C73D32" w:rsidRDefault="00C73D32" w:rsidP="00C73D32">
      <w:pPr>
        <w:pStyle w:val="Ttulo1"/>
      </w:pPr>
      <w:bookmarkStart w:id="1" w:name="_Toc95402530"/>
      <w:r>
        <w:lastRenderedPageBreak/>
        <w:t>Conclusión</w:t>
      </w:r>
      <w:r w:rsidR="0005004D">
        <w:t xml:space="preserve"> y Explicación</w:t>
      </w:r>
      <w:bookmarkEnd w:id="1"/>
    </w:p>
    <w:p w14:paraId="3BEF5C79" w14:textId="77777777" w:rsidR="0005004D" w:rsidRPr="00934F2D" w:rsidRDefault="0086602A" w:rsidP="00830FB1">
      <w:pPr>
        <w:rPr>
          <w:u w:val="single"/>
        </w:rPr>
      </w:pPr>
      <w:r>
        <w:t xml:space="preserve">He </w:t>
      </w:r>
      <w:r w:rsidR="00934F2D">
        <w:t xml:space="preserve">instalado y configurado </w:t>
      </w:r>
      <w:proofErr w:type="spellStart"/>
      <w:r w:rsidR="00934F2D">
        <w:t>ldap</w:t>
      </w:r>
      <w:proofErr w:type="spellEnd"/>
    </w:p>
    <w:p w14:paraId="68BB6373" w14:textId="77777777" w:rsidR="00D501F6" w:rsidRDefault="00694A52" w:rsidP="00543014">
      <w:pPr>
        <w:pStyle w:val="Ttulo1"/>
      </w:pPr>
      <w:r>
        <w:t xml:space="preserve"> </w:t>
      </w:r>
      <w:bookmarkStart w:id="2" w:name="_Toc95402531"/>
      <w:r w:rsidR="00005A7C">
        <w:t>Bibliografía</w:t>
      </w:r>
      <w:bookmarkEnd w:id="2"/>
    </w:p>
    <w:p w14:paraId="77E31647" w14:textId="77777777" w:rsidR="0036375F" w:rsidRDefault="00D94215" w:rsidP="0036375F">
      <w:r>
        <w:t>T</w:t>
      </w:r>
      <w:r w:rsidR="00934065">
        <w:t>ransparencias</w:t>
      </w:r>
    </w:p>
    <w:p w14:paraId="5DDAAA63" w14:textId="77777777" w:rsidR="00830FB1" w:rsidRPr="000A2E07" w:rsidRDefault="00830FB1" w:rsidP="0036375F">
      <w:pPr>
        <w:rPr>
          <w:u w:val="single"/>
        </w:rPr>
      </w:pPr>
    </w:p>
    <w:sectPr w:rsidR="00830FB1" w:rsidRPr="000A2E07" w:rsidSect="0030172C">
      <w:headerReference w:type="default" r:id="rId23"/>
      <w:footerReference w:type="default" r:id="rId24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AE676" w14:textId="77777777" w:rsidR="00BF6E21" w:rsidRDefault="00BF6E21">
      <w:pPr>
        <w:spacing w:after="0" w:line="240" w:lineRule="auto"/>
      </w:pPr>
      <w:r>
        <w:separator/>
      </w:r>
    </w:p>
  </w:endnote>
  <w:endnote w:type="continuationSeparator" w:id="0">
    <w:p w14:paraId="52EAF6AB" w14:textId="77777777" w:rsidR="00BF6E21" w:rsidRDefault="00BF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FF98" w14:textId="77777777" w:rsidR="00D501F6" w:rsidRDefault="00BF6E21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79155797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72555C43" w14:textId="77777777" w:rsidR="00D501F6" w:rsidRDefault="00407C1A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2D47A8">
                  <w:rPr>
                    <w:i/>
                    <w:noProof/>
                    <w:color w:val="FFFFFF"/>
                    <w:sz w:val="32"/>
                  </w:rPr>
                  <w:t>4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21548" w14:textId="77777777" w:rsidR="00BF6E21" w:rsidRDefault="00BF6E21">
      <w:pPr>
        <w:spacing w:after="0" w:line="240" w:lineRule="auto"/>
      </w:pPr>
      <w:r>
        <w:separator/>
      </w:r>
    </w:p>
  </w:footnote>
  <w:footnote w:type="continuationSeparator" w:id="0">
    <w:p w14:paraId="0BC254A0" w14:textId="77777777" w:rsidR="00BF6E21" w:rsidRDefault="00BF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0B19BEB1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0DF85677" w14:textId="77777777" w:rsidR="00D501F6" w:rsidRDefault="00BF6E21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3FBFCFE0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3C969D17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75B54D43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137257"/>
    <w:multiLevelType w:val="hybridMultilevel"/>
    <w:tmpl w:val="D31690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9"/>
  </w:num>
  <w:num w:numId="9">
    <w:abstractNumId w:val="1"/>
  </w:num>
  <w:num w:numId="10">
    <w:abstractNumId w:val="15"/>
  </w:num>
  <w:num w:numId="11">
    <w:abstractNumId w:val="21"/>
  </w:num>
  <w:num w:numId="12">
    <w:abstractNumId w:val="12"/>
  </w:num>
  <w:num w:numId="13">
    <w:abstractNumId w:val="20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2"/>
  </w:num>
  <w:num w:numId="19">
    <w:abstractNumId w:val="2"/>
  </w:num>
  <w:num w:numId="20">
    <w:abstractNumId w:val="5"/>
  </w:num>
  <w:num w:numId="21">
    <w:abstractNumId w:val="4"/>
  </w:num>
  <w:num w:numId="22">
    <w:abstractNumId w:val="23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074FB"/>
    <w:rsid w:val="00010D21"/>
    <w:rsid w:val="00011364"/>
    <w:rsid w:val="00030F7E"/>
    <w:rsid w:val="00041EC7"/>
    <w:rsid w:val="00045851"/>
    <w:rsid w:val="0005004D"/>
    <w:rsid w:val="00052CC3"/>
    <w:rsid w:val="000539BF"/>
    <w:rsid w:val="00054930"/>
    <w:rsid w:val="000652D7"/>
    <w:rsid w:val="0007107F"/>
    <w:rsid w:val="00086F03"/>
    <w:rsid w:val="000919DC"/>
    <w:rsid w:val="000A2E07"/>
    <w:rsid w:val="000A4432"/>
    <w:rsid w:val="000B0617"/>
    <w:rsid w:val="000C2EBB"/>
    <w:rsid w:val="000D3530"/>
    <w:rsid w:val="00101F57"/>
    <w:rsid w:val="0012203B"/>
    <w:rsid w:val="00123CB3"/>
    <w:rsid w:val="00126AC1"/>
    <w:rsid w:val="00136B8B"/>
    <w:rsid w:val="001442E4"/>
    <w:rsid w:val="00150DDD"/>
    <w:rsid w:val="00153F2F"/>
    <w:rsid w:val="00163D83"/>
    <w:rsid w:val="00173487"/>
    <w:rsid w:val="00176728"/>
    <w:rsid w:val="0017687B"/>
    <w:rsid w:val="001B0FA6"/>
    <w:rsid w:val="001B1336"/>
    <w:rsid w:val="001C5134"/>
    <w:rsid w:val="001D024F"/>
    <w:rsid w:val="001D03B4"/>
    <w:rsid w:val="001D49C1"/>
    <w:rsid w:val="001D766B"/>
    <w:rsid w:val="001E6419"/>
    <w:rsid w:val="00201E57"/>
    <w:rsid w:val="00205F5B"/>
    <w:rsid w:val="0021165D"/>
    <w:rsid w:val="002578F6"/>
    <w:rsid w:val="00263940"/>
    <w:rsid w:val="00266153"/>
    <w:rsid w:val="00287E0A"/>
    <w:rsid w:val="00294115"/>
    <w:rsid w:val="002B2CBE"/>
    <w:rsid w:val="002D0A71"/>
    <w:rsid w:val="002D2606"/>
    <w:rsid w:val="002D47A8"/>
    <w:rsid w:val="002E3067"/>
    <w:rsid w:val="002E5006"/>
    <w:rsid w:val="002E61BB"/>
    <w:rsid w:val="0030172C"/>
    <w:rsid w:val="003022D4"/>
    <w:rsid w:val="0030383B"/>
    <w:rsid w:val="00306A54"/>
    <w:rsid w:val="00313765"/>
    <w:rsid w:val="00314B00"/>
    <w:rsid w:val="00320ED2"/>
    <w:rsid w:val="003474AA"/>
    <w:rsid w:val="003536CC"/>
    <w:rsid w:val="00363506"/>
    <w:rsid w:val="0036375F"/>
    <w:rsid w:val="0037202D"/>
    <w:rsid w:val="00375E87"/>
    <w:rsid w:val="00392263"/>
    <w:rsid w:val="00392CED"/>
    <w:rsid w:val="0039416B"/>
    <w:rsid w:val="003A6710"/>
    <w:rsid w:val="003B1142"/>
    <w:rsid w:val="003D05B9"/>
    <w:rsid w:val="003F06B4"/>
    <w:rsid w:val="003F7CA1"/>
    <w:rsid w:val="00407C1A"/>
    <w:rsid w:val="00420FF4"/>
    <w:rsid w:val="004300A7"/>
    <w:rsid w:val="0043793A"/>
    <w:rsid w:val="00455494"/>
    <w:rsid w:val="004764CC"/>
    <w:rsid w:val="00490960"/>
    <w:rsid w:val="00495C6D"/>
    <w:rsid w:val="004B2CAD"/>
    <w:rsid w:val="004B3831"/>
    <w:rsid w:val="004C5AB1"/>
    <w:rsid w:val="00507C13"/>
    <w:rsid w:val="00511EEA"/>
    <w:rsid w:val="00514BC9"/>
    <w:rsid w:val="00517D02"/>
    <w:rsid w:val="00525E96"/>
    <w:rsid w:val="00537A6C"/>
    <w:rsid w:val="00543014"/>
    <w:rsid w:val="005628F9"/>
    <w:rsid w:val="00563BD5"/>
    <w:rsid w:val="005928DB"/>
    <w:rsid w:val="005A0E64"/>
    <w:rsid w:val="005B094E"/>
    <w:rsid w:val="005D5196"/>
    <w:rsid w:val="005F58C7"/>
    <w:rsid w:val="0062662E"/>
    <w:rsid w:val="0063259B"/>
    <w:rsid w:val="006507C3"/>
    <w:rsid w:val="0065414C"/>
    <w:rsid w:val="00676A00"/>
    <w:rsid w:val="00682A29"/>
    <w:rsid w:val="00693BA6"/>
    <w:rsid w:val="00694A52"/>
    <w:rsid w:val="006A55D2"/>
    <w:rsid w:val="006B2175"/>
    <w:rsid w:val="006C2FE3"/>
    <w:rsid w:val="006D0ED7"/>
    <w:rsid w:val="006D7897"/>
    <w:rsid w:val="006E1E91"/>
    <w:rsid w:val="006E2F59"/>
    <w:rsid w:val="00713A45"/>
    <w:rsid w:val="00721F1D"/>
    <w:rsid w:val="007722B3"/>
    <w:rsid w:val="007800BA"/>
    <w:rsid w:val="00780739"/>
    <w:rsid w:val="0078515C"/>
    <w:rsid w:val="0078640F"/>
    <w:rsid w:val="00787679"/>
    <w:rsid w:val="007C0942"/>
    <w:rsid w:val="007F1A46"/>
    <w:rsid w:val="00815995"/>
    <w:rsid w:val="0082009F"/>
    <w:rsid w:val="00830FB1"/>
    <w:rsid w:val="008328DB"/>
    <w:rsid w:val="00844761"/>
    <w:rsid w:val="00851D94"/>
    <w:rsid w:val="00860140"/>
    <w:rsid w:val="008625D8"/>
    <w:rsid w:val="0086602A"/>
    <w:rsid w:val="0087159D"/>
    <w:rsid w:val="00871954"/>
    <w:rsid w:val="00873099"/>
    <w:rsid w:val="00876528"/>
    <w:rsid w:val="00877989"/>
    <w:rsid w:val="00884939"/>
    <w:rsid w:val="00890DEE"/>
    <w:rsid w:val="00894D1E"/>
    <w:rsid w:val="008B0922"/>
    <w:rsid w:val="008C65F8"/>
    <w:rsid w:val="009071EB"/>
    <w:rsid w:val="00912C5F"/>
    <w:rsid w:val="0091610F"/>
    <w:rsid w:val="009172C6"/>
    <w:rsid w:val="00923CD5"/>
    <w:rsid w:val="00934065"/>
    <w:rsid w:val="00934F2D"/>
    <w:rsid w:val="009429C8"/>
    <w:rsid w:val="00944727"/>
    <w:rsid w:val="00954755"/>
    <w:rsid w:val="00954BD7"/>
    <w:rsid w:val="00957E2F"/>
    <w:rsid w:val="0096151C"/>
    <w:rsid w:val="00970379"/>
    <w:rsid w:val="00973947"/>
    <w:rsid w:val="00987A06"/>
    <w:rsid w:val="00992559"/>
    <w:rsid w:val="00994FC8"/>
    <w:rsid w:val="00997021"/>
    <w:rsid w:val="009A55D7"/>
    <w:rsid w:val="009A613D"/>
    <w:rsid w:val="009B628D"/>
    <w:rsid w:val="009E5808"/>
    <w:rsid w:val="009E676A"/>
    <w:rsid w:val="009F626A"/>
    <w:rsid w:val="00A023FA"/>
    <w:rsid w:val="00A1345B"/>
    <w:rsid w:val="00A13E17"/>
    <w:rsid w:val="00A37EB7"/>
    <w:rsid w:val="00A45E6C"/>
    <w:rsid w:val="00A520BC"/>
    <w:rsid w:val="00A5290A"/>
    <w:rsid w:val="00A621C5"/>
    <w:rsid w:val="00A72CDA"/>
    <w:rsid w:val="00A80040"/>
    <w:rsid w:val="00A901FB"/>
    <w:rsid w:val="00AA45EF"/>
    <w:rsid w:val="00AB193C"/>
    <w:rsid w:val="00AB4A70"/>
    <w:rsid w:val="00AB6AB2"/>
    <w:rsid w:val="00AD45CC"/>
    <w:rsid w:val="00AD6616"/>
    <w:rsid w:val="00AD662F"/>
    <w:rsid w:val="00AD78FD"/>
    <w:rsid w:val="00B114EB"/>
    <w:rsid w:val="00B510CC"/>
    <w:rsid w:val="00B609AB"/>
    <w:rsid w:val="00B628CE"/>
    <w:rsid w:val="00B62E0B"/>
    <w:rsid w:val="00B73A42"/>
    <w:rsid w:val="00B84BC3"/>
    <w:rsid w:val="00B87AA7"/>
    <w:rsid w:val="00B9300D"/>
    <w:rsid w:val="00BB14EB"/>
    <w:rsid w:val="00BC13AA"/>
    <w:rsid w:val="00BC16BE"/>
    <w:rsid w:val="00BC5AB8"/>
    <w:rsid w:val="00BD07D0"/>
    <w:rsid w:val="00BD7E78"/>
    <w:rsid w:val="00BF008F"/>
    <w:rsid w:val="00BF17AB"/>
    <w:rsid w:val="00BF39BF"/>
    <w:rsid w:val="00BF6E21"/>
    <w:rsid w:val="00C12A3A"/>
    <w:rsid w:val="00C12CEF"/>
    <w:rsid w:val="00C25D73"/>
    <w:rsid w:val="00C27F84"/>
    <w:rsid w:val="00C346FA"/>
    <w:rsid w:val="00C3755D"/>
    <w:rsid w:val="00C403B0"/>
    <w:rsid w:val="00C41FE4"/>
    <w:rsid w:val="00C52903"/>
    <w:rsid w:val="00C73D32"/>
    <w:rsid w:val="00C748E4"/>
    <w:rsid w:val="00C90D56"/>
    <w:rsid w:val="00C90F5E"/>
    <w:rsid w:val="00C944BD"/>
    <w:rsid w:val="00CB79DC"/>
    <w:rsid w:val="00CC1E77"/>
    <w:rsid w:val="00CD0351"/>
    <w:rsid w:val="00CE1183"/>
    <w:rsid w:val="00CF0771"/>
    <w:rsid w:val="00D034C8"/>
    <w:rsid w:val="00D05185"/>
    <w:rsid w:val="00D144C1"/>
    <w:rsid w:val="00D203FF"/>
    <w:rsid w:val="00D205CF"/>
    <w:rsid w:val="00D27420"/>
    <w:rsid w:val="00D34D8C"/>
    <w:rsid w:val="00D4573E"/>
    <w:rsid w:val="00D501F6"/>
    <w:rsid w:val="00D62992"/>
    <w:rsid w:val="00D675C3"/>
    <w:rsid w:val="00D8715D"/>
    <w:rsid w:val="00D94215"/>
    <w:rsid w:val="00DB31D5"/>
    <w:rsid w:val="00DC38F9"/>
    <w:rsid w:val="00DD022F"/>
    <w:rsid w:val="00DD407B"/>
    <w:rsid w:val="00DF08B3"/>
    <w:rsid w:val="00DF44E1"/>
    <w:rsid w:val="00E03146"/>
    <w:rsid w:val="00E04A2E"/>
    <w:rsid w:val="00E120C5"/>
    <w:rsid w:val="00E43039"/>
    <w:rsid w:val="00E44918"/>
    <w:rsid w:val="00E626B3"/>
    <w:rsid w:val="00E71081"/>
    <w:rsid w:val="00E7697E"/>
    <w:rsid w:val="00EA2F98"/>
    <w:rsid w:val="00EC39FF"/>
    <w:rsid w:val="00EE48DA"/>
    <w:rsid w:val="00EE5164"/>
    <w:rsid w:val="00EF0484"/>
    <w:rsid w:val="00F06CD6"/>
    <w:rsid w:val="00F17271"/>
    <w:rsid w:val="00F361C2"/>
    <w:rsid w:val="00F40F36"/>
    <w:rsid w:val="00F7245E"/>
    <w:rsid w:val="00F73EF3"/>
    <w:rsid w:val="00F74941"/>
    <w:rsid w:val="00F80A2F"/>
    <w:rsid w:val="00F87E1F"/>
    <w:rsid w:val="00F93C57"/>
    <w:rsid w:val="00FA1B7A"/>
    <w:rsid w:val="00FA6D26"/>
    <w:rsid w:val="00FB008F"/>
    <w:rsid w:val="00FB7776"/>
    <w:rsid w:val="00FC426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5023406B"/>
  <w15:docId w15:val="{BE3B7BA3-B8F5-4544-84BC-E7B0C3CB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83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C0355-7861-40F7-9938-214EAD71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2749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67</cp:revision>
  <dcterms:created xsi:type="dcterms:W3CDTF">2021-10-02T09:23:00Z</dcterms:created>
  <dcterms:modified xsi:type="dcterms:W3CDTF">2022-02-28T20:59:00Z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