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6776" w14:textId="77777777" w:rsidR="00D501F6" w:rsidRDefault="008709D2">
      <w:r>
        <w:rPr>
          <w:noProof/>
        </w:rPr>
        <w:pict w14:anchorId="3112410B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 style="mso-next-textbox:#Cuadro de texto 4">
                  <w:txbxContent>
                    <w:p w14:paraId="6A0150D9" w14:textId="5670877C" w:rsidR="00D501F6" w:rsidRPr="00D4573E" w:rsidRDefault="00504170" w:rsidP="00D4573E">
                      <w:pPr>
                        <w:jc w:val="center"/>
                      </w:pPr>
                      <w:r>
                        <w:rPr>
                          <w:color w:val="FFFFFF"/>
                          <w:sz w:val="96"/>
                        </w:rPr>
                        <w:t>Hoja05_LDAP_</w:t>
                      </w:r>
                      <w:r w:rsidR="00651352">
                        <w:rPr>
                          <w:color w:val="FFFFFF"/>
                          <w:sz w:val="96"/>
                        </w:rPr>
                        <w:t>05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 style="mso-next-textbox:#Cuadro de texto 8">
                  <w:txbxContent>
                    <w:p w14:paraId="1E8FF5E7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13D95C5D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2456127F" wp14:editId="15106144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307019FD" wp14:editId="57A1BFCC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9565455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449BCE64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2A4DAFAA" w14:textId="225385C8" w:rsidR="00EE2D55" w:rsidRDefault="00C156F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5654558" w:history="1">
            <w:r w:rsidR="00EE2D55" w:rsidRPr="006225F3">
              <w:rPr>
                <w:rStyle w:val="Hipervnculo"/>
                <w:noProof/>
              </w:rPr>
              <w:t>Índice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_Toc95654558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2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0158DB70" w14:textId="02E896FC" w:rsidR="00EE2D55" w:rsidRDefault="008709D2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654559" w:history="1">
            <w:r w:rsidR="00EE2D55" w:rsidRPr="006225F3">
              <w:rPr>
                <w:rStyle w:val="Hipervnculo"/>
                <w:noProof/>
              </w:rPr>
              <w:t>JExplorer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_Toc95654559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3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48E70086" w14:textId="02DCBA8D" w:rsidR="00EE2D55" w:rsidRDefault="008709D2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654560" w:history="1">
            <w:r w:rsidR="00EE2D55" w:rsidRPr="006225F3">
              <w:rPr>
                <w:rStyle w:val="Hipervnculo"/>
                <w:noProof/>
              </w:rPr>
              <w:t>Apache Directory Studio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_Toc95654560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6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610BEE4B" w14:textId="71594D6E" w:rsidR="00EE2D55" w:rsidRDefault="008709D2">
          <w:pPr>
            <w:pStyle w:val="TDC2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654561" w:history="1">
            <w:r w:rsidR="00EE2D55" w:rsidRPr="006225F3">
              <w:rPr>
                <w:rStyle w:val="Hipervnculo"/>
                <w:noProof/>
              </w:rPr>
              <w:t>PhpLDAPadmin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_Toc95654561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14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21C1A1D8" w14:textId="605B1FF9" w:rsidR="00EE2D55" w:rsidRDefault="008709D2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654562" w:history="1">
            <w:r w:rsidR="00EE2D55" w:rsidRPr="006225F3">
              <w:rPr>
                <w:rStyle w:val="Hipervnculo"/>
                <w:noProof/>
              </w:rPr>
              <w:t>Conclusión y Explicación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_Toc95654562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18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1C6A92D8" w14:textId="7778A0A1" w:rsidR="00EE2D55" w:rsidRDefault="008709D2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654563" w:history="1">
            <w:r w:rsidR="00EE2D55" w:rsidRPr="006225F3">
              <w:rPr>
                <w:rStyle w:val="Hipervnculo"/>
                <w:noProof/>
              </w:rPr>
              <w:t>Bibliografía</w:t>
            </w:r>
            <w:r w:rsidR="00EE2D55">
              <w:rPr>
                <w:noProof/>
                <w:webHidden/>
              </w:rPr>
              <w:tab/>
            </w:r>
            <w:r w:rsidR="00EE2D55">
              <w:rPr>
                <w:noProof/>
                <w:webHidden/>
              </w:rPr>
              <w:fldChar w:fldCharType="begin"/>
            </w:r>
            <w:r w:rsidR="00EE2D55">
              <w:rPr>
                <w:noProof/>
                <w:webHidden/>
              </w:rPr>
              <w:instrText xml:space="preserve"> PAGEREF _Toc95654563 \h </w:instrText>
            </w:r>
            <w:r w:rsidR="00EE2D55">
              <w:rPr>
                <w:noProof/>
                <w:webHidden/>
              </w:rPr>
            </w:r>
            <w:r w:rsidR="00EE2D55">
              <w:rPr>
                <w:noProof/>
                <w:webHidden/>
              </w:rPr>
              <w:fldChar w:fldCharType="separate"/>
            </w:r>
            <w:r w:rsidR="00EE2D55">
              <w:rPr>
                <w:noProof/>
                <w:webHidden/>
              </w:rPr>
              <w:t>18</w:t>
            </w:r>
            <w:r w:rsidR="00EE2D55">
              <w:rPr>
                <w:noProof/>
                <w:webHidden/>
              </w:rPr>
              <w:fldChar w:fldCharType="end"/>
            </w:r>
          </w:hyperlink>
        </w:p>
        <w:p w14:paraId="46F122B5" w14:textId="3F9024DC" w:rsidR="00543014" w:rsidRDefault="00C156F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2BCD583D" w14:textId="77777777" w:rsidR="00D501F6" w:rsidRDefault="00D501F6"/>
    <w:p w14:paraId="7FBEF7DE" w14:textId="77777777" w:rsidR="00D501F6" w:rsidRDefault="00005A7C">
      <w:r>
        <w:br w:type="page"/>
      </w:r>
    </w:p>
    <w:p w14:paraId="5C380C70" w14:textId="32D582C3" w:rsidR="00B55869" w:rsidRDefault="00617172" w:rsidP="00B55869">
      <w:pPr>
        <w:pStyle w:val="Ttulo2"/>
      </w:pPr>
      <w:r>
        <w:lastRenderedPageBreak/>
        <w:t>Ejercicio1</w:t>
      </w:r>
    </w:p>
    <w:p w14:paraId="198EBE8B" w14:textId="1CD30222" w:rsidR="001D766B" w:rsidRDefault="00651352" w:rsidP="001D766B">
      <w:pPr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</w:pPr>
      <w:r w:rsidRPr="00651352"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  <w:t>Elimina la aplicación tienda del servidor Tomcat.</w:t>
      </w:r>
    </w:p>
    <w:p w14:paraId="660587C6" w14:textId="2951F6FE" w:rsidR="00651352" w:rsidRPr="00617172" w:rsidRDefault="00651352" w:rsidP="001D766B">
      <w:r>
        <w:rPr>
          <w:noProof/>
        </w:rPr>
        <w:drawing>
          <wp:inline distT="0" distB="0" distL="0" distR="0" wp14:anchorId="38CA11DB" wp14:editId="4D845913">
            <wp:extent cx="5400040" cy="2274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D3681" wp14:editId="21AB3EDB">
            <wp:extent cx="5400040" cy="2783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7D43" w14:textId="695A1CF2" w:rsidR="00025BEF" w:rsidRDefault="00651352" w:rsidP="00D4573E">
      <w:pPr>
        <w:rPr>
          <w:rFonts w:asciiTheme="majorHAnsi" w:eastAsiaTheme="majorEastAsia" w:hAnsiTheme="majorHAnsi" w:cstheme="majorBidi"/>
          <w:b/>
          <w:bCs/>
          <w:color w:val="46464A" w:themeColor="text2"/>
        </w:rPr>
      </w:pPr>
      <w:r w:rsidRPr="00651352">
        <w:rPr>
          <w:rFonts w:asciiTheme="majorHAnsi" w:eastAsiaTheme="majorEastAsia" w:hAnsiTheme="majorHAnsi" w:cstheme="majorBidi"/>
          <w:b/>
          <w:bCs/>
          <w:color w:val="46464A" w:themeColor="text2"/>
        </w:rPr>
        <w:t xml:space="preserve">Edita el fichero context.xml para la aplicación tienda y configura el </w:t>
      </w:r>
      <w:proofErr w:type="spellStart"/>
      <w:r w:rsidRPr="00651352">
        <w:rPr>
          <w:rFonts w:asciiTheme="majorHAnsi" w:eastAsiaTheme="majorEastAsia" w:hAnsiTheme="majorHAnsi" w:cstheme="majorBidi"/>
          <w:b/>
          <w:bCs/>
          <w:color w:val="46464A" w:themeColor="text2"/>
        </w:rPr>
        <w:t>Realm</w:t>
      </w:r>
      <w:proofErr w:type="spellEnd"/>
      <w:r w:rsidRPr="00651352">
        <w:rPr>
          <w:rFonts w:asciiTheme="majorHAnsi" w:eastAsiaTheme="majorEastAsia" w:hAnsiTheme="majorHAnsi" w:cstheme="majorBidi"/>
          <w:b/>
          <w:bCs/>
          <w:color w:val="46464A" w:themeColor="text2"/>
        </w:rPr>
        <w:t>:</w:t>
      </w:r>
    </w:p>
    <w:p w14:paraId="41155119" w14:textId="6DC0244F" w:rsidR="00651352" w:rsidRDefault="00B019BB" w:rsidP="00D4573E">
      <w:pPr>
        <w:rPr>
          <w:rFonts w:asciiTheme="majorHAnsi" w:eastAsiaTheme="majorEastAsia" w:hAnsiTheme="majorHAnsi" w:cstheme="majorBidi"/>
          <w:b/>
          <w:bCs/>
          <w:color w:val="46464A" w:themeColor="text2"/>
          <w:lang w:val="es-ES"/>
        </w:rPr>
      </w:pPr>
      <w:r>
        <w:rPr>
          <w:noProof/>
        </w:rPr>
        <w:lastRenderedPageBreak/>
        <w:drawing>
          <wp:inline distT="0" distB="0" distL="0" distR="0" wp14:anchorId="7F3DD0F9" wp14:editId="628DAE36">
            <wp:extent cx="5400040" cy="2717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4818" w14:textId="70612CEC" w:rsidR="00B55869" w:rsidRDefault="00651352" w:rsidP="00B55869">
      <w:pPr>
        <w:rPr>
          <w:rFonts w:asciiTheme="majorHAnsi" w:eastAsiaTheme="majorEastAsia" w:hAnsiTheme="majorHAnsi" w:cstheme="majorBidi"/>
          <w:b/>
          <w:bCs/>
          <w:color w:val="46464A" w:themeColor="text2"/>
          <w:lang w:val="es-ES"/>
        </w:rPr>
      </w:pPr>
      <w:r w:rsidRPr="00651352">
        <w:rPr>
          <w:rFonts w:asciiTheme="majorHAnsi" w:eastAsiaTheme="majorEastAsia" w:hAnsiTheme="majorHAnsi" w:cstheme="majorBidi"/>
          <w:b/>
          <w:bCs/>
          <w:color w:val="46464A" w:themeColor="text2"/>
          <w:lang w:val="es-ES"/>
        </w:rPr>
        <w:t>Edita el descriptor de despliegue (web.xml) y configura la autenticación</w:t>
      </w:r>
    </w:p>
    <w:p w14:paraId="5B055BBC" w14:textId="1792FC24" w:rsidR="00B019BB" w:rsidRPr="00E96CC2" w:rsidRDefault="00B019BB" w:rsidP="00B55869">
      <w:pPr>
        <w:rPr>
          <w:rFonts w:asciiTheme="majorHAnsi" w:eastAsiaTheme="majorEastAsia" w:hAnsiTheme="majorHAnsi" w:cstheme="majorBidi"/>
          <w:b/>
          <w:bCs/>
          <w:color w:val="46464A" w:themeColor="text2"/>
          <w:u w:val="single"/>
          <w:lang w:val="es-ES"/>
        </w:rPr>
      </w:pPr>
      <w:r>
        <w:rPr>
          <w:noProof/>
        </w:rPr>
        <w:drawing>
          <wp:inline distT="0" distB="0" distL="0" distR="0" wp14:anchorId="7CDFA0A7" wp14:editId="63ACDD13">
            <wp:extent cx="5049672" cy="52230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585" cy="52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1671" w14:textId="79AA1FDB" w:rsidR="00E96CC2" w:rsidRDefault="00651352" w:rsidP="00AD45CC">
      <w:pPr>
        <w:rPr>
          <w:noProof/>
        </w:rPr>
      </w:pPr>
      <w:r w:rsidRPr="00651352">
        <w:rPr>
          <w:rStyle w:val="Ttulo4Car"/>
          <w:i w:val="0"/>
          <w:iCs w:val="0"/>
          <w:lang w:val="es-ES"/>
        </w:rPr>
        <w:lastRenderedPageBreak/>
        <w:t xml:space="preserve">Genera el fichero </w:t>
      </w:r>
      <w:proofErr w:type="spellStart"/>
      <w:r w:rsidRPr="00651352">
        <w:rPr>
          <w:rStyle w:val="Ttulo4Car"/>
          <w:i w:val="0"/>
          <w:iCs w:val="0"/>
          <w:lang w:val="es-ES"/>
        </w:rPr>
        <w:t>tienda.war</w:t>
      </w:r>
      <w:proofErr w:type="spellEnd"/>
      <w:r w:rsidRPr="00651352">
        <w:rPr>
          <w:rStyle w:val="Ttulo4Car"/>
          <w:i w:val="0"/>
          <w:iCs w:val="0"/>
          <w:lang w:val="es-ES"/>
        </w:rPr>
        <w:t xml:space="preserve"> con los cambios</w:t>
      </w:r>
      <w:r w:rsidR="00E17ADC" w:rsidRPr="00E17ADC">
        <w:rPr>
          <w:noProof/>
        </w:rPr>
        <w:t xml:space="preserve"> </w:t>
      </w:r>
    </w:p>
    <w:p w14:paraId="0E94FB5D" w14:textId="635E777C" w:rsidR="00B019BB" w:rsidRDefault="00B019BB" w:rsidP="00AD45CC">
      <w:pPr>
        <w:rPr>
          <w:rStyle w:val="Ttulo4Car"/>
          <w:i w:val="0"/>
          <w:iCs w:val="0"/>
          <w:lang w:val="es-ES"/>
        </w:rPr>
      </w:pPr>
      <w:r>
        <w:rPr>
          <w:noProof/>
        </w:rPr>
        <w:drawing>
          <wp:inline distT="0" distB="0" distL="0" distR="0" wp14:anchorId="3A1ACAEE" wp14:editId="0148AD15">
            <wp:extent cx="4244454" cy="3745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484" cy="37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99B3" w14:textId="5C24BE51" w:rsidR="008328DB" w:rsidRDefault="00651352" w:rsidP="00651352">
      <w:pPr>
        <w:pStyle w:val="FrameContents"/>
        <w:rPr>
          <w:rStyle w:val="Ttulo4Car"/>
          <w:i w:val="0"/>
          <w:iCs w:val="0"/>
          <w:lang w:val="es-ES"/>
        </w:rPr>
      </w:pPr>
      <w:r w:rsidRPr="00651352">
        <w:rPr>
          <w:rStyle w:val="Ttulo4Car"/>
          <w:i w:val="0"/>
          <w:iCs w:val="0"/>
          <w:lang w:val="es-ES"/>
        </w:rPr>
        <w:t xml:space="preserve">Despliega el nuevo fichero </w:t>
      </w:r>
      <w:proofErr w:type="spellStart"/>
      <w:r w:rsidRPr="00651352">
        <w:rPr>
          <w:rStyle w:val="Ttulo4Car"/>
          <w:i w:val="0"/>
          <w:iCs w:val="0"/>
          <w:lang w:val="es-ES"/>
        </w:rPr>
        <w:t>tienda.war</w:t>
      </w:r>
      <w:proofErr w:type="spellEnd"/>
    </w:p>
    <w:p w14:paraId="08A61268" w14:textId="76474895" w:rsidR="00B019BB" w:rsidRPr="00651352" w:rsidRDefault="00B019BB" w:rsidP="00651352">
      <w:pPr>
        <w:pStyle w:val="FrameContents"/>
        <w:rPr>
          <w:rStyle w:val="Ttulo4C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622A5E02" wp14:editId="0039BC45">
            <wp:extent cx="5400040" cy="2799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88087" wp14:editId="45B7BDE9">
            <wp:extent cx="5400040" cy="1612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A90E" w14:textId="77777777" w:rsidR="00651352" w:rsidRPr="00651352" w:rsidRDefault="00651352" w:rsidP="00651352">
      <w:pPr>
        <w:rPr>
          <w:rStyle w:val="Ttulo4Car"/>
          <w:i w:val="0"/>
          <w:iCs w:val="0"/>
          <w:lang w:val="es-ES"/>
        </w:rPr>
      </w:pPr>
      <w:r w:rsidRPr="00651352">
        <w:rPr>
          <w:rStyle w:val="Ttulo4Car"/>
          <w:i w:val="0"/>
          <w:iCs w:val="0"/>
          <w:lang w:val="es-ES"/>
        </w:rPr>
        <w:t>Accede a aplicación y observa que sólo se puede acceder con los usuarios del grupo</w:t>
      </w:r>
    </w:p>
    <w:p w14:paraId="644EF2D3" w14:textId="07D14F29" w:rsidR="00A86F3E" w:rsidRDefault="00651352" w:rsidP="00651352">
      <w:pPr>
        <w:rPr>
          <w:rStyle w:val="Ttulo4Car"/>
          <w:i w:val="0"/>
          <w:iCs w:val="0"/>
          <w:lang w:val="es-ES"/>
        </w:rPr>
      </w:pPr>
      <w:r w:rsidRPr="00651352">
        <w:rPr>
          <w:rStyle w:val="Ttulo4Car"/>
          <w:i w:val="0"/>
          <w:iCs w:val="0"/>
          <w:lang w:val="es-ES"/>
        </w:rPr>
        <w:t>romanos.</w:t>
      </w:r>
    </w:p>
    <w:p w14:paraId="5FC375EA" w14:textId="4BF872A4" w:rsidR="001C57E7" w:rsidRDefault="00B019BB" w:rsidP="00314B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931F32" wp14:editId="4960BE58">
            <wp:extent cx="5400040" cy="18891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F6C08" wp14:editId="27318179">
            <wp:extent cx="4790364" cy="297088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2015" cy="29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E6C">
        <w:rPr>
          <w:noProof/>
        </w:rPr>
        <w:drawing>
          <wp:inline distT="0" distB="0" distL="0" distR="0" wp14:anchorId="1552CAAF" wp14:editId="2A4D0955">
            <wp:extent cx="5400040" cy="33699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1FA2" w14:textId="77777777" w:rsidR="00934F2D" w:rsidRPr="00314B00" w:rsidRDefault="00934F2D" w:rsidP="00314B00"/>
    <w:p w14:paraId="61D395B3" w14:textId="1672493D" w:rsidR="00A86F3E" w:rsidRDefault="00A86F3E" w:rsidP="00163D83">
      <w:pPr>
        <w:rPr>
          <w:noProof/>
        </w:rPr>
      </w:pPr>
      <w:r w:rsidRPr="00A86F3E">
        <w:rPr>
          <w:noProof/>
        </w:rPr>
        <w:lastRenderedPageBreak/>
        <w:t xml:space="preserve"> </w:t>
      </w:r>
    </w:p>
    <w:p w14:paraId="55694904" w14:textId="397064E1" w:rsidR="00163D83" w:rsidRPr="00163D83" w:rsidRDefault="00163D83" w:rsidP="00163D83">
      <w:pPr>
        <w:rPr>
          <w:lang w:val="es-ES"/>
        </w:rPr>
      </w:pPr>
    </w:p>
    <w:p w14:paraId="4322FD03" w14:textId="77777777" w:rsidR="00C403B0" w:rsidRPr="0039416B" w:rsidRDefault="00C403B0" w:rsidP="0039416B">
      <w:pPr>
        <w:rPr>
          <w:lang w:val="es-ES"/>
        </w:rPr>
      </w:pPr>
      <w:r w:rsidRPr="0039416B">
        <w:rPr>
          <w:rFonts w:asciiTheme="majorHAnsi" w:eastAsiaTheme="majorEastAsia" w:hAnsiTheme="majorHAnsi" w:cstheme="majorBidi"/>
          <w:b/>
          <w:bCs/>
          <w:iCs/>
          <w:color w:val="46464A" w:themeColor="text2"/>
          <w:lang w:val="es-ES"/>
        </w:rPr>
        <w:br w:type="page"/>
      </w:r>
    </w:p>
    <w:p w14:paraId="30513EC6" w14:textId="77777777" w:rsidR="00C73D32" w:rsidRDefault="00C73D32" w:rsidP="00C73D32">
      <w:pPr>
        <w:pStyle w:val="Ttulo1"/>
      </w:pPr>
      <w:bookmarkStart w:id="1" w:name="_Toc95654562"/>
      <w:r>
        <w:lastRenderedPageBreak/>
        <w:t>Conclusión</w:t>
      </w:r>
      <w:r w:rsidR="0005004D">
        <w:t xml:space="preserve"> y Explicación</w:t>
      </w:r>
      <w:bookmarkEnd w:id="1"/>
    </w:p>
    <w:p w14:paraId="37E1EDE0" w14:textId="476402BA" w:rsidR="0005004D" w:rsidRPr="00934F2D" w:rsidRDefault="00E17ADC" w:rsidP="00830FB1">
      <w:pPr>
        <w:rPr>
          <w:u w:val="single"/>
        </w:rPr>
      </w:pPr>
      <w:r>
        <w:t xml:space="preserve">He </w:t>
      </w:r>
      <w:r w:rsidR="00651352">
        <w:t xml:space="preserve">configurado la aplicación tienda utilizando </w:t>
      </w:r>
      <w:proofErr w:type="spellStart"/>
      <w:r w:rsidR="00651352">
        <w:t>JNDIRealm</w:t>
      </w:r>
      <w:proofErr w:type="spellEnd"/>
      <w:r w:rsidR="00651352">
        <w:t xml:space="preserve"> </w:t>
      </w:r>
    </w:p>
    <w:p w14:paraId="716F69D6" w14:textId="77777777" w:rsidR="00D501F6" w:rsidRDefault="00694A52" w:rsidP="00543014">
      <w:pPr>
        <w:pStyle w:val="Ttulo1"/>
      </w:pPr>
      <w:r>
        <w:t xml:space="preserve"> </w:t>
      </w:r>
      <w:bookmarkStart w:id="2" w:name="_Toc95654563"/>
      <w:r w:rsidR="00005A7C">
        <w:t>Bibliografía</w:t>
      </w:r>
      <w:bookmarkEnd w:id="2"/>
    </w:p>
    <w:p w14:paraId="5A3C312C" w14:textId="77777777" w:rsidR="0036375F" w:rsidRDefault="00D94215" w:rsidP="0036375F">
      <w:r>
        <w:t>T</w:t>
      </w:r>
      <w:r w:rsidR="00934065">
        <w:t>ransparencias</w:t>
      </w:r>
    </w:p>
    <w:p w14:paraId="52375DB1" w14:textId="77777777" w:rsidR="00830FB1" w:rsidRPr="000A2E07" w:rsidRDefault="00830FB1" w:rsidP="0036375F">
      <w:pPr>
        <w:rPr>
          <w:u w:val="single"/>
        </w:rPr>
      </w:pPr>
    </w:p>
    <w:sectPr w:rsidR="00830FB1" w:rsidRPr="000A2E07" w:rsidSect="0030172C">
      <w:headerReference w:type="default" r:id="rId20"/>
      <w:footerReference w:type="default" r:id="rId21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C90B" w14:textId="77777777" w:rsidR="008709D2" w:rsidRDefault="008709D2">
      <w:pPr>
        <w:spacing w:after="0" w:line="240" w:lineRule="auto"/>
      </w:pPr>
      <w:r>
        <w:separator/>
      </w:r>
    </w:p>
  </w:endnote>
  <w:endnote w:type="continuationSeparator" w:id="0">
    <w:p w14:paraId="46A4BD9B" w14:textId="77777777" w:rsidR="008709D2" w:rsidRDefault="0087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57A8" w14:textId="77777777" w:rsidR="00D501F6" w:rsidRDefault="008709D2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12949ABF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5DAF6A8A" w14:textId="77777777" w:rsidR="00D501F6" w:rsidRDefault="00C156F5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C04B79">
                  <w:rPr>
                    <w:i/>
                    <w:noProof/>
                    <w:color w:val="FFFFFF"/>
                    <w:sz w:val="32"/>
                  </w:rPr>
                  <w:t>17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5B10" w14:textId="77777777" w:rsidR="008709D2" w:rsidRDefault="008709D2">
      <w:pPr>
        <w:spacing w:after="0" w:line="240" w:lineRule="auto"/>
      </w:pPr>
      <w:r>
        <w:separator/>
      </w:r>
    </w:p>
  </w:footnote>
  <w:footnote w:type="continuationSeparator" w:id="0">
    <w:p w14:paraId="0A8ABC5E" w14:textId="77777777" w:rsidR="008709D2" w:rsidRDefault="0087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3B0F17C9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445990A6" w14:textId="77777777" w:rsidR="00D501F6" w:rsidRDefault="008709D2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409A466A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798C332F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4D103E94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137257"/>
    <w:multiLevelType w:val="hybridMultilevel"/>
    <w:tmpl w:val="D31690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9"/>
  </w:num>
  <w:num w:numId="9">
    <w:abstractNumId w:val="1"/>
  </w:num>
  <w:num w:numId="10">
    <w:abstractNumId w:val="15"/>
  </w:num>
  <w:num w:numId="11">
    <w:abstractNumId w:val="21"/>
  </w:num>
  <w:num w:numId="12">
    <w:abstractNumId w:val="12"/>
  </w:num>
  <w:num w:numId="13">
    <w:abstractNumId w:val="20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2"/>
  </w:num>
  <w:num w:numId="19">
    <w:abstractNumId w:val="2"/>
  </w:num>
  <w:num w:numId="20">
    <w:abstractNumId w:val="5"/>
  </w:num>
  <w:num w:numId="21">
    <w:abstractNumId w:val="4"/>
  </w:num>
  <w:num w:numId="22">
    <w:abstractNumId w:val="23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074FB"/>
    <w:rsid w:val="00010D21"/>
    <w:rsid w:val="00011364"/>
    <w:rsid w:val="00011FAA"/>
    <w:rsid w:val="00025BEF"/>
    <w:rsid w:val="00030F7E"/>
    <w:rsid w:val="00041EC7"/>
    <w:rsid w:val="00045851"/>
    <w:rsid w:val="0005004D"/>
    <w:rsid w:val="00052CC3"/>
    <w:rsid w:val="000539BF"/>
    <w:rsid w:val="00054930"/>
    <w:rsid w:val="000652D7"/>
    <w:rsid w:val="0007107F"/>
    <w:rsid w:val="00086F03"/>
    <w:rsid w:val="000919DC"/>
    <w:rsid w:val="000A2E07"/>
    <w:rsid w:val="000A4432"/>
    <w:rsid w:val="000B0617"/>
    <w:rsid w:val="000C2EBB"/>
    <w:rsid w:val="000D3530"/>
    <w:rsid w:val="00101F57"/>
    <w:rsid w:val="0012203B"/>
    <w:rsid w:val="00123CB3"/>
    <w:rsid w:val="00126AC1"/>
    <w:rsid w:val="00136B8B"/>
    <w:rsid w:val="001442E4"/>
    <w:rsid w:val="001454E7"/>
    <w:rsid w:val="00150DDD"/>
    <w:rsid w:val="00153F2F"/>
    <w:rsid w:val="00163D83"/>
    <w:rsid w:val="0016497A"/>
    <w:rsid w:val="00173487"/>
    <w:rsid w:val="00176728"/>
    <w:rsid w:val="0017687B"/>
    <w:rsid w:val="001B0FA6"/>
    <w:rsid w:val="001B1336"/>
    <w:rsid w:val="001C5134"/>
    <w:rsid w:val="001C57E7"/>
    <w:rsid w:val="001D024F"/>
    <w:rsid w:val="001D03B4"/>
    <w:rsid w:val="001D49C1"/>
    <w:rsid w:val="001D766B"/>
    <w:rsid w:val="001E6419"/>
    <w:rsid w:val="00201E57"/>
    <w:rsid w:val="00205F5B"/>
    <w:rsid w:val="0021165D"/>
    <w:rsid w:val="002578F6"/>
    <w:rsid w:val="00263940"/>
    <w:rsid w:val="00266153"/>
    <w:rsid w:val="00287E0A"/>
    <w:rsid w:val="00294115"/>
    <w:rsid w:val="002B2CBE"/>
    <w:rsid w:val="002D0A71"/>
    <w:rsid w:val="002D2606"/>
    <w:rsid w:val="002E3067"/>
    <w:rsid w:val="002E5006"/>
    <w:rsid w:val="002E61BB"/>
    <w:rsid w:val="0030172C"/>
    <w:rsid w:val="003022D4"/>
    <w:rsid w:val="0030383B"/>
    <w:rsid w:val="00306A54"/>
    <w:rsid w:val="00313765"/>
    <w:rsid w:val="00314B00"/>
    <w:rsid w:val="00320ED2"/>
    <w:rsid w:val="003474AA"/>
    <w:rsid w:val="003536CC"/>
    <w:rsid w:val="00363506"/>
    <w:rsid w:val="0036375F"/>
    <w:rsid w:val="0037202D"/>
    <w:rsid w:val="00375E87"/>
    <w:rsid w:val="00392263"/>
    <w:rsid w:val="00392CED"/>
    <w:rsid w:val="0039416B"/>
    <w:rsid w:val="003A6710"/>
    <w:rsid w:val="003B0B7D"/>
    <w:rsid w:val="003B1142"/>
    <w:rsid w:val="003D05B9"/>
    <w:rsid w:val="003F06B4"/>
    <w:rsid w:val="003F6E6C"/>
    <w:rsid w:val="00420FF4"/>
    <w:rsid w:val="004300A7"/>
    <w:rsid w:val="0043793A"/>
    <w:rsid w:val="00455494"/>
    <w:rsid w:val="004764CC"/>
    <w:rsid w:val="00490960"/>
    <w:rsid w:val="00495C6D"/>
    <w:rsid w:val="004B2CAD"/>
    <w:rsid w:val="004B3831"/>
    <w:rsid w:val="004B4E62"/>
    <w:rsid w:val="004C5AB1"/>
    <w:rsid w:val="00504170"/>
    <w:rsid w:val="00507C13"/>
    <w:rsid w:val="00511EEA"/>
    <w:rsid w:val="00514BC9"/>
    <w:rsid w:val="00517D02"/>
    <w:rsid w:val="00524925"/>
    <w:rsid w:val="00525E96"/>
    <w:rsid w:val="00537A6C"/>
    <w:rsid w:val="00543014"/>
    <w:rsid w:val="005628F9"/>
    <w:rsid w:val="00563BD5"/>
    <w:rsid w:val="005928DB"/>
    <w:rsid w:val="005A0E64"/>
    <w:rsid w:val="005B094E"/>
    <w:rsid w:val="005B2C88"/>
    <w:rsid w:val="005D5196"/>
    <w:rsid w:val="005F58C7"/>
    <w:rsid w:val="00617172"/>
    <w:rsid w:val="0062662E"/>
    <w:rsid w:val="0063259B"/>
    <w:rsid w:val="006413C5"/>
    <w:rsid w:val="006507C3"/>
    <w:rsid w:val="00651352"/>
    <w:rsid w:val="0065414C"/>
    <w:rsid w:val="00676A00"/>
    <w:rsid w:val="00682A29"/>
    <w:rsid w:val="00693BA6"/>
    <w:rsid w:val="00694A52"/>
    <w:rsid w:val="006A55D2"/>
    <w:rsid w:val="006B2175"/>
    <w:rsid w:val="006C2FE3"/>
    <w:rsid w:val="006D0ED7"/>
    <w:rsid w:val="006D7897"/>
    <w:rsid w:val="006E1E91"/>
    <w:rsid w:val="006E2F59"/>
    <w:rsid w:val="00713A45"/>
    <w:rsid w:val="00721F1D"/>
    <w:rsid w:val="007722B3"/>
    <w:rsid w:val="007800BA"/>
    <w:rsid w:val="00780739"/>
    <w:rsid w:val="0078515C"/>
    <w:rsid w:val="0078640F"/>
    <w:rsid w:val="00787679"/>
    <w:rsid w:val="007C0942"/>
    <w:rsid w:val="007F1A46"/>
    <w:rsid w:val="00815995"/>
    <w:rsid w:val="0082009F"/>
    <w:rsid w:val="00830FB1"/>
    <w:rsid w:val="008328DB"/>
    <w:rsid w:val="00844761"/>
    <w:rsid w:val="00851D94"/>
    <w:rsid w:val="00860140"/>
    <w:rsid w:val="008625D8"/>
    <w:rsid w:val="0086602A"/>
    <w:rsid w:val="008709D2"/>
    <w:rsid w:val="0087159D"/>
    <w:rsid w:val="00871954"/>
    <w:rsid w:val="00873099"/>
    <w:rsid w:val="00876528"/>
    <w:rsid w:val="00877989"/>
    <w:rsid w:val="00884939"/>
    <w:rsid w:val="00890CE3"/>
    <w:rsid w:val="00890DEE"/>
    <w:rsid w:val="00894D1E"/>
    <w:rsid w:val="008B0922"/>
    <w:rsid w:val="008C65F8"/>
    <w:rsid w:val="009017BE"/>
    <w:rsid w:val="009071EB"/>
    <w:rsid w:val="00912C5F"/>
    <w:rsid w:val="0091610F"/>
    <w:rsid w:val="009172C6"/>
    <w:rsid w:val="00923CD5"/>
    <w:rsid w:val="00934065"/>
    <w:rsid w:val="00934F2D"/>
    <w:rsid w:val="009429C8"/>
    <w:rsid w:val="00944727"/>
    <w:rsid w:val="00954755"/>
    <w:rsid w:val="00954BD7"/>
    <w:rsid w:val="00957E2F"/>
    <w:rsid w:val="0096151C"/>
    <w:rsid w:val="00970379"/>
    <w:rsid w:val="00973947"/>
    <w:rsid w:val="00987A06"/>
    <w:rsid w:val="00992559"/>
    <w:rsid w:val="00994FC8"/>
    <w:rsid w:val="00997021"/>
    <w:rsid w:val="009A55D7"/>
    <w:rsid w:val="009A613D"/>
    <w:rsid w:val="009B628D"/>
    <w:rsid w:val="009D3574"/>
    <w:rsid w:val="009E5808"/>
    <w:rsid w:val="009E676A"/>
    <w:rsid w:val="009F626A"/>
    <w:rsid w:val="00A023FA"/>
    <w:rsid w:val="00A1345B"/>
    <w:rsid w:val="00A13E17"/>
    <w:rsid w:val="00A31779"/>
    <w:rsid w:val="00A37EB7"/>
    <w:rsid w:val="00A45E6C"/>
    <w:rsid w:val="00A520BC"/>
    <w:rsid w:val="00A5290A"/>
    <w:rsid w:val="00A621C5"/>
    <w:rsid w:val="00A72CDA"/>
    <w:rsid w:val="00A80040"/>
    <w:rsid w:val="00A86F3E"/>
    <w:rsid w:val="00A901FB"/>
    <w:rsid w:val="00AA45EF"/>
    <w:rsid w:val="00AB193C"/>
    <w:rsid w:val="00AB4A70"/>
    <w:rsid w:val="00AB6AB2"/>
    <w:rsid w:val="00AD45CC"/>
    <w:rsid w:val="00AD6616"/>
    <w:rsid w:val="00AD662F"/>
    <w:rsid w:val="00AD78FD"/>
    <w:rsid w:val="00B019BB"/>
    <w:rsid w:val="00B114EB"/>
    <w:rsid w:val="00B510CC"/>
    <w:rsid w:val="00B55869"/>
    <w:rsid w:val="00B609AB"/>
    <w:rsid w:val="00B628CE"/>
    <w:rsid w:val="00B62E0B"/>
    <w:rsid w:val="00B73A42"/>
    <w:rsid w:val="00B84BC3"/>
    <w:rsid w:val="00B87AA7"/>
    <w:rsid w:val="00B9300D"/>
    <w:rsid w:val="00BB14EB"/>
    <w:rsid w:val="00BC13AA"/>
    <w:rsid w:val="00BC16BE"/>
    <w:rsid w:val="00BC5AB8"/>
    <w:rsid w:val="00BD07D0"/>
    <w:rsid w:val="00BD7E78"/>
    <w:rsid w:val="00BF008F"/>
    <w:rsid w:val="00BF17AB"/>
    <w:rsid w:val="00BF39BF"/>
    <w:rsid w:val="00C04B79"/>
    <w:rsid w:val="00C12A3A"/>
    <w:rsid w:val="00C12CEF"/>
    <w:rsid w:val="00C156F5"/>
    <w:rsid w:val="00C25D73"/>
    <w:rsid w:val="00C27F84"/>
    <w:rsid w:val="00C346FA"/>
    <w:rsid w:val="00C3755D"/>
    <w:rsid w:val="00C403B0"/>
    <w:rsid w:val="00C41FE4"/>
    <w:rsid w:val="00C52903"/>
    <w:rsid w:val="00C73D32"/>
    <w:rsid w:val="00C748E4"/>
    <w:rsid w:val="00C90D56"/>
    <w:rsid w:val="00C90F5E"/>
    <w:rsid w:val="00C944BD"/>
    <w:rsid w:val="00CB79DC"/>
    <w:rsid w:val="00CC1E77"/>
    <w:rsid w:val="00CD0351"/>
    <w:rsid w:val="00CE1183"/>
    <w:rsid w:val="00CF0771"/>
    <w:rsid w:val="00D034C8"/>
    <w:rsid w:val="00D05185"/>
    <w:rsid w:val="00D144C1"/>
    <w:rsid w:val="00D203FF"/>
    <w:rsid w:val="00D205CF"/>
    <w:rsid w:val="00D243A9"/>
    <w:rsid w:val="00D27420"/>
    <w:rsid w:val="00D34D8C"/>
    <w:rsid w:val="00D4573E"/>
    <w:rsid w:val="00D501F6"/>
    <w:rsid w:val="00D62992"/>
    <w:rsid w:val="00D675C3"/>
    <w:rsid w:val="00D8715D"/>
    <w:rsid w:val="00D94215"/>
    <w:rsid w:val="00DB31D5"/>
    <w:rsid w:val="00DC38F9"/>
    <w:rsid w:val="00DD022F"/>
    <w:rsid w:val="00DD407B"/>
    <w:rsid w:val="00DF08B3"/>
    <w:rsid w:val="00DF44E1"/>
    <w:rsid w:val="00E02D35"/>
    <w:rsid w:val="00E03146"/>
    <w:rsid w:val="00E04A2E"/>
    <w:rsid w:val="00E120C5"/>
    <w:rsid w:val="00E17ADC"/>
    <w:rsid w:val="00E43039"/>
    <w:rsid w:val="00E44918"/>
    <w:rsid w:val="00E626B3"/>
    <w:rsid w:val="00E71081"/>
    <w:rsid w:val="00E7697E"/>
    <w:rsid w:val="00E96CC2"/>
    <w:rsid w:val="00EA2F98"/>
    <w:rsid w:val="00EC39FF"/>
    <w:rsid w:val="00EE2D55"/>
    <w:rsid w:val="00EE48DA"/>
    <w:rsid w:val="00EE5164"/>
    <w:rsid w:val="00EF0484"/>
    <w:rsid w:val="00F06CD6"/>
    <w:rsid w:val="00F17271"/>
    <w:rsid w:val="00F40F36"/>
    <w:rsid w:val="00F7245E"/>
    <w:rsid w:val="00F73EF3"/>
    <w:rsid w:val="00F74941"/>
    <w:rsid w:val="00F756F4"/>
    <w:rsid w:val="00F80A2F"/>
    <w:rsid w:val="00F87E1F"/>
    <w:rsid w:val="00F93C57"/>
    <w:rsid w:val="00FA1B7A"/>
    <w:rsid w:val="00FA6D26"/>
    <w:rsid w:val="00FB008F"/>
    <w:rsid w:val="00FB7776"/>
    <w:rsid w:val="00FC426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69D5F176"/>
  <w15:docId w15:val="{69FF85EC-4710-4B1C-8225-B594E486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83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4AD24-3DF9-44EB-97CE-7CDFFDF7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2935</TotalTime>
  <Pages>9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69</cp:revision>
  <dcterms:created xsi:type="dcterms:W3CDTF">2021-10-02T09:23:00Z</dcterms:created>
  <dcterms:modified xsi:type="dcterms:W3CDTF">2022-02-14T21:01:00Z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