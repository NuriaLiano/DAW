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30383B">
      <w:r w:rsidRPr="0030383B">
        <w:rPr>
          <w:noProof/>
        </w:rPr>
        <w:pict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>
                  <w:txbxContent>
                    <w:p w:rsidR="00D501F6" w:rsidRPr="008625D8" w:rsidRDefault="00923CD5" w:rsidP="00923CD5">
                      <w:pPr>
                        <w:jc w:val="center"/>
                        <w:rPr>
                          <w:u w:val="single"/>
                        </w:rPr>
                      </w:pPr>
                      <w:r w:rsidRPr="00923CD5">
                        <w:rPr>
                          <w:color w:val="FFFFFF"/>
                          <w:sz w:val="96"/>
                        </w:rPr>
                        <w:t>Hoja01_</w:t>
                      </w:r>
                      <w:r w:rsidR="00987A06">
                        <w:rPr>
                          <w:color w:val="FFFFFF"/>
                          <w:sz w:val="96"/>
                        </w:rPr>
                        <w:t>Servidores</w:t>
                      </w:r>
                      <w:r w:rsidRPr="00923CD5">
                        <w:rPr>
                          <w:color w:val="FFFFFF"/>
                          <w:sz w:val="96"/>
                        </w:rPr>
                        <w:t>_0</w:t>
                      </w:r>
                      <w:r w:rsidR="00537A6C">
                        <w:rPr>
                          <w:color w:val="FFFFFF"/>
                          <w:sz w:val="96"/>
                        </w:rPr>
                        <w:t>4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>
                  <w:txbxContent>
                    <w:p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85644882" w:displacedByCustomXml="prev"/>
        <w:p w:rsidR="00543014" w:rsidRDefault="00543014" w:rsidP="00543014">
          <w:pPr>
            <w:pStyle w:val="TtulodeTDC"/>
          </w:pPr>
          <w:r w:rsidRPr="00923CD5">
            <w:t>Índice</w:t>
          </w:r>
          <w:bookmarkEnd w:id="0"/>
        </w:p>
        <w:p w:rsidR="00E43039" w:rsidRDefault="0030383B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5644882" w:history="1">
            <w:r w:rsidR="00E43039" w:rsidRPr="00493FF2">
              <w:rPr>
                <w:rStyle w:val="Hipervnculo"/>
                <w:noProof/>
              </w:rPr>
              <w:t>Índice</w:t>
            </w:r>
            <w:r w:rsidR="00E43039">
              <w:rPr>
                <w:noProof/>
                <w:webHidden/>
              </w:rPr>
              <w:tab/>
            </w:r>
            <w:r w:rsidR="00E43039">
              <w:rPr>
                <w:noProof/>
                <w:webHidden/>
              </w:rPr>
              <w:fldChar w:fldCharType="begin"/>
            </w:r>
            <w:r w:rsidR="00E43039">
              <w:rPr>
                <w:noProof/>
                <w:webHidden/>
              </w:rPr>
              <w:instrText xml:space="preserve"> PAGEREF _Toc85644882 \h </w:instrText>
            </w:r>
            <w:r w:rsidR="00E43039">
              <w:rPr>
                <w:noProof/>
                <w:webHidden/>
              </w:rPr>
            </w:r>
            <w:r w:rsidR="00E43039">
              <w:rPr>
                <w:noProof/>
                <w:webHidden/>
              </w:rPr>
              <w:fldChar w:fldCharType="separate"/>
            </w:r>
            <w:r w:rsidR="00E43039">
              <w:rPr>
                <w:noProof/>
                <w:webHidden/>
              </w:rPr>
              <w:t>2</w:t>
            </w:r>
            <w:r w:rsidR="00E43039">
              <w:rPr>
                <w:noProof/>
                <w:webHidden/>
              </w:rPr>
              <w:fldChar w:fldCharType="end"/>
            </w:r>
          </w:hyperlink>
        </w:p>
        <w:p w:rsidR="00E43039" w:rsidRDefault="00E43039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644883" w:history="1">
            <w:r w:rsidRPr="00493FF2">
              <w:rPr>
                <w:rStyle w:val="Hipervnculo"/>
                <w:noProof/>
                <w:lang w:val="es-ES" w:eastAsia="es-ES"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39" w:rsidRDefault="00E43039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644884" w:history="1">
            <w:r w:rsidRPr="00493FF2">
              <w:rPr>
                <w:rStyle w:val="Hipervnculo"/>
                <w:noProof/>
              </w:rPr>
              <w:t>Crear carpeta y asignar 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39" w:rsidRDefault="00E43039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644885" w:history="1">
            <w:r w:rsidRPr="00493FF2">
              <w:rPr>
                <w:rStyle w:val="Hipervnculo"/>
                <w:noProof/>
              </w:rPr>
              <w:t>Comprobar en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39" w:rsidRDefault="00E43039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644886" w:history="1">
            <w:r w:rsidRPr="00493FF2">
              <w:rPr>
                <w:rStyle w:val="Hipervnculo"/>
                <w:noProof/>
              </w:rPr>
              <w:t>Contenido del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39" w:rsidRDefault="00E43039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644887" w:history="1">
            <w:r w:rsidRPr="00493FF2">
              <w:rPr>
                <w:rStyle w:val="Hipervnculo"/>
                <w:noProof/>
              </w:rPr>
              <w:t>Comprobar el despligue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39" w:rsidRDefault="00E43039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644888" w:history="1">
            <w:r w:rsidRPr="00493FF2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39" w:rsidRDefault="00E43039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644889" w:history="1">
            <w:r w:rsidRPr="00493FF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039" w:rsidRDefault="00E43039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5644890" w:history="1">
            <w:r w:rsidRPr="00493FF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30383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D501F6" w:rsidRDefault="00005A7C">
      <w:r>
        <w:br w:type="page"/>
      </w:r>
    </w:p>
    <w:p w:rsidR="00FC4266" w:rsidRPr="00FC4266" w:rsidRDefault="00FC4266" w:rsidP="00FC4266">
      <w:pPr>
        <w:pStyle w:val="Ttulo1"/>
        <w:rPr>
          <w:lang w:val="es-ES" w:eastAsia="es-ES"/>
        </w:rPr>
      </w:pPr>
      <w:bookmarkStart w:id="1" w:name="_Toc85644883"/>
      <w:r>
        <w:rPr>
          <w:lang w:val="es-ES" w:eastAsia="es-ES"/>
        </w:rPr>
        <w:lastRenderedPageBreak/>
        <w:t>Ejercicio1</w:t>
      </w:r>
      <w:bookmarkEnd w:id="1"/>
    </w:p>
    <w:p w:rsidR="00FC4266" w:rsidRDefault="008625D8" w:rsidP="00537A6C">
      <w:pPr>
        <w:pStyle w:val="Ttulo4"/>
        <w:rPr>
          <w:i w:val="0"/>
        </w:rPr>
      </w:pPr>
      <w:r>
        <w:rPr>
          <w:i w:val="0"/>
        </w:rPr>
        <w:t>C</w:t>
      </w:r>
      <w:r w:rsidR="00FC4266">
        <w:rPr>
          <w:i w:val="0"/>
        </w:rPr>
        <w:t>omprobar que esta habilitado el módulo</w:t>
      </w:r>
      <w:r w:rsidR="00E43039">
        <w:rPr>
          <w:i w:val="0"/>
        </w:rPr>
        <w:t>, activar y reiniciar apache</w:t>
      </w:r>
    </w:p>
    <w:p w:rsidR="008625D8" w:rsidRDefault="00FC4266" w:rsidP="00537A6C">
      <w:pPr>
        <w:pStyle w:val="Ttulo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b w:val="0"/>
          <w:bCs w:val="0"/>
          <w:iCs w:val="0"/>
          <w:noProof/>
          <w:lang w:val="es-ES" w:eastAsia="es-ES"/>
        </w:rPr>
        <w:drawing>
          <wp:inline distT="0" distB="0" distL="0" distR="0">
            <wp:extent cx="4682490" cy="2411730"/>
            <wp:effectExtent l="19050" t="0" r="381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A6C">
        <w:rPr>
          <w:i w:val="0"/>
        </w:rPr>
        <w:t xml:space="preserve"> </w:t>
      </w:r>
      <w:r w:rsidR="008625D8" w:rsidRPr="008625D8">
        <w:rPr>
          <w:noProof/>
        </w:rPr>
        <w:t xml:space="preserve"> </w:t>
      </w:r>
    </w:p>
    <w:p w:rsidR="00537A6C" w:rsidRDefault="00E43039" w:rsidP="00E43039">
      <w:pPr>
        <w:pStyle w:val="Ttulo4"/>
        <w:rPr>
          <w:i w:val="0"/>
        </w:rPr>
      </w:pPr>
      <w:r w:rsidRPr="00E43039">
        <w:rPr>
          <w:i w:val="0"/>
        </w:rPr>
        <w:t>Crear carpeta y asignar permisos</w:t>
      </w:r>
    </w:p>
    <w:p w:rsidR="00E43039" w:rsidRPr="00E43039" w:rsidRDefault="00E43039" w:rsidP="00E43039">
      <w:r>
        <w:rPr>
          <w:noProof/>
          <w:lang w:val="es-ES" w:eastAsia="es-ES"/>
        </w:rPr>
        <w:drawing>
          <wp:inline distT="0" distB="0" distL="0" distR="0">
            <wp:extent cx="3084830" cy="271145"/>
            <wp:effectExtent l="19050" t="0" r="1270" b="0"/>
            <wp:docPr id="15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3205480" cy="22098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39" w:rsidRPr="00E43039" w:rsidRDefault="00E43039" w:rsidP="00E43039">
      <w:pPr>
        <w:pStyle w:val="Ttulo4"/>
        <w:rPr>
          <w:i w:val="0"/>
        </w:rPr>
      </w:pPr>
      <w:r w:rsidRPr="00E43039">
        <w:rPr>
          <w:i w:val="0"/>
        </w:rPr>
        <w:t>Crear Index.html</w:t>
      </w:r>
    </w:p>
    <w:p w:rsidR="00E43039" w:rsidRDefault="00E43039" w:rsidP="00537A6C">
      <w:r w:rsidRPr="00E43039">
        <w:drawing>
          <wp:inline distT="0" distB="0" distL="0" distR="0">
            <wp:extent cx="5400040" cy="3148616"/>
            <wp:effectExtent l="19050" t="0" r="0" b="0"/>
            <wp:docPr id="14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39" w:rsidRPr="00E43039" w:rsidRDefault="00E43039" w:rsidP="00E43039">
      <w:pPr>
        <w:pStyle w:val="Ttulo4"/>
        <w:rPr>
          <w:i w:val="0"/>
        </w:rPr>
      </w:pPr>
      <w:r w:rsidRPr="00E43039">
        <w:rPr>
          <w:i w:val="0"/>
        </w:rPr>
        <w:lastRenderedPageBreak/>
        <w:t>Comrpbar en la web</w:t>
      </w:r>
    </w:p>
    <w:p w:rsidR="00E43039" w:rsidRPr="00537A6C" w:rsidRDefault="00E43039" w:rsidP="00537A6C">
      <w:r w:rsidRPr="00E43039">
        <w:drawing>
          <wp:inline distT="0" distB="0" distL="0" distR="0">
            <wp:extent cx="5255260" cy="4069715"/>
            <wp:effectExtent l="19050" t="0" r="2540" b="0"/>
            <wp:docPr id="17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3039">
        <w:drawing>
          <wp:inline distT="0" distB="0" distL="0" distR="0">
            <wp:extent cx="5285740" cy="3888740"/>
            <wp:effectExtent l="19050" t="0" r="0" b="0"/>
            <wp:docPr id="2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5D8" w:rsidRDefault="00FC4266" w:rsidP="008625D8">
      <w:pPr>
        <w:pStyle w:val="Ttulo4"/>
        <w:rPr>
          <w:i w:val="0"/>
        </w:rPr>
      </w:pPr>
      <w:r>
        <w:rPr>
          <w:i w:val="0"/>
        </w:rPr>
        <w:lastRenderedPageBreak/>
        <w:t xml:space="preserve">Crear </w:t>
      </w:r>
      <w:r w:rsidR="00E43039">
        <w:rPr>
          <w:i w:val="0"/>
        </w:rPr>
        <w:t xml:space="preserve">otro </w:t>
      </w:r>
      <w:r>
        <w:rPr>
          <w:i w:val="0"/>
        </w:rPr>
        <w:t>usuario</w:t>
      </w:r>
    </w:p>
    <w:p w:rsidR="008625D8" w:rsidRDefault="00FC4266" w:rsidP="008625D8">
      <w:r>
        <w:rPr>
          <w:noProof/>
          <w:lang w:val="es-ES" w:eastAsia="es-ES"/>
        </w:rPr>
        <w:drawing>
          <wp:inline distT="0" distB="0" distL="0" distR="0">
            <wp:extent cx="5400040" cy="17900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D7" w:rsidRDefault="00FC4266" w:rsidP="00FC4266">
      <w:pPr>
        <w:pStyle w:val="Ttulo3"/>
      </w:pPr>
      <w:bookmarkStart w:id="2" w:name="_Toc85644884"/>
      <w:r>
        <w:t>Crear carpeta</w:t>
      </w:r>
      <w:r w:rsidR="00E43039">
        <w:t xml:space="preserve"> y asignar permisos</w:t>
      </w:r>
      <w:bookmarkEnd w:id="2"/>
    </w:p>
    <w:p w:rsidR="00FC4266" w:rsidRDefault="00FC4266" w:rsidP="00FC4266">
      <w:r>
        <w:rPr>
          <w:noProof/>
          <w:lang w:val="es-ES" w:eastAsia="es-ES"/>
        </w:rPr>
        <w:drawing>
          <wp:inline distT="0" distB="0" distL="0" distR="0">
            <wp:extent cx="4732655" cy="153733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39" w:rsidRDefault="00E43039" w:rsidP="00E43039">
      <w:pPr>
        <w:pStyle w:val="Ttulo4"/>
        <w:rPr>
          <w:i w:val="0"/>
        </w:rPr>
      </w:pPr>
      <w:r w:rsidRPr="00E43039">
        <w:rPr>
          <w:i w:val="0"/>
        </w:rPr>
        <w:t>Crear index.html</w:t>
      </w:r>
    </w:p>
    <w:p w:rsidR="00E43039" w:rsidRPr="00E43039" w:rsidRDefault="00E43039" w:rsidP="00E43039">
      <w:r w:rsidRPr="00E43039">
        <w:drawing>
          <wp:inline distT="0" distB="0" distL="0" distR="0">
            <wp:extent cx="5400040" cy="3064313"/>
            <wp:effectExtent l="19050" t="0" r="0" b="0"/>
            <wp:docPr id="2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D7" w:rsidRDefault="00954BD7" w:rsidP="00C25D73">
      <w:pPr>
        <w:pStyle w:val="Ttulo3"/>
      </w:pPr>
      <w:bookmarkStart w:id="3" w:name="_Toc85644885"/>
      <w:r>
        <w:lastRenderedPageBreak/>
        <w:t>Co</w:t>
      </w:r>
      <w:r w:rsidR="00E43039">
        <w:t>mprobar en la web</w:t>
      </w:r>
      <w:bookmarkEnd w:id="3"/>
    </w:p>
    <w:p w:rsidR="00E43039" w:rsidRPr="00E43039" w:rsidRDefault="00E43039" w:rsidP="00E43039">
      <w:r>
        <w:rPr>
          <w:noProof/>
          <w:lang w:val="es-ES" w:eastAsia="es-ES"/>
        </w:rPr>
        <w:drawing>
          <wp:inline distT="0" distB="0" distL="0" distR="0">
            <wp:extent cx="5400040" cy="428615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144770" cy="3486785"/>
            <wp:effectExtent l="19050" t="0" r="0" b="0"/>
            <wp:docPr id="1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D7" w:rsidRDefault="00954BD7" w:rsidP="008625D8"/>
    <w:p w:rsidR="00F7245E" w:rsidRDefault="00E43039" w:rsidP="008625D8">
      <w:pPr>
        <w:rPr>
          <w:rStyle w:val="Ttulo3Car"/>
        </w:rPr>
      </w:pPr>
      <w:bookmarkStart w:id="4" w:name="_Toc85644886"/>
      <w:r>
        <w:rPr>
          <w:rStyle w:val="Ttulo3Car"/>
        </w:rPr>
        <w:t>Contenido del index.html</w:t>
      </w:r>
      <w:bookmarkEnd w:id="4"/>
    </w:p>
    <w:p w:rsidR="00C12CEF" w:rsidRDefault="00C12CEF" w:rsidP="00C12CEF"/>
    <w:p w:rsidR="00C12CEF" w:rsidRDefault="00C12CEF" w:rsidP="00C12CEF"/>
    <w:p w:rsidR="00D501F6" w:rsidRPr="00B9300D" w:rsidRDefault="00B9300D" w:rsidP="00201E57">
      <w:pPr>
        <w:pStyle w:val="Epgraf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br w:type="page"/>
      </w:r>
    </w:p>
    <w:p w:rsidR="00C73D32" w:rsidRDefault="00C73D32" w:rsidP="00C73D32">
      <w:pPr>
        <w:pStyle w:val="Ttulo1"/>
      </w:pPr>
      <w:bookmarkStart w:id="5" w:name="_Toc85644889"/>
      <w:r>
        <w:lastRenderedPageBreak/>
        <w:t>Conclusión</w:t>
      </w:r>
      <w:bookmarkEnd w:id="5"/>
    </w:p>
    <w:p w:rsidR="000D3530" w:rsidRDefault="00D205CF" w:rsidP="00E43039">
      <w:r>
        <w:t xml:space="preserve">He </w:t>
      </w:r>
      <w:r w:rsidR="00E43039">
        <w:t>recordado como utilzar apache y como utilizar el modulo usedir</w:t>
      </w:r>
    </w:p>
    <w:p w:rsidR="00D501F6" w:rsidRDefault="00694A52" w:rsidP="00543014">
      <w:pPr>
        <w:pStyle w:val="Ttulo1"/>
      </w:pPr>
      <w:r>
        <w:t xml:space="preserve"> </w:t>
      </w:r>
      <w:bookmarkStart w:id="6" w:name="_Toc85644890"/>
      <w:r w:rsidR="00005A7C">
        <w:t>Bibliografía</w:t>
      </w:r>
      <w:bookmarkEnd w:id="6"/>
    </w:p>
    <w:p w:rsidR="00D205CF" w:rsidRPr="00E43039" w:rsidRDefault="00E43039">
      <w:r w:rsidRPr="00E43039">
        <w:rPr>
          <w:u w:val="single"/>
        </w:rPr>
        <w:t>https://cristiantala.cl/configuracion-de-ubuntu-server-con-apache2-y-modulo-userdir/</w:t>
      </w:r>
    </w:p>
    <w:sectPr w:rsidR="00D205CF" w:rsidRPr="00E43039" w:rsidSect="0030172C">
      <w:headerReference w:type="default" r:id="rId21"/>
      <w:footerReference w:type="default" r:id="rId22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528" w:rsidRDefault="00876528">
      <w:pPr>
        <w:spacing w:after="0" w:line="240" w:lineRule="auto"/>
      </w:pPr>
      <w:r>
        <w:separator/>
      </w:r>
    </w:p>
  </w:endnote>
  <w:endnote w:type="continuationSeparator" w:id="0">
    <w:p w:rsidR="00876528" w:rsidRDefault="0087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30383B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40F36">
          <w:rPr>
            <w:lang w:val="es-ES"/>
          </w:rPr>
          <w:t>daw214</w:t>
        </w:r>
      </w:sdtContent>
    </w:sdt>
    <w:r w:rsidRPr="0030383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:rsidR="00D501F6" w:rsidRDefault="0030383B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30383B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E43039">
                  <w:rPr>
                    <w:i/>
                    <w:noProof/>
                    <w:color w:val="FFFFFF"/>
                    <w:sz w:val="32"/>
                  </w:rPr>
                  <w:t>8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528" w:rsidRDefault="00876528">
      <w:pPr>
        <w:spacing w:after="0" w:line="240" w:lineRule="auto"/>
      </w:pPr>
      <w:r>
        <w:separator/>
      </w:r>
    </w:p>
  </w:footnote>
  <w:footnote w:type="continuationSeparator" w:id="0">
    <w:p w:rsidR="00876528" w:rsidRDefault="0087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3"/>
      <w:tblW w:w="8645" w:type="dxa"/>
      <w:tblLook w:val="04A0"/>
    </w:tblPr>
    <w:tblGrid>
      <w:gridCol w:w="8645"/>
    </w:tblGrid>
    <w:tr w:rsidR="00D501F6" w:rsidTr="00D501F6">
      <w:trPr>
        <w:cnfStyle w:val="100000000000"/>
      </w:trPr>
      <w:tc>
        <w:tcPr>
          <w:cnfStyle w:val="001000000000"/>
          <w:tcW w:w="8645" w:type="dxa"/>
        </w:tcPr>
        <w:p w:rsidR="00D501F6" w:rsidRDefault="0030383B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30383B">
            <w:rPr>
              <w:noProof/>
              <w:color w:val="7F7F7F" w:themeColor="text1" w:themeTint="80"/>
            </w:rPr>
            <w:pict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 w:rsidRPr="0030383B">
            <w:rPr>
              <w:noProof/>
              <w:color w:val="7F7F7F" w:themeColor="text1" w:themeTint="80"/>
            </w:rPr>
            <w:pict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14"/>
  </w:num>
  <w:num w:numId="7">
    <w:abstractNumId w:val="11"/>
  </w:num>
  <w:num w:numId="8">
    <w:abstractNumId w:val="16"/>
  </w:num>
  <w:num w:numId="9">
    <w:abstractNumId w:val="1"/>
  </w:num>
  <w:num w:numId="10">
    <w:abstractNumId w:val="13"/>
  </w:num>
  <w:num w:numId="11">
    <w:abstractNumId w:val="18"/>
  </w:num>
  <w:num w:numId="12">
    <w:abstractNumId w:val="10"/>
  </w:num>
  <w:num w:numId="13">
    <w:abstractNumId w:val="17"/>
  </w:num>
  <w:num w:numId="14">
    <w:abstractNumId w:val="8"/>
  </w:num>
  <w:num w:numId="15">
    <w:abstractNumId w:val="5"/>
  </w:num>
  <w:num w:numId="16">
    <w:abstractNumId w:val="7"/>
  </w:num>
  <w:num w:numId="17">
    <w:abstractNumId w:val="12"/>
  </w:num>
  <w:num w:numId="18">
    <w:abstractNumId w:val="19"/>
  </w:num>
  <w:num w:numId="19">
    <w:abstractNumId w:val="2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08"/>
  <w:autoHyphenation/>
  <w:hyphenationZone w:val="425"/>
  <w:characterSpacingControl w:val="doNotCompress"/>
  <w:hdrShapeDefaults>
    <o:shapedefaults v:ext="edit" spidmax="4098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1E57"/>
    <w:rsid w:val="00000059"/>
    <w:rsid w:val="00005A7C"/>
    <w:rsid w:val="00010D21"/>
    <w:rsid w:val="00011364"/>
    <w:rsid w:val="00052CC3"/>
    <w:rsid w:val="0007107F"/>
    <w:rsid w:val="000D3530"/>
    <w:rsid w:val="00101F57"/>
    <w:rsid w:val="0012203B"/>
    <w:rsid w:val="00126AC1"/>
    <w:rsid w:val="001442E4"/>
    <w:rsid w:val="00153F2F"/>
    <w:rsid w:val="001B1336"/>
    <w:rsid w:val="001C5134"/>
    <w:rsid w:val="001D03B4"/>
    <w:rsid w:val="00201E57"/>
    <w:rsid w:val="002578F6"/>
    <w:rsid w:val="00294115"/>
    <w:rsid w:val="002B2CBE"/>
    <w:rsid w:val="002D2606"/>
    <w:rsid w:val="002E5006"/>
    <w:rsid w:val="0030172C"/>
    <w:rsid w:val="0030383B"/>
    <w:rsid w:val="00392263"/>
    <w:rsid w:val="003B1142"/>
    <w:rsid w:val="003F06B4"/>
    <w:rsid w:val="00420FF4"/>
    <w:rsid w:val="00495C6D"/>
    <w:rsid w:val="004B2CAD"/>
    <w:rsid w:val="00507C13"/>
    <w:rsid w:val="00537A6C"/>
    <w:rsid w:val="00543014"/>
    <w:rsid w:val="005A0E64"/>
    <w:rsid w:val="005D5196"/>
    <w:rsid w:val="0063259B"/>
    <w:rsid w:val="006507C3"/>
    <w:rsid w:val="0065414C"/>
    <w:rsid w:val="00682A29"/>
    <w:rsid w:val="00694A52"/>
    <w:rsid w:val="006A55D2"/>
    <w:rsid w:val="006C2FE3"/>
    <w:rsid w:val="006E2F59"/>
    <w:rsid w:val="00721F1D"/>
    <w:rsid w:val="007722B3"/>
    <w:rsid w:val="0078640F"/>
    <w:rsid w:val="007C0942"/>
    <w:rsid w:val="0082009F"/>
    <w:rsid w:val="00851D94"/>
    <w:rsid w:val="00860140"/>
    <w:rsid w:val="008625D8"/>
    <w:rsid w:val="00876528"/>
    <w:rsid w:val="00877989"/>
    <w:rsid w:val="00884939"/>
    <w:rsid w:val="00894D1E"/>
    <w:rsid w:val="008B0922"/>
    <w:rsid w:val="008C65F8"/>
    <w:rsid w:val="00912C5F"/>
    <w:rsid w:val="0091610F"/>
    <w:rsid w:val="00923CD5"/>
    <w:rsid w:val="00954755"/>
    <w:rsid w:val="00954BD7"/>
    <w:rsid w:val="0096151C"/>
    <w:rsid w:val="00973947"/>
    <w:rsid w:val="00987A06"/>
    <w:rsid w:val="00994FC8"/>
    <w:rsid w:val="009A55D7"/>
    <w:rsid w:val="009E5808"/>
    <w:rsid w:val="009F626A"/>
    <w:rsid w:val="00A023FA"/>
    <w:rsid w:val="00A13E17"/>
    <w:rsid w:val="00A37EB7"/>
    <w:rsid w:val="00A80040"/>
    <w:rsid w:val="00AB4A70"/>
    <w:rsid w:val="00AD6616"/>
    <w:rsid w:val="00B114EB"/>
    <w:rsid w:val="00B9300D"/>
    <w:rsid w:val="00BB14EB"/>
    <w:rsid w:val="00BC13AA"/>
    <w:rsid w:val="00BC16BE"/>
    <w:rsid w:val="00BF39BF"/>
    <w:rsid w:val="00C12CEF"/>
    <w:rsid w:val="00C25D73"/>
    <w:rsid w:val="00C346FA"/>
    <w:rsid w:val="00C41FE4"/>
    <w:rsid w:val="00C73D32"/>
    <w:rsid w:val="00C90D56"/>
    <w:rsid w:val="00CE1183"/>
    <w:rsid w:val="00D144C1"/>
    <w:rsid w:val="00D205CF"/>
    <w:rsid w:val="00D27420"/>
    <w:rsid w:val="00D501F6"/>
    <w:rsid w:val="00D62992"/>
    <w:rsid w:val="00DB31D5"/>
    <w:rsid w:val="00DF08B3"/>
    <w:rsid w:val="00E03146"/>
    <w:rsid w:val="00E43039"/>
    <w:rsid w:val="00E7697E"/>
    <w:rsid w:val="00EC39FF"/>
    <w:rsid w:val="00EE48DA"/>
    <w:rsid w:val="00EE5164"/>
    <w:rsid w:val="00EF0484"/>
    <w:rsid w:val="00F17271"/>
    <w:rsid w:val="00F40F36"/>
    <w:rsid w:val="00F7245E"/>
    <w:rsid w:val="00F73EF3"/>
    <w:rsid w:val="00F74941"/>
    <w:rsid w:val="00F80A2F"/>
    <w:rsid w:val="00F93C57"/>
    <w:rsid w:val="00FA1B7A"/>
    <w:rsid w:val="00FB008F"/>
    <w:rsid w:val="00FC4266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cceda5,#6cf,#51857b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E0516-1BD8-4FB5-BE0A-A1706069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</Template>
  <TotalTime>902</TotalTime>
  <Pages>8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21</cp:revision>
  <dcterms:created xsi:type="dcterms:W3CDTF">2021-10-02T09:23:00Z</dcterms:created>
  <dcterms:modified xsi:type="dcterms:W3CDTF">2021-10-20T15:55:00Z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