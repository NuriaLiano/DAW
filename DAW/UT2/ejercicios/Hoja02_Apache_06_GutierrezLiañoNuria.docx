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BF5D" w14:textId="77777777" w:rsidR="00D501F6" w:rsidRDefault="00173487">
      <w:r>
        <w:rPr>
          <w:noProof/>
        </w:rPr>
        <w:pict w14:anchorId="55F5635A"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" fillcolor="#51857b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" fillcolor="#51857b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" fillcolor="#51857b" stroked="f">
                <v:textbox>
                  <w:txbxContent>
                    <w:p w14:paraId="5D9247DD" w14:textId="2784BDBD" w:rsidR="00D501F6" w:rsidRPr="008625D8" w:rsidRDefault="003536CC" w:rsidP="00923CD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Hoja02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</w:t>
                      </w:r>
                      <w:r>
                        <w:rPr>
                          <w:color w:val="FFFFFF"/>
                          <w:sz w:val="96"/>
                        </w:rPr>
                        <w:t>Apache</w:t>
                      </w:r>
                      <w:r w:rsidR="00923CD5" w:rsidRPr="00923CD5">
                        <w:rPr>
                          <w:color w:val="FFFFFF"/>
                          <w:sz w:val="96"/>
                        </w:rPr>
                        <w:t>_0</w:t>
                      </w:r>
                      <w:r w:rsidR="00676A00">
                        <w:rPr>
                          <w:color w:val="FFFFFF"/>
                          <w:sz w:val="96"/>
                        </w:rPr>
                        <w:t>6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" fillcolor="#51857b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" fillcolor="#51857b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" fillcolor="#51857b" stroked="f">
                <v:textbox>
                  <w:txbxContent>
                    <w:p w14:paraId="3CB1361C" w14:textId="77777777"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14:paraId="75759687" w14:textId="77777777"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" filled="t" fillcolor="#51857b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41F1637D" wp14:editId="64828C8C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 wp14:anchorId="7F56C467" wp14:editId="3EB992B0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bookmarkStart w:id="0" w:name="_Toc8790323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452DFA1F" w14:textId="77777777" w:rsidR="00543014" w:rsidRDefault="00543014" w:rsidP="00543014">
          <w:pPr>
            <w:pStyle w:val="TtuloTDC"/>
          </w:pPr>
          <w:r w:rsidRPr="00923CD5">
            <w:t>Índice</w:t>
          </w:r>
          <w:bookmarkEnd w:id="0"/>
        </w:p>
        <w:p w14:paraId="7147EFE7" w14:textId="12F35643" w:rsidR="006D7897" w:rsidRDefault="00A5290A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7903233" w:history="1">
            <w:r w:rsidR="006D7897" w:rsidRPr="008A0991">
              <w:rPr>
                <w:rStyle w:val="Hipervnculo"/>
                <w:noProof/>
              </w:rPr>
              <w:t>Índice</w:t>
            </w:r>
            <w:r w:rsidR="006D7897">
              <w:rPr>
                <w:noProof/>
                <w:webHidden/>
              </w:rPr>
              <w:tab/>
            </w:r>
            <w:r w:rsidR="006D7897">
              <w:rPr>
                <w:noProof/>
                <w:webHidden/>
              </w:rPr>
              <w:fldChar w:fldCharType="begin"/>
            </w:r>
            <w:r w:rsidR="006D7897">
              <w:rPr>
                <w:noProof/>
                <w:webHidden/>
              </w:rPr>
              <w:instrText xml:space="preserve"> PAGEREF _Toc87903233 \h </w:instrText>
            </w:r>
            <w:r w:rsidR="006D7897">
              <w:rPr>
                <w:noProof/>
                <w:webHidden/>
              </w:rPr>
            </w:r>
            <w:r w:rsidR="006D7897">
              <w:rPr>
                <w:noProof/>
                <w:webHidden/>
              </w:rPr>
              <w:fldChar w:fldCharType="separate"/>
            </w:r>
            <w:r w:rsidR="006D7897">
              <w:rPr>
                <w:noProof/>
                <w:webHidden/>
              </w:rPr>
              <w:t>2</w:t>
            </w:r>
            <w:r w:rsidR="006D7897">
              <w:rPr>
                <w:noProof/>
                <w:webHidden/>
              </w:rPr>
              <w:fldChar w:fldCharType="end"/>
            </w:r>
          </w:hyperlink>
        </w:p>
        <w:p w14:paraId="6FCB5372" w14:textId="1640296E" w:rsidR="006D7897" w:rsidRDefault="006D789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03234" w:history="1">
            <w:r w:rsidRPr="008A0991">
              <w:rPr>
                <w:rStyle w:val="Hipervnculo"/>
                <w:noProof/>
                <w:lang w:val="es-ES" w:eastAsia="es-ES"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3738" w14:textId="6C7853EC" w:rsidR="006D7897" w:rsidRDefault="006D789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03235" w:history="1">
            <w:r w:rsidRPr="008A099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5475" w14:textId="0A48B19E" w:rsidR="006D7897" w:rsidRDefault="006D7897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03236" w:history="1">
            <w:r w:rsidRPr="008A099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9E31" w14:textId="7A50E2AB" w:rsidR="00543014" w:rsidRDefault="00A5290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14157BC5" w14:textId="77777777" w:rsidR="00D501F6" w:rsidRDefault="00D501F6"/>
    <w:p w14:paraId="1739F05D" w14:textId="77777777" w:rsidR="00D501F6" w:rsidRDefault="00005A7C">
      <w:r>
        <w:br w:type="page"/>
      </w:r>
    </w:p>
    <w:p w14:paraId="24C6D151" w14:textId="77777777" w:rsidR="00FC4266" w:rsidRPr="00FC4266" w:rsidRDefault="00FC4266" w:rsidP="00FC4266">
      <w:pPr>
        <w:pStyle w:val="Ttulo1"/>
        <w:rPr>
          <w:lang w:val="es-ES" w:eastAsia="es-ES"/>
        </w:rPr>
      </w:pPr>
      <w:bookmarkStart w:id="1" w:name="_Toc87903234"/>
      <w:r>
        <w:rPr>
          <w:lang w:val="es-ES" w:eastAsia="es-ES"/>
        </w:rPr>
        <w:lastRenderedPageBreak/>
        <w:t>Ejercicio1</w:t>
      </w:r>
      <w:bookmarkEnd w:id="1"/>
    </w:p>
    <w:p w14:paraId="31C0856E" w14:textId="72130415" w:rsidR="00676A00" w:rsidRPr="00676A00" w:rsidRDefault="00676A00" w:rsidP="00676A00"/>
    <w:p w14:paraId="7CFA7644" w14:textId="7493D284" w:rsidR="00E43039" w:rsidRDefault="00676A00" w:rsidP="00E43039">
      <w:pPr>
        <w:pStyle w:val="Ttulo4"/>
        <w:rPr>
          <w:i w:val="0"/>
        </w:rPr>
      </w:pPr>
      <w:r>
        <w:rPr>
          <w:i w:val="0"/>
        </w:rPr>
        <w:t xml:space="preserve">Activar modulo </w:t>
      </w:r>
      <w:proofErr w:type="spellStart"/>
      <w:r>
        <w:rPr>
          <w:i w:val="0"/>
        </w:rPr>
        <w:t>ssl</w:t>
      </w:r>
      <w:proofErr w:type="spellEnd"/>
    </w:p>
    <w:p w14:paraId="09B1D855" w14:textId="0E2E02F2" w:rsidR="00E43039" w:rsidRPr="00537A6C" w:rsidRDefault="00676A00" w:rsidP="00537A6C">
      <w:r>
        <w:rPr>
          <w:noProof/>
        </w:rPr>
        <w:drawing>
          <wp:inline distT="0" distB="0" distL="0" distR="0" wp14:anchorId="42E7805B" wp14:editId="565E23E4">
            <wp:extent cx="5400040" cy="2212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E6D" w14:textId="53ED37C5" w:rsidR="00E04A2E" w:rsidRDefault="00676A00" w:rsidP="008625D8">
      <w:pPr>
        <w:pStyle w:val="Ttulo4"/>
        <w:rPr>
          <w:i w:val="0"/>
        </w:rPr>
      </w:pPr>
      <w:r>
        <w:rPr>
          <w:i w:val="0"/>
        </w:rPr>
        <w:t>Comprobar puerto 443</w:t>
      </w:r>
    </w:p>
    <w:p w14:paraId="4BFB9241" w14:textId="1547E8E0" w:rsidR="00E04A2E" w:rsidRDefault="00676A00" w:rsidP="00E04A2E">
      <w:r>
        <w:rPr>
          <w:noProof/>
        </w:rPr>
        <w:drawing>
          <wp:inline distT="0" distB="0" distL="0" distR="0" wp14:anchorId="6E5CAC99" wp14:editId="2E5501AD">
            <wp:extent cx="5400040" cy="2265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6C97" w14:textId="77777777" w:rsidR="00676A00" w:rsidRDefault="00676A00" w:rsidP="00676A00">
      <w:pPr>
        <w:pStyle w:val="Ttulo4"/>
        <w:rPr>
          <w:i w:val="0"/>
        </w:rPr>
      </w:pPr>
      <w:r>
        <w:rPr>
          <w:i w:val="0"/>
        </w:rPr>
        <w:t>Crear clave</w:t>
      </w:r>
    </w:p>
    <w:p w14:paraId="02BD9074" w14:textId="49306831" w:rsidR="00676A00" w:rsidRDefault="00676A00" w:rsidP="00E04A2E">
      <w:r>
        <w:rPr>
          <w:noProof/>
        </w:rPr>
        <w:drawing>
          <wp:inline distT="0" distB="0" distL="0" distR="0" wp14:anchorId="6A1D0CB6" wp14:editId="5159C5FC">
            <wp:extent cx="5400040" cy="15360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ABA" w14:textId="7C36BA35" w:rsidR="00676A00" w:rsidRDefault="00787679" w:rsidP="00676A00">
      <w:pPr>
        <w:pStyle w:val="Ttulo4"/>
        <w:rPr>
          <w:i w:val="0"/>
        </w:rPr>
      </w:pPr>
      <w:r>
        <w:rPr>
          <w:i w:val="0"/>
        </w:rPr>
        <w:lastRenderedPageBreak/>
        <w:t>Cambiar directiva</w:t>
      </w:r>
    </w:p>
    <w:p w14:paraId="6119FA76" w14:textId="3E59FF75" w:rsidR="00676A00" w:rsidRPr="00E04A2E" w:rsidRDefault="00E44918" w:rsidP="00E04A2E">
      <w:r>
        <w:rPr>
          <w:noProof/>
        </w:rPr>
        <w:drawing>
          <wp:inline distT="0" distB="0" distL="0" distR="0" wp14:anchorId="1DA9F0E4" wp14:editId="5B5C23AC">
            <wp:extent cx="5400040" cy="44443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AC78" w14:textId="7E914BCD" w:rsidR="00E04A2E" w:rsidRPr="00E04A2E" w:rsidRDefault="00787679" w:rsidP="00E04A2E">
      <w:pPr>
        <w:pStyle w:val="Ttulo4"/>
        <w:rPr>
          <w:i w:val="0"/>
        </w:rPr>
      </w:pPr>
      <w:r>
        <w:rPr>
          <w:i w:val="0"/>
        </w:rPr>
        <w:t>Comprobar</w:t>
      </w:r>
    </w:p>
    <w:p w14:paraId="1FB33DCE" w14:textId="68E09EF3" w:rsidR="008625D8" w:rsidRPr="00676A00" w:rsidRDefault="00E44918" w:rsidP="008625D8">
      <w:r>
        <w:rPr>
          <w:noProof/>
        </w:rPr>
        <w:drawing>
          <wp:inline distT="0" distB="0" distL="0" distR="0" wp14:anchorId="0C3EBD7C" wp14:editId="5B774A82">
            <wp:extent cx="3596185" cy="36642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065" cy="36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C2E1" w14:textId="77777777" w:rsidR="00C73D32" w:rsidRDefault="00C73D32" w:rsidP="00C73D32">
      <w:pPr>
        <w:pStyle w:val="Ttulo1"/>
      </w:pPr>
      <w:bookmarkStart w:id="2" w:name="_Toc87903235"/>
      <w:r>
        <w:lastRenderedPageBreak/>
        <w:t>Conclusión</w:t>
      </w:r>
      <w:bookmarkEnd w:id="2"/>
    </w:p>
    <w:p w14:paraId="2D7F10AD" w14:textId="1BB4FAEE" w:rsidR="000D3530" w:rsidRDefault="00E04A2E" w:rsidP="00E43039">
      <w:r>
        <w:t xml:space="preserve">He aprendido a </w:t>
      </w:r>
      <w:r w:rsidR="00E44918">
        <w:t xml:space="preserve">generar certificados y crear sitios seguros por </w:t>
      </w:r>
      <w:proofErr w:type="gramStart"/>
      <w:r w:rsidR="00E44918">
        <w:t>el  puerto</w:t>
      </w:r>
      <w:proofErr w:type="gramEnd"/>
      <w:r w:rsidR="00E44918">
        <w:t xml:space="preserve"> correcto y con claves </w:t>
      </w:r>
      <w:proofErr w:type="spellStart"/>
      <w:r w:rsidR="00E44918">
        <w:t>autofirmadas</w:t>
      </w:r>
      <w:proofErr w:type="spellEnd"/>
    </w:p>
    <w:p w14:paraId="7EAF75A4" w14:textId="77777777" w:rsidR="00D501F6" w:rsidRDefault="00694A52" w:rsidP="00543014">
      <w:pPr>
        <w:pStyle w:val="Ttulo1"/>
      </w:pPr>
      <w:r>
        <w:t xml:space="preserve"> </w:t>
      </w:r>
      <w:bookmarkStart w:id="3" w:name="_Toc87903236"/>
      <w:r w:rsidR="00005A7C">
        <w:t>Bibliografía</w:t>
      </w:r>
      <w:bookmarkEnd w:id="3"/>
    </w:p>
    <w:p w14:paraId="2C4108A5" w14:textId="77777777" w:rsidR="0036375F" w:rsidRPr="0036375F" w:rsidRDefault="0036375F" w:rsidP="0036375F">
      <w:pPr>
        <w:rPr>
          <w:u w:val="single"/>
        </w:rPr>
      </w:pPr>
    </w:p>
    <w:sectPr w:rsidR="0036375F" w:rsidRPr="0036375F" w:rsidSect="0030172C">
      <w:headerReference w:type="default" r:id="rId15"/>
      <w:footerReference w:type="default" r:id="rId16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BB50" w14:textId="77777777" w:rsidR="00173487" w:rsidRDefault="00173487">
      <w:pPr>
        <w:spacing w:after="0" w:line="240" w:lineRule="auto"/>
      </w:pPr>
      <w:r>
        <w:separator/>
      </w:r>
    </w:p>
  </w:endnote>
  <w:endnote w:type="continuationSeparator" w:id="0">
    <w:p w14:paraId="5AA13A78" w14:textId="77777777" w:rsidR="00173487" w:rsidRDefault="0017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D750" w14:textId="77777777" w:rsidR="00D501F6" w:rsidRDefault="00173487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40F36">
          <w:rPr>
            <w:lang w:val="es-ES"/>
          </w:rPr>
          <w:t>daw214</w:t>
        </w:r>
      </w:sdtContent>
    </w:sdt>
    <w:r>
      <w:rPr>
        <w:noProof/>
      </w:rPr>
      <w:pict w14:anchorId="0B83E26E"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" filled="f" stroked="f">
          <v:textbox>
            <w:txbxContent>
              <w:p w14:paraId="794930AD" w14:textId="77777777" w:rsidR="00D501F6" w:rsidRDefault="00A5290A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E04A2E">
                  <w:rPr>
                    <w:i/>
                    <w:noProof/>
                    <w:color w:val="FFFFFF"/>
                    <w:sz w:val="32"/>
                  </w:rPr>
                  <w:t>3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474E" w14:textId="77777777" w:rsidR="00173487" w:rsidRDefault="00173487">
      <w:pPr>
        <w:spacing w:after="0" w:line="240" w:lineRule="auto"/>
      </w:pPr>
      <w:r>
        <w:separator/>
      </w:r>
    </w:p>
  </w:footnote>
  <w:footnote w:type="continuationSeparator" w:id="0">
    <w:p w14:paraId="3AA6CD88" w14:textId="77777777" w:rsidR="00173487" w:rsidRDefault="0017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ombreadoclaro-nfasis3"/>
      <w:tblW w:w="8645" w:type="dxa"/>
      <w:tblLook w:val="04A0" w:firstRow="1" w:lastRow="0" w:firstColumn="1" w:lastColumn="0" w:noHBand="0" w:noVBand="1"/>
    </w:tblPr>
    <w:tblGrid>
      <w:gridCol w:w="8645"/>
    </w:tblGrid>
    <w:tr w:rsidR="00D501F6" w14:paraId="72F95E0D" w14:textId="77777777" w:rsidTr="00D501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</w:tcPr>
        <w:p w14:paraId="46818C8A" w14:textId="77777777" w:rsidR="00D501F6" w:rsidRDefault="00173487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</w:rPr>
            <w:pict w14:anchorId="6F018699"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49weyY&#10;AQAAIwMAAA4AAAAAAAAAAAAAAAAALgIAAGRycy9lMm9Eb2MueG1sUEsBAi0AFAAGAAgAAAAhADhu&#10;eZ3jAAAADQEAAA8AAAAAAAAAAAAAAAAA8gMAAGRycy9kb3ducmV2LnhtbFBLBQYAAAAABAAEAPMA&#10;AAACBQAAAAA=&#10;" fillcolor="#46464a" stroked="f"/>
            </w:pict>
          </w:r>
          <w:r>
            <w:rPr>
              <w:noProof/>
              <w:color w:val="7F7F7F" w:themeColor="text1" w:themeTint="80"/>
            </w:rPr>
            <w:pict w14:anchorId="289587B5"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BU&#10;3llV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14:paraId="639A0358" w14:textId="77777777"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3AA"/>
    <w:multiLevelType w:val="hybridMultilevel"/>
    <w:tmpl w:val="580EA3AE"/>
    <w:lvl w:ilvl="0" w:tplc="4412F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408"/>
    <w:multiLevelType w:val="hybridMultilevel"/>
    <w:tmpl w:val="4E0C93C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A145B6"/>
    <w:multiLevelType w:val="hybridMultilevel"/>
    <w:tmpl w:val="C63A575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85705"/>
    <w:multiLevelType w:val="hybridMultilevel"/>
    <w:tmpl w:val="7D92AED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C20"/>
    <w:multiLevelType w:val="hybridMultilevel"/>
    <w:tmpl w:val="171A88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A61BA"/>
    <w:multiLevelType w:val="hybridMultilevel"/>
    <w:tmpl w:val="B3623D70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B204577"/>
    <w:multiLevelType w:val="hybridMultilevel"/>
    <w:tmpl w:val="753E5C88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84B69"/>
    <w:multiLevelType w:val="hybridMultilevel"/>
    <w:tmpl w:val="82509FB4"/>
    <w:lvl w:ilvl="0" w:tplc="67C685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D112C6"/>
    <w:multiLevelType w:val="hybridMultilevel"/>
    <w:tmpl w:val="8C5E68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379AA"/>
    <w:multiLevelType w:val="hybridMultilevel"/>
    <w:tmpl w:val="8CBA58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2F7"/>
    <w:multiLevelType w:val="hybridMultilevel"/>
    <w:tmpl w:val="CC92A172"/>
    <w:lvl w:ilvl="0" w:tplc="67C6852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106A60"/>
    <w:multiLevelType w:val="hybridMultilevel"/>
    <w:tmpl w:val="C3BA54D4"/>
    <w:lvl w:ilvl="0" w:tplc="E93EAC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25A0"/>
    <w:multiLevelType w:val="hybridMultilevel"/>
    <w:tmpl w:val="660658BA"/>
    <w:lvl w:ilvl="0" w:tplc="BE4E5F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E8523B"/>
    <w:multiLevelType w:val="hybridMultilevel"/>
    <w:tmpl w:val="15EE8F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133E9"/>
    <w:multiLevelType w:val="hybridMultilevel"/>
    <w:tmpl w:val="A306C6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8502B6"/>
    <w:multiLevelType w:val="hybridMultilevel"/>
    <w:tmpl w:val="7FD0B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D7C4A"/>
    <w:multiLevelType w:val="hybridMultilevel"/>
    <w:tmpl w:val="2F3092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0C99"/>
    <w:multiLevelType w:val="hybridMultilevel"/>
    <w:tmpl w:val="191EF29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6"/>
  </w:num>
  <w:num w:numId="7">
    <w:abstractNumId w:val="13"/>
  </w:num>
  <w:num w:numId="8">
    <w:abstractNumId w:val="18"/>
  </w:num>
  <w:num w:numId="9">
    <w:abstractNumId w:val="1"/>
  </w:num>
  <w:num w:numId="10">
    <w:abstractNumId w:val="15"/>
  </w:num>
  <w:num w:numId="11">
    <w:abstractNumId w:val="20"/>
  </w:num>
  <w:num w:numId="12">
    <w:abstractNumId w:val="12"/>
  </w:num>
  <w:num w:numId="13">
    <w:abstractNumId w:val="19"/>
  </w:num>
  <w:num w:numId="14">
    <w:abstractNumId w:val="10"/>
  </w:num>
  <w:num w:numId="15">
    <w:abstractNumId w:val="7"/>
  </w:num>
  <w:num w:numId="16">
    <w:abstractNumId w:val="9"/>
  </w:num>
  <w:num w:numId="17">
    <w:abstractNumId w:val="14"/>
  </w:num>
  <w:num w:numId="18">
    <w:abstractNumId w:val="21"/>
  </w:num>
  <w:num w:numId="19">
    <w:abstractNumId w:val="2"/>
  </w:num>
  <w:num w:numId="20">
    <w:abstractNumId w:val="5"/>
  </w:num>
  <w:num w:numId="21">
    <w:abstractNumId w:val="4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60">
      <o:colormru v:ext="edit" colors="#cceda5,#6cf,#51857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E57"/>
    <w:rsid w:val="00000059"/>
    <w:rsid w:val="00005A7C"/>
    <w:rsid w:val="00010D21"/>
    <w:rsid w:val="00011364"/>
    <w:rsid w:val="00052CC3"/>
    <w:rsid w:val="0007107F"/>
    <w:rsid w:val="000D3530"/>
    <w:rsid w:val="00101F57"/>
    <w:rsid w:val="0012203B"/>
    <w:rsid w:val="00126AC1"/>
    <w:rsid w:val="001442E4"/>
    <w:rsid w:val="00153F2F"/>
    <w:rsid w:val="00173487"/>
    <w:rsid w:val="001B1336"/>
    <w:rsid w:val="001C5134"/>
    <w:rsid w:val="001D03B4"/>
    <w:rsid w:val="00201E57"/>
    <w:rsid w:val="002578F6"/>
    <w:rsid w:val="00294115"/>
    <w:rsid w:val="002B2CBE"/>
    <w:rsid w:val="002D2606"/>
    <w:rsid w:val="002E5006"/>
    <w:rsid w:val="0030172C"/>
    <w:rsid w:val="0030383B"/>
    <w:rsid w:val="003536CC"/>
    <w:rsid w:val="0036375F"/>
    <w:rsid w:val="00392263"/>
    <w:rsid w:val="003B1142"/>
    <w:rsid w:val="003F06B4"/>
    <w:rsid w:val="00420FF4"/>
    <w:rsid w:val="00495C6D"/>
    <w:rsid w:val="004B2CAD"/>
    <w:rsid w:val="00507C13"/>
    <w:rsid w:val="00537A6C"/>
    <w:rsid w:val="00543014"/>
    <w:rsid w:val="005A0E64"/>
    <w:rsid w:val="005D5196"/>
    <w:rsid w:val="0063259B"/>
    <w:rsid w:val="006507C3"/>
    <w:rsid w:val="0065414C"/>
    <w:rsid w:val="00676A00"/>
    <w:rsid w:val="00682A29"/>
    <w:rsid w:val="00694A52"/>
    <w:rsid w:val="006A55D2"/>
    <w:rsid w:val="006B2175"/>
    <w:rsid w:val="006C2FE3"/>
    <w:rsid w:val="006D7897"/>
    <w:rsid w:val="006E2F59"/>
    <w:rsid w:val="00721F1D"/>
    <w:rsid w:val="007722B3"/>
    <w:rsid w:val="0078640F"/>
    <w:rsid w:val="00787679"/>
    <w:rsid w:val="007C0942"/>
    <w:rsid w:val="0082009F"/>
    <w:rsid w:val="00851D94"/>
    <w:rsid w:val="00860140"/>
    <w:rsid w:val="008625D8"/>
    <w:rsid w:val="00876528"/>
    <w:rsid w:val="00877989"/>
    <w:rsid w:val="00884939"/>
    <w:rsid w:val="00894D1E"/>
    <w:rsid w:val="008B0922"/>
    <w:rsid w:val="008C65F8"/>
    <w:rsid w:val="00912C5F"/>
    <w:rsid w:val="0091610F"/>
    <w:rsid w:val="00923CD5"/>
    <w:rsid w:val="00954755"/>
    <w:rsid w:val="00954BD7"/>
    <w:rsid w:val="0096151C"/>
    <w:rsid w:val="00973947"/>
    <w:rsid w:val="00987A06"/>
    <w:rsid w:val="00994FC8"/>
    <w:rsid w:val="009A55D7"/>
    <w:rsid w:val="009E5808"/>
    <w:rsid w:val="009E676A"/>
    <w:rsid w:val="009F626A"/>
    <w:rsid w:val="00A023FA"/>
    <w:rsid w:val="00A13E17"/>
    <w:rsid w:val="00A37EB7"/>
    <w:rsid w:val="00A5290A"/>
    <w:rsid w:val="00A80040"/>
    <w:rsid w:val="00AB4A70"/>
    <w:rsid w:val="00AD6616"/>
    <w:rsid w:val="00B114EB"/>
    <w:rsid w:val="00B9300D"/>
    <w:rsid w:val="00BB14EB"/>
    <w:rsid w:val="00BC13AA"/>
    <w:rsid w:val="00BC16BE"/>
    <w:rsid w:val="00BF39BF"/>
    <w:rsid w:val="00C12CEF"/>
    <w:rsid w:val="00C25D73"/>
    <w:rsid w:val="00C346FA"/>
    <w:rsid w:val="00C41FE4"/>
    <w:rsid w:val="00C73D32"/>
    <w:rsid w:val="00C90D56"/>
    <w:rsid w:val="00CE1183"/>
    <w:rsid w:val="00D144C1"/>
    <w:rsid w:val="00D205CF"/>
    <w:rsid w:val="00D27420"/>
    <w:rsid w:val="00D501F6"/>
    <w:rsid w:val="00D62992"/>
    <w:rsid w:val="00DB31D5"/>
    <w:rsid w:val="00DF08B3"/>
    <w:rsid w:val="00E03146"/>
    <w:rsid w:val="00E04A2E"/>
    <w:rsid w:val="00E43039"/>
    <w:rsid w:val="00E44918"/>
    <w:rsid w:val="00E7697E"/>
    <w:rsid w:val="00EC39FF"/>
    <w:rsid w:val="00EE48DA"/>
    <w:rsid w:val="00EE5164"/>
    <w:rsid w:val="00EF0484"/>
    <w:rsid w:val="00F17271"/>
    <w:rsid w:val="00F40F36"/>
    <w:rsid w:val="00F7245E"/>
    <w:rsid w:val="00F73EF3"/>
    <w:rsid w:val="00F74941"/>
    <w:rsid w:val="00F80A2F"/>
    <w:rsid w:val="00F87E1F"/>
    <w:rsid w:val="00F93C57"/>
    <w:rsid w:val="00FA1B7A"/>
    <w:rsid w:val="00FB008F"/>
    <w:rsid w:val="00FC4266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>
      <o:colormru v:ext="edit" colors="#cceda5,#6cf,#51857b"/>
    </o:shapedefaults>
    <o:shapelayout v:ext="edit">
      <o:idmap v:ext="edit" data="2"/>
    </o:shapelayout>
  </w:shapeDefaults>
  <w:decimalSymbol w:val=","/>
  <w:listSeparator w:val=";"/>
  <w14:docId w14:val="0BB55C5A"/>
  <w15:docId w15:val="{8820E14A-E665-4E07-B0E3-AD4F0BD7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53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Descripcin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Borders>
        <w:top w:val="single" w:sz="8" w:space="0" w:color="BEAE98" w:themeColor="accent3"/>
        <w:bottom w:val="single" w:sz="8" w:space="0" w:color="BEAE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F36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0F36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F08B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3536CC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info">
    <w:name w:val="info"/>
    <w:basedOn w:val="Fuentedeprrafopredeter"/>
    <w:rsid w:val="00E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BA108-1E94-40FC-AE12-649F51BD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1125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Nuria Liaño</cp:lastModifiedBy>
  <cp:revision>26</cp:revision>
  <dcterms:created xsi:type="dcterms:W3CDTF">2021-10-02T09:23:00Z</dcterms:created>
  <dcterms:modified xsi:type="dcterms:W3CDTF">2021-11-15T20:13:00Z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