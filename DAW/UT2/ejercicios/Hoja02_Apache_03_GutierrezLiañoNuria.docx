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7991" w14:textId="77777777" w:rsidR="00D501F6" w:rsidRDefault="00197CF7">
      <w:r>
        <w:rPr>
          <w:noProof/>
        </w:rPr>
        <w:pict w14:anchorId="3D97B83B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14:paraId="6CD4CD72" w14:textId="01CA21F7" w:rsidR="00D501F6" w:rsidRPr="008625D8" w:rsidRDefault="003536CC" w:rsidP="00923CD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Hoja02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</w:t>
                      </w:r>
                      <w:r>
                        <w:rPr>
                          <w:color w:val="FFFFFF"/>
                          <w:sz w:val="96"/>
                        </w:rPr>
                        <w:t>Apache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_0</w:t>
                      </w:r>
                      <w:r w:rsidR="0032579C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14:paraId="6E30AE9F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5CA80518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08393EB" wp14:editId="52CE41BD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4DBCBF4F" wp14:editId="5D042239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710230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47727D87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4EECC248" w14:textId="2752D16E" w:rsidR="0032579C" w:rsidRDefault="006B217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7102305" w:history="1">
            <w:r w:rsidR="0032579C" w:rsidRPr="003A7BF6">
              <w:rPr>
                <w:rStyle w:val="Hipervnculo"/>
                <w:noProof/>
              </w:rPr>
              <w:t>Índice</w:t>
            </w:r>
            <w:r w:rsidR="0032579C">
              <w:rPr>
                <w:noProof/>
                <w:webHidden/>
              </w:rPr>
              <w:tab/>
            </w:r>
            <w:r w:rsidR="0032579C">
              <w:rPr>
                <w:noProof/>
                <w:webHidden/>
              </w:rPr>
              <w:fldChar w:fldCharType="begin"/>
            </w:r>
            <w:r w:rsidR="0032579C">
              <w:rPr>
                <w:noProof/>
                <w:webHidden/>
              </w:rPr>
              <w:instrText xml:space="preserve"> PAGEREF _Toc87102305 \h </w:instrText>
            </w:r>
            <w:r w:rsidR="0032579C">
              <w:rPr>
                <w:noProof/>
                <w:webHidden/>
              </w:rPr>
            </w:r>
            <w:r w:rsidR="0032579C">
              <w:rPr>
                <w:noProof/>
                <w:webHidden/>
              </w:rPr>
              <w:fldChar w:fldCharType="separate"/>
            </w:r>
            <w:r w:rsidR="0032579C">
              <w:rPr>
                <w:noProof/>
                <w:webHidden/>
              </w:rPr>
              <w:t>2</w:t>
            </w:r>
            <w:r w:rsidR="0032579C">
              <w:rPr>
                <w:noProof/>
                <w:webHidden/>
              </w:rPr>
              <w:fldChar w:fldCharType="end"/>
            </w:r>
          </w:hyperlink>
        </w:p>
        <w:p w14:paraId="6BE629D5" w14:textId="1FE10988" w:rsidR="0032579C" w:rsidRDefault="0032579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102306" w:history="1">
            <w:r w:rsidRPr="003A7BF6">
              <w:rPr>
                <w:rStyle w:val="Hipervnculo"/>
                <w:noProof/>
                <w:lang w:val="es-ES" w:eastAsia="es-ES"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BCDF" w14:textId="7C4C97B4" w:rsidR="0032579C" w:rsidRDefault="0032579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102307" w:history="1">
            <w:r w:rsidRPr="003A7BF6">
              <w:rPr>
                <w:rStyle w:val="Hipervnculo"/>
                <w:noProof/>
              </w:rPr>
              <w:t>Crear ficheros de configuración para los sitios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B7D0" w14:textId="457E4E47" w:rsidR="0032579C" w:rsidRDefault="0032579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102308" w:history="1">
            <w:r w:rsidRPr="003A7BF6">
              <w:rPr>
                <w:rStyle w:val="Hipervnculo"/>
                <w:noProof/>
              </w:rPr>
              <w:t>Comprobar en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89B1" w14:textId="2DB1761B" w:rsidR="0032579C" w:rsidRDefault="0032579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102309" w:history="1">
            <w:r w:rsidRPr="003A7BF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310F" w14:textId="44E1F3A1" w:rsidR="0032579C" w:rsidRDefault="0032579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102310" w:history="1">
            <w:r w:rsidRPr="003A7BF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1D8A" w14:textId="7F22B355" w:rsidR="00543014" w:rsidRDefault="006B217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11EF00CA" w14:textId="77777777" w:rsidR="00D501F6" w:rsidRDefault="00D501F6"/>
    <w:p w14:paraId="18FE0E11" w14:textId="77777777" w:rsidR="00D501F6" w:rsidRDefault="00005A7C">
      <w:r>
        <w:br w:type="page"/>
      </w:r>
    </w:p>
    <w:p w14:paraId="656E5CFE" w14:textId="77777777" w:rsidR="00FC4266" w:rsidRPr="00FC4266" w:rsidRDefault="00FC4266" w:rsidP="00FC4266">
      <w:pPr>
        <w:pStyle w:val="Ttulo1"/>
        <w:rPr>
          <w:lang w:val="es-ES" w:eastAsia="es-ES"/>
        </w:rPr>
      </w:pPr>
      <w:bookmarkStart w:id="1" w:name="_Toc87102306"/>
      <w:r>
        <w:rPr>
          <w:lang w:val="es-ES" w:eastAsia="es-ES"/>
        </w:rPr>
        <w:lastRenderedPageBreak/>
        <w:t>Ejercicio1</w:t>
      </w:r>
      <w:bookmarkEnd w:id="1"/>
    </w:p>
    <w:p w14:paraId="55F26CAA" w14:textId="6D758379" w:rsidR="00FC4266" w:rsidRDefault="00042FE9" w:rsidP="00537A6C">
      <w:pPr>
        <w:pStyle w:val="Ttulo4"/>
        <w:rPr>
          <w:i w:val="0"/>
        </w:rPr>
      </w:pPr>
      <w:r>
        <w:rPr>
          <w:i w:val="0"/>
        </w:rPr>
        <w:t>Editar fichero ports.conf</w:t>
      </w:r>
    </w:p>
    <w:p w14:paraId="503FA147" w14:textId="17A920A7" w:rsidR="008625D8" w:rsidRDefault="00042FE9" w:rsidP="00537A6C">
      <w:pPr>
        <w:pStyle w:val="Ttulo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5ADD363" wp14:editId="4F76B275">
            <wp:extent cx="5400040" cy="3323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5A98" w14:textId="11AAFE41" w:rsidR="00042FE9" w:rsidRDefault="00042FE9" w:rsidP="00042FE9">
      <w:pPr>
        <w:pStyle w:val="Ttulo5"/>
      </w:pPr>
      <w:r>
        <w:t>Reiniciar apache</w:t>
      </w:r>
    </w:p>
    <w:p w14:paraId="67E8CADE" w14:textId="611C2B1E" w:rsidR="00042FE9" w:rsidRPr="00042FE9" w:rsidRDefault="00042FE9" w:rsidP="00042FE9">
      <w:r>
        <w:rPr>
          <w:noProof/>
        </w:rPr>
        <w:drawing>
          <wp:inline distT="0" distB="0" distL="0" distR="0" wp14:anchorId="10AF0620" wp14:editId="25FF8439">
            <wp:extent cx="5400040" cy="3387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13BC" w14:textId="00BB4E4E" w:rsidR="00537A6C" w:rsidRDefault="00042FE9" w:rsidP="00E43039">
      <w:pPr>
        <w:pStyle w:val="Ttulo4"/>
        <w:rPr>
          <w:i w:val="0"/>
        </w:rPr>
      </w:pPr>
      <w:r>
        <w:rPr>
          <w:i w:val="0"/>
        </w:rPr>
        <w:lastRenderedPageBreak/>
        <w:t>Comprobar puertos</w:t>
      </w:r>
    </w:p>
    <w:p w14:paraId="2CB7BBE9" w14:textId="1B36009D" w:rsidR="00042FE9" w:rsidRPr="00042FE9" w:rsidRDefault="00042FE9" w:rsidP="00042FE9">
      <w:r>
        <w:rPr>
          <w:noProof/>
        </w:rPr>
        <w:drawing>
          <wp:inline distT="0" distB="0" distL="0" distR="0" wp14:anchorId="4B3EB79E" wp14:editId="64EFB81B">
            <wp:extent cx="5400040" cy="14973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25809" wp14:editId="246FD123">
            <wp:extent cx="5400040" cy="1172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DF34" w14:textId="1383A640" w:rsidR="00E43039" w:rsidRDefault="00E43039" w:rsidP="00537A6C"/>
    <w:p w14:paraId="210F8172" w14:textId="0841EE3B" w:rsidR="00E43039" w:rsidRPr="00E43039" w:rsidRDefault="00042FE9" w:rsidP="00E43039">
      <w:pPr>
        <w:pStyle w:val="Ttulo4"/>
        <w:rPr>
          <w:i w:val="0"/>
        </w:rPr>
      </w:pPr>
      <w:r>
        <w:rPr>
          <w:i w:val="0"/>
        </w:rPr>
        <w:t xml:space="preserve">Crear nuevo dominio </w:t>
      </w:r>
    </w:p>
    <w:p w14:paraId="6AE5A4B0" w14:textId="5ED6F3D5" w:rsidR="00E43039" w:rsidRPr="00537A6C" w:rsidRDefault="00042FE9" w:rsidP="00537A6C">
      <w:r>
        <w:rPr>
          <w:noProof/>
        </w:rPr>
        <w:drawing>
          <wp:inline distT="0" distB="0" distL="0" distR="0" wp14:anchorId="77550DB7" wp14:editId="14FC0F6F">
            <wp:extent cx="5019675" cy="2495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70A6" w14:textId="17327C72" w:rsidR="00042FE9" w:rsidRDefault="003536CC" w:rsidP="008625D8">
      <w:pPr>
        <w:pStyle w:val="Ttulo4"/>
        <w:rPr>
          <w:i w:val="0"/>
        </w:rPr>
      </w:pPr>
      <w:r>
        <w:rPr>
          <w:i w:val="0"/>
        </w:rPr>
        <w:t>Compro</w:t>
      </w:r>
      <w:r w:rsidR="00042FE9">
        <w:rPr>
          <w:i w:val="0"/>
        </w:rPr>
        <w:t>bar nuevo dominio</w:t>
      </w:r>
    </w:p>
    <w:p w14:paraId="06DCD20C" w14:textId="00B07F15" w:rsidR="00042FE9" w:rsidRPr="00042FE9" w:rsidRDefault="00042FE9" w:rsidP="00042FE9">
      <w:r>
        <w:t>Muestra el fichero index de apache por que está establecido por defecto en local host y el dominio informática.com apunta a localhost</w:t>
      </w:r>
    </w:p>
    <w:p w14:paraId="06EBEF93" w14:textId="6B8CE894" w:rsidR="008625D8" w:rsidRPr="003536CC" w:rsidRDefault="00042FE9" w:rsidP="008625D8">
      <w:pPr>
        <w:pStyle w:val="Ttulo4"/>
        <w:rPr>
          <w:i w:val="0"/>
          <w:u w:val="single"/>
        </w:rPr>
      </w:pPr>
      <w:r>
        <w:rPr>
          <w:noProof/>
        </w:rPr>
        <w:drawing>
          <wp:inline distT="0" distB="0" distL="0" distR="0" wp14:anchorId="17C3560D" wp14:editId="655F61A9">
            <wp:extent cx="5400040" cy="15182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6CC">
        <w:rPr>
          <w:i w:val="0"/>
        </w:rPr>
        <w:t xml:space="preserve"> </w:t>
      </w:r>
    </w:p>
    <w:p w14:paraId="1EF66AFD" w14:textId="77777777" w:rsidR="003536CC" w:rsidRDefault="003536CC" w:rsidP="008625D8"/>
    <w:p w14:paraId="6E7327C6" w14:textId="65A9CF19" w:rsidR="00954BD7" w:rsidRDefault="00FC4266" w:rsidP="00FC4266">
      <w:pPr>
        <w:pStyle w:val="Ttulo3"/>
      </w:pPr>
      <w:bookmarkStart w:id="2" w:name="_Toc87102307"/>
      <w:r>
        <w:lastRenderedPageBreak/>
        <w:t xml:space="preserve">Crear </w:t>
      </w:r>
      <w:r w:rsidR="003536CC">
        <w:t xml:space="preserve">ficheros de </w:t>
      </w:r>
      <w:r w:rsidR="00042FE9">
        <w:t>configuración</w:t>
      </w:r>
      <w:r w:rsidR="003536CC">
        <w:t xml:space="preserve"> para los sitios</w:t>
      </w:r>
      <w:bookmarkEnd w:id="2"/>
    </w:p>
    <w:p w14:paraId="62F406FC" w14:textId="323B96A7" w:rsidR="00FC4266" w:rsidRDefault="00AB3247" w:rsidP="00FC4266">
      <w:r>
        <w:rPr>
          <w:noProof/>
        </w:rPr>
        <w:drawing>
          <wp:inline distT="0" distB="0" distL="0" distR="0" wp14:anchorId="330F446F" wp14:editId="78046748">
            <wp:extent cx="5400040" cy="4991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8C6" w14:textId="7E0456D1" w:rsidR="00042FE9" w:rsidRDefault="0036375F" w:rsidP="00042FE9">
      <w:pPr>
        <w:pStyle w:val="Ttulo4"/>
        <w:rPr>
          <w:i w:val="0"/>
        </w:rPr>
      </w:pPr>
      <w:r>
        <w:rPr>
          <w:i w:val="0"/>
        </w:rPr>
        <w:t>C</w:t>
      </w:r>
      <w:r w:rsidR="0032579C">
        <w:rPr>
          <w:i w:val="0"/>
        </w:rPr>
        <w:t>ontenido de los ficheros de configuración</w:t>
      </w:r>
    </w:p>
    <w:p w14:paraId="402AAC40" w14:textId="40B34FAF" w:rsidR="0032579C" w:rsidRPr="0032579C" w:rsidRDefault="0032579C" w:rsidP="0032579C">
      <w:r>
        <w:rPr>
          <w:noProof/>
        </w:rPr>
        <w:drawing>
          <wp:inline distT="0" distB="0" distL="0" distR="0" wp14:anchorId="69AAA2CD" wp14:editId="7B46ACE8">
            <wp:extent cx="4086225" cy="3807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829" cy="38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4D613" wp14:editId="5E504830">
            <wp:extent cx="4076700" cy="34884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084" cy="34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51E8" w14:textId="77777777" w:rsidR="00042FE9" w:rsidRPr="00042FE9" w:rsidRDefault="00042FE9" w:rsidP="00042FE9"/>
    <w:p w14:paraId="175648F4" w14:textId="77777777" w:rsidR="00E43039" w:rsidRDefault="0036375F" w:rsidP="00E43039">
      <w:pPr>
        <w:pStyle w:val="Ttulo4"/>
        <w:rPr>
          <w:i w:val="0"/>
        </w:rPr>
      </w:pPr>
      <w:r>
        <w:rPr>
          <w:i w:val="0"/>
        </w:rPr>
        <w:lastRenderedPageBreak/>
        <w:t>Activar los sitios web</w:t>
      </w:r>
    </w:p>
    <w:p w14:paraId="2BC13F1C" w14:textId="6B418432" w:rsidR="0036375F" w:rsidRPr="00E43039" w:rsidRDefault="0014154F" w:rsidP="00E43039">
      <w:r>
        <w:rPr>
          <w:noProof/>
        </w:rPr>
        <w:drawing>
          <wp:inline distT="0" distB="0" distL="0" distR="0" wp14:anchorId="3B31DCDB" wp14:editId="5CFA344E">
            <wp:extent cx="5400040" cy="981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4C79A" wp14:editId="3B4D7BB2">
            <wp:extent cx="5400040" cy="833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96388" wp14:editId="2F269280">
            <wp:extent cx="5400040" cy="3543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DFBA" w14:textId="77777777" w:rsidR="00954BD7" w:rsidRDefault="00954BD7" w:rsidP="00C25D73">
      <w:pPr>
        <w:pStyle w:val="Ttulo3"/>
      </w:pPr>
      <w:bookmarkStart w:id="3" w:name="_Toc87102308"/>
      <w:r>
        <w:t>Co</w:t>
      </w:r>
      <w:r w:rsidR="00E43039">
        <w:t>mprobar en la web</w:t>
      </w:r>
      <w:bookmarkEnd w:id="3"/>
    </w:p>
    <w:p w14:paraId="7CF9B224" w14:textId="2E7DFB67" w:rsidR="00E43039" w:rsidRPr="00E43039" w:rsidRDefault="0032579C" w:rsidP="00E43039">
      <w:r>
        <w:rPr>
          <w:noProof/>
        </w:rPr>
        <w:drawing>
          <wp:inline distT="0" distB="0" distL="0" distR="0" wp14:anchorId="58A26943" wp14:editId="6E60CA3F">
            <wp:extent cx="5400040" cy="21342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25B30" wp14:editId="0FBF2A07">
            <wp:extent cx="5400040" cy="18961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B8A" w14:textId="68B03839" w:rsidR="00954BD7" w:rsidRDefault="00954BD7" w:rsidP="008625D8"/>
    <w:p w14:paraId="71AB555E" w14:textId="77777777" w:rsidR="00C12CEF" w:rsidRDefault="00C12CEF" w:rsidP="00C12CEF"/>
    <w:p w14:paraId="54F6E5BE" w14:textId="77777777" w:rsidR="00C12CEF" w:rsidRDefault="00C12CEF" w:rsidP="00C12CEF"/>
    <w:p w14:paraId="1ED887C3" w14:textId="77777777" w:rsidR="00D501F6" w:rsidRPr="00B9300D" w:rsidRDefault="00B9300D" w:rsidP="00201E57">
      <w:pPr>
        <w:pStyle w:val="Descripcin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br w:type="page"/>
      </w:r>
    </w:p>
    <w:p w14:paraId="73DD003B" w14:textId="77777777" w:rsidR="00C73D32" w:rsidRDefault="00C73D32" w:rsidP="00C73D32">
      <w:pPr>
        <w:pStyle w:val="Ttulo1"/>
      </w:pPr>
      <w:bookmarkStart w:id="4" w:name="_Toc87102309"/>
      <w:r>
        <w:lastRenderedPageBreak/>
        <w:t>Conclusión</w:t>
      </w:r>
      <w:bookmarkEnd w:id="4"/>
    </w:p>
    <w:p w14:paraId="005EC0B6" w14:textId="77777777" w:rsidR="000D3530" w:rsidRDefault="00D205CF" w:rsidP="00E43039">
      <w:r>
        <w:t xml:space="preserve">He </w:t>
      </w:r>
      <w:r w:rsidR="00E43039">
        <w:t>recordado como utilzar apache y como</w:t>
      </w:r>
      <w:r w:rsidR="0036375F">
        <w:t>activar sitios y los problemas que nos han surgido</w:t>
      </w:r>
    </w:p>
    <w:p w14:paraId="4E13C189" w14:textId="77777777" w:rsidR="00D501F6" w:rsidRDefault="00694A52" w:rsidP="00543014">
      <w:pPr>
        <w:pStyle w:val="Ttulo1"/>
      </w:pPr>
      <w:r>
        <w:t xml:space="preserve"> </w:t>
      </w:r>
      <w:bookmarkStart w:id="5" w:name="_Toc87102310"/>
      <w:r w:rsidR="00005A7C">
        <w:t>Bibliografía</w:t>
      </w:r>
      <w:bookmarkEnd w:id="5"/>
    </w:p>
    <w:p w14:paraId="66F4802E" w14:textId="77777777" w:rsidR="00D205CF" w:rsidRDefault="00197CF7" w:rsidP="0036375F">
      <w:pPr>
        <w:rPr>
          <w:u w:val="single"/>
        </w:rPr>
      </w:pPr>
      <w:hyperlink r:id="rId24" w:history="1">
        <w:r w:rsidR="0036375F" w:rsidRPr="006F6169">
          <w:rPr>
            <w:rStyle w:val="Hipervnculo"/>
          </w:rPr>
          <w:t>https://serverfault.com/questions/549517/what-does-apaches-require-all-granted-really-do</w:t>
        </w:r>
      </w:hyperlink>
    </w:p>
    <w:p w14:paraId="4CE66403" w14:textId="77777777" w:rsidR="0036375F" w:rsidRPr="0036375F" w:rsidRDefault="0036375F" w:rsidP="0036375F">
      <w:pPr>
        <w:rPr>
          <w:u w:val="single"/>
        </w:rPr>
      </w:pPr>
      <w:r w:rsidRPr="0036375F">
        <w:t>https://blog.codeasite.com/how-do-i-find-apache-http-server-log-files/</w:t>
      </w:r>
    </w:p>
    <w:sectPr w:rsidR="0036375F" w:rsidRPr="0036375F" w:rsidSect="0030172C">
      <w:headerReference w:type="default" r:id="rId25"/>
      <w:footerReference w:type="default" r:id="rId26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0277" w14:textId="77777777" w:rsidR="00197CF7" w:rsidRDefault="00197CF7">
      <w:pPr>
        <w:spacing w:after="0" w:line="240" w:lineRule="auto"/>
      </w:pPr>
      <w:r>
        <w:separator/>
      </w:r>
    </w:p>
  </w:endnote>
  <w:endnote w:type="continuationSeparator" w:id="0">
    <w:p w14:paraId="1E158D5B" w14:textId="77777777" w:rsidR="00197CF7" w:rsidRDefault="0019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D03A" w14:textId="77777777" w:rsidR="00D501F6" w:rsidRDefault="00197CF7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0BFC65A9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3DFFDC07" w14:textId="77777777" w:rsidR="00D501F6" w:rsidRDefault="006B2175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36375F">
                  <w:rPr>
                    <w:i/>
                    <w:noProof/>
                    <w:color w:val="FFFFFF"/>
                    <w:sz w:val="32"/>
                  </w:rPr>
                  <w:t>2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859A" w14:textId="77777777" w:rsidR="00197CF7" w:rsidRDefault="00197CF7">
      <w:pPr>
        <w:spacing w:after="0" w:line="240" w:lineRule="auto"/>
      </w:pPr>
      <w:r>
        <w:separator/>
      </w:r>
    </w:p>
  </w:footnote>
  <w:footnote w:type="continuationSeparator" w:id="0">
    <w:p w14:paraId="502BCAB8" w14:textId="77777777" w:rsidR="00197CF7" w:rsidRDefault="0019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3D1262D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4C79B2E7" w14:textId="77777777" w:rsidR="00D501F6" w:rsidRDefault="00197CF7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6CE014AC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6B85EDB0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39B27985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11"/>
  </w:num>
  <w:num w:numId="8">
    <w:abstractNumId w:val="16"/>
  </w:num>
  <w:num w:numId="9">
    <w:abstractNumId w:val="1"/>
  </w:num>
  <w:num w:numId="10">
    <w:abstractNumId w:val="13"/>
  </w:num>
  <w:num w:numId="11">
    <w:abstractNumId w:val="18"/>
  </w:num>
  <w:num w:numId="12">
    <w:abstractNumId w:val="10"/>
  </w:num>
  <w:num w:numId="13">
    <w:abstractNumId w:val="17"/>
  </w:num>
  <w:num w:numId="14">
    <w:abstractNumId w:val="8"/>
  </w:num>
  <w:num w:numId="15">
    <w:abstractNumId w:val="5"/>
  </w:num>
  <w:num w:numId="16">
    <w:abstractNumId w:val="7"/>
  </w:num>
  <w:num w:numId="17">
    <w:abstractNumId w:val="12"/>
  </w:num>
  <w:num w:numId="18">
    <w:abstractNumId w:val="19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10D21"/>
    <w:rsid w:val="00011364"/>
    <w:rsid w:val="00042FE9"/>
    <w:rsid w:val="00052CC3"/>
    <w:rsid w:val="0007107F"/>
    <w:rsid w:val="000D3530"/>
    <w:rsid w:val="00101F57"/>
    <w:rsid w:val="0012203B"/>
    <w:rsid w:val="00126AC1"/>
    <w:rsid w:val="0014154F"/>
    <w:rsid w:val="001442E4"/>
    <w:rsid w:val="00153F2F"/>
    <w:rsid w:val="00197CF7"/>
    <w:rsid w:val="001B1336"/>
    <w:rsid w:val="001C5134"/>
    <w:rsid w:val="001D03B4"/>
    <w:rsid w:val="00201E57"/>
    <w:rsid w:val="002578F6"/>
    <w:rsid w:val="00294115"/>
    <w:rsid w:val="002B2CBE"/>
    <w:rsid w:val="002D2606"/>
    <w:rsid w:val="002E5006"/>
    <w:rsid w:val="002F3F44"/>
    <w:rsid w:val="0030172C"/>
    <w:rsid w:val="0030383B"/>
    <w:rsid w:val="0032579C"/>
    <w:rsid w:val="003536CC"/>
    <w:rsid w:val="0036375F"/>
    <w:rsid w:val="00392263"/>
    <w:rsid w:val="003B1142"/>
    <w:rsid w:val="003F06B4"/>
    <w:rsid w:val="00420FF4"/>
    <w:rsid w:val="004846EF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82A29"/>
    <w:rsid w:val="00694A52"/>
    <w:rsid w:val="006A55D2"/>
    <w:rsid w:val="006B2175"/>
    <w:rsid w:val="006C2FE3"/>
    <w:rsid w:val="006E2F59"/>
    <w:rsid w:val="00721F1D"/>
    <w:rsid w:val="007722B3"/>
    <w:rsid w:val="0078640F"/>
    <w:rsid w:val="007C0942"/>
    <w:rsid w:val="0082009F"/>
    <w:rsid w:val="00851D94"/>
    <w:rsid w:val="00860140"/>
    <w:rsid w:val="008625D8"/>
    <w:rsid w:val="00876528"/>
    <w:rsid w:val="00877989"/>
    <w:rsid w:val="00884939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F626A"/>
    <w:rsid w:val="00A023FA"/>
    <w:rsid w:val="00A13E17"/>
    <w:rsid w:val="00A37EB7"/>
    <w:rsid w:val="00A80040"/>
    <w:rsid w:val="00AB3247"/>
    <w:rsid w:val="00AB4A70"/>
    <w:rsid w:val="00AD6616"/>
    <w:rsid w:val="00B114EB"/>
    <w:rsid w:val="00B9300D"/>
    <w:rsid w:val="00BB14EB"/>
    <w:rsid w:val="00BC13AA"/>
    <w:rsid w:val="00BC16BE"/>
    <w:rsid w:val="00BF39BF"/>
    <w:rsid w:val="00C12CEF"/>
    <w:rsid w:val="00C25D73"/>
    <w:rsid w:val="00C346FA"/>
    <w:rsid w:val="00C41FE4"/>
    <w:rsid w:val="00C73D32"/>
    <w:rsid w:val="00C90D56"/>
    <w:rsid w:val="00CE1183"/>
    <w:rsid w:val="00D144C1"/>
    <w:rsid w:val="00D205CF"/>
    <w:rsid w:val="00D27420"/>
    <w:rsid w:val="00D501F6"/>
    <w:rsid w:val="00D62992"/>
    <w:rsid w:val="00DB31D5"/>
    <w:rsid w:val="00DF08B3"/>
    <w:rsid w:val="00E03146"/>
    <w:rsid w:val="00E43039"/>
    <w:rsid w:val="00E7697E"/>
    <w:rsid w:val="00EC39FF"/>
    <w:rsid w:val="00EE48DA"/>
    <w:rsid w:val="00EE5164"/>
    <w:rsid w:val="00EF0484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407ACFFA"/>
  <w15:docId w15:val="{6E34E746-1F07-45AF-AE87-7BAA67F7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erverfault.com/questions/549517/what-does-apaches-require-all-granted-really-d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BD4F-8EA2-43C0-99C0-175EB9B5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1252</TotalTime>
  <Pages>7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24</cp:revision>
  <dcterms:created xsi:type="dcterms:W3CDTF">2021-10-02T09:23:00Z</dcterms:created>
  <dcterms:modified xsi:type="dcterms:W3CDTF">2021-11-06T13:44:00Z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