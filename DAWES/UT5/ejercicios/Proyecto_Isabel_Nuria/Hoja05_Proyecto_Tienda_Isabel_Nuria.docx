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E4F1" w14:textId="7F95393B" w:rsidR="00F85960" w:rsidRDefault="007F639A">
      <w:pPr>
        <w:rPr>
          <w:rFonts w:ascii="Calibri" w:eastAsiaTheme="majorEastAsia" w:hAnsi="Calibri" w:cstheme="majorBidi"/>
          <w:color w:val="265898" w:themeColor="text2" w:themeTint="E6"/>
          <w:spacing w:val="5"/>
          <w:kern w:val="28"/>
          <w:sz w:val="72"/>
          <w:szCs w:val="52"/>
          <w:lang w:val="pt-BR"/>
        </w:rPr>
      </w:pPr>
      <w:r>
        <w:rPr>
          <w:noProof/>
          <w:lang w:val="en-US" w:eastAsia="en-US"/>
        </w:rPr>
        <w:pict w14:anchorId="628CECD1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2052" type="#_x0000_t202" style="position:absolute;margin-left:169.95pt;margin-top:412.1pt;width:343.5pt;height:60.55pt;z-index:2516643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" filled="f" stroked="f" strokeweight=".5pt">
            <v:textbox style="mso-next-textbox:#Text Box 6">
              <w:txbxContent>
                <w:p w14:paraId="4E041B08" w14:textId="7D2FF6D8" w:rsidR="00EB7E5F" w:rsidRDefault="009C7466" w:rsidP="00EB7E5F">
                  <w:pPr>
                    <w:ind w:right="333"/>
                    <w:jc w:val="right"/>
                    <w:rPr>
                      <w:rFonts w:asciiTheme="majorHAnsi" w:hAnsiTheme="majorHAnsi" w:cstheme="majorHAnsi"/>
                      <w:color w:val="76923C" w:themeColor="accent3" w:themeShade="BF"/>
                      <w:spacing w:val="10"/>
                      <w:sz w:val="32"/>
                    </w:rPr>
                  </w:pPr>
                  <w:sdt>
                    <w:sdtPr>
                      <w:rPr>
                        <w:rFonts w:asciiTheme="majorHAnsi" w:hAnsiTheme="majorHAnsi" w:cstheme="majorHAnsi"/>
                        <w:color w:val="76923C" w:themeColor="accent3" w:themeShade="BF"/>
                        <w:spacing w:val="10"/>
                        <w:sz w:val="32"/>
                      </w:rPr>
                      <w:alias w:val="Subject"/>
                      <w:tag w:val=""/>
                      <w:id w:val="-1375152201"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EndPr/>
                    <w:sdtContent>
                      <w:r w:rsidR="00F85844">
                        <w:rPr>
                          <w:rFonts w:asciiTheme="majorHAnsi" w:hAnsiTheme="majorHAnsi" w:cstheme="majorHAnsi"/>
                          <w:color w:val="76923C" w:themeColor="accent3" w:themeShade="BF"/>
                          <w:spacing w:val="10"/>
                          <w:sz w:val="32"/>
                        </w:rPr>
                        <w:t>Isabel Martínez Rodríguez</w:t>
                      </w:r>
                    </w:sdtContent>
                  </w:sdt>
                  <w:r w:rsidR="007F639A">
                    <w:rPr>
                      <w:rFonts w:asciiTheme="majorHAnsi" w:hAnsiTheme="majorHAnsi" w:cstheme="majorHAnsi"/>
                      <w:color w:val="76923C" w:themeColor="accent3" w:themeShade="BF"/>
                      <w:spacing w:val="10"/>
                      <w:sz w:val="32"/>
                    </w:rPr>
                    <w:br/>
                    <w:t>Nuria Gutiérrez Liaño</w:t>
                  </w:r>
                </w:p>
                <w:p w14:paraId="670867ED" w14:textId="77777777" w:rsidR="007F639A" w:rsidRPr="002532BB" w:rsidRDefault="007F639A" w:rsidP="00EB7E5F">
                  <w:pPr>
                    <w:ind w:right="333"/>
                    <w:jc w:val="right"/>
                    <w:rPr>
                      <w:rFonts w:asciiTheme="majorHAnsi" w:hAnsiTheme="majorHAnsi" w:cstheme="majorHAnsi"/>
                      <w:color w:val="76923C" w:themeColor="accent3" w:themeShade="BF"/>
                      <w:spacing w:val="10"/>
                      <w:sz w:val="32"/>
                    </w:rPr>
                  </w:pPr>
                </w:p>
              </w:txbxContent>
            </v:textbox>
          </v:shape>
        </w:pict>
      </w:r>
      <w:r w:rsidR="009C7466">
        <w:rPr>
          <w:noProof/>
          <w:lang w:val="en-US" w:eastAsia="en-US"/>
        </w:rPr>
        <w:pict w14:anchorId="3EC943BA">
          <v:shape id="Text Box 17" o:spid="_x0000_s2050" type="#_x0000_t202" style="position:absolute;margin-left:294.6pt;margin-top:501.35pt;width:214.5pt;height:33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" filled="f" stroked="f" strokeweight=".5pt">
            <v:textbox style="mso-next-textbox:#Text Box 17">
              <w:txbxContent>
                <w:p w14:paraId="7BC2B3C2" w14:textId="0DAB930B" w:rsidR="00EB7E5F" w:rsidRPr="002532BB" w:rsidRDefault="009C7466" w:rsidP="00EB7E5F">
                  <w:pPr>
                    <w:ind w:right="304"/>
                    <w:jc w:val="right"/>
                    <w:rPr>
                      <w:rFonts w:asciiTheme="majorHAnsi" w:hAnsiTheme="majorHAnsi" w:cstheme="majorHAnsi"/>
                      <w:i/>
                      <w:color w:val="003380" w:themeColor="accent1" w:themeShade="80"/>
                      <w:spacing w:val="10"/>
                      <w:sz w:val="24"/>
                    </w:rPr>
                  </w:pPr>
                  <w:sdt>
                    <w:sdtPr>
                      <w:rPr>
                        <w:rFonts w:asciiTheme="majorHAnsi" w:hAnsiTheme="majorHAnsi" w:cstheme="majorHAnsi"/>
                        <w:i/>
                        <w:color w:val="003380" w:themeColor="accent1" w:themeShade="80"/>
                        <w:spacing w:val="10"/>
                        <w:sz w:val="24"/>
                      </w:rPr>
                      <w:alias w:val="Author"/>
                      <w:tag w:val=""/>
                      <w:id w:val="-728074622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r w:rsidR="00501A6F">
                        <w:rPr>
                          <w:rFonts w:asciiTheme="majorHAnsi" w:hAnsiTheme="majorHAnsi" w:cstheme="majorHAnsi"/>
                          <w:i/>
                          <w:color w:val="003380" w:themeColor="accent1" w:themeShade="80"/>
                          <w:spacing w:val="10"/>
                          <w:sz w:val="24"/>
                          <w:lang w:val="es-ES"/>
                        </w:rPr>
                        <w:t>DAW223</w:t>
                      </w:r>
                      <w:r w:rsidR="007F639A">
                        <w:rPr>
                          <w:rFonts w:asciiTheme="majorHAnsi" w:hAnsiTheme="majorHAnsi" w:cstheme="majorHAnsi"/>
                          <w:i/>
                          <w:color w:val="003380" w:themeColor="accent1" w:themeShade="80"/>
                          <w:spacing w:val="10"/>
                          <w:sz w:val="24"/>
                          <w:lang w:val="es-ES"/>
                        </w:rPr>
                        <w:t xml:space="preserve">  DAW214</w:t>
                      </w:r>
                    </w:sdtContent>
                  </w:sdt>
                </w:p>
              </w:txbxContent>
            </v:textbox>
          </v:shape>
        </w:pict>
      </w:r>
      <w:r w:rsidR="009C7466">
        <w:rPr>
          <w:noProof/>
          <w:lang w:val="en-US" w:eastAsia="en-US"/>
        </w:rPr>
        <w:pict w14:anchorId="4A3807B8">
          <v:shape id="Text Box 20" o:spid="_x0000_s2051" type="#_x0000_t202" style="position:absolute;margin-left:-84.45pt;margin-top:347.65pt;width:595.3pt;height:33pt;z-index:2516684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" filled="f" stroked="f" strokeweight=".5pt">
            <v:textbox style="mso-next-textbox:#Text Box 20">
              <w:txbxContent>
                <w:p w14:paraId="2F6BB699" w14:textId="77777777" w:rsidR="00EB7E5F" w:rsidRPr="002532BB" w:rsidRDefault="00CA5E63" w:rsidP="00EB7E5F">
                  <w:pPr>
                    <w:tabs>
                      <w:tab w:val="left" w:pos="10915"/>
                    </w:tabs>
                    <w:ind w:right="-14"/>
                    <w:jc w:val="right"/>
                    <w:rPr>
                      <w:rFonts w:asciiTheme="majorHAnsi" w:hAnsiTheme="majorHAnsi" w:cstheme="majorHAnsi"/>
                      <w:b/>
                      <w:color w:val="A6A6A6" w:themeColor="background1" w:themeShade="A6"/>
                      <w:spacing w:val="10"/>
                      <w:sz w:val="24"/>
                    </w:rPr>
                  </w:pPr>
                  <w:r w:rsidRPr="002532BB">
                    <w:rPr>
                      <w:rFonts w:asciiTheme="majorHAnsi" w:hAnsiTheme="majorHAnsi" w:cstheme="majorHAnsi"/>
                      <w:b/>
                      <w:color w:val="A6A6A6" w:themeColor="background1" w:themeShade="A6"/>
                      <w:spacing w:val="10"/>
                      <w:sz w:val="24"/>
                    </w:rPr>
                    <w:fldChar w:fldCharType="begin"/>
                  </w:r>
                  <w:r w:rsidR="00EB7E5F" w:rsidRPr="002532BB">
                    <w:rPr>
                      <w:rFonts w:asciiTheme="majorHAnsi" w:hAnsiTheme="majorHAnsi" w:cstheme="majorHAnsi"/>
                      <w:b/>
                      <w:color w:val="A6A6A6" w:themeColor="background1" w:themeShade="A6"/>
                      <w:spacing w:val="10"/>
                      <w:sz w:val="24"/>
                    </w:rPr>
                    <w:instrText xml:space="preserve"> DATE  \@ "yyyy"  \* MERGEFORMAT </w:instrText>
                  </w:r>
                  <w:r w:rsidRPr="002532BB">
                    <w:rPr>
                      <w:rFonts w:asciiTheme="majorHAnsi" w:hAnsiTheme="majorHAnsi" w:cstheme="majorHAnsi"/>
                      <w:b/>
                      <w:color w:val="A6A6A6" w:themeColor="background1" w:themeShade="A6"/>
                      <w:spacing w:val="10"/>
                      <w:sz w:val="24"/>
                    </w:rPr>
                    <w:fldChar w:fldCharType="separate"/>
                  </w:r>
                  <w:r w:rsidR="007F639A">
                    <w:rPr>
                      <w:rFonts w:asciiTheme="majorHAnsi" w:hAnsiTheme="majorHAnsi" w:cstheme="majorHAnsi"/>
                      <w:b/>
                      <w:noProof/>
                      <w:color w:val="A6A6A6" w:themeColor="background1" w:themeShade="A6"/>
                      <w:spacing w:val="10"/>
                      <w:sz w:val="24"/>
                    </w:rPr>
                    <w:t>2021</w:t>
                  </w:r>
                  <w:r w:rsidRPr="002532BB">
                    <w:rPr>
                      <w:rFonts w:asciiTheme="majorHAnsi" w:hAnsiTheme="majorHAnsi" w:cstheme="majorHAnsi"/>
                      <w:b/>
                      <w:color w:val="A6A6A6" w:themeColor="background1" w:themeShade="A6"/>
                      <w:spacing w:val="10"/>
                      <w:sz w:val="24"/>
                    </w:rPr>
                    <w:fldChar w:fldCharType="end"/>
                  </w:r>
                </w:p>
              </w:txbxContent>
            </v:textbox>
          </v:shape>
        </w:pict>
      </w:r>
      <w:r w:rsidR="009C7466">
        <w:rPr>
          <w:lang w:val="en-US"/>
        </w:rPr>
        <w:pict w14:anchorId="5365F8FF">
          <v:shape id="TextBox 8" o:spid="_x0000_s2053" type="#_x0000_t202" style="position:absolute;margin-left:148.95pt;margin-top:350.6pt;width:435.05pt;height:79.95pt;z-index:25166233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" filled="f" stroked="f">
            <v:textbox style="mso-next-textbox:#TextBox 8;mso-fit-shape-to-text:t">
              <w:txbxContent>
                <w:p w14:paraId="740E763A" w14:textId="77777777" w:rsidR="00F85960" w:rsidRPr="00F85960" w:rsidRDefault="00F85844" w:rsidP="00F85960">
                  <w:pPr>
                    <w:pStyle w:val="NormalWeb"/>
                    <w:spacing w:before="0" w:beforeAutospacing="0" w:after="0" w:afterAutospacing="0"/>
                    <w:rPr>
                      <w:sz w:val="22"/>
                    </w:rPr>
                  </w:pPr>
                  <w:r>
                    <w:rPr>
                      <w:rFonts w:asciiTheme="minorHAnsi" w:hAnsi="Calibri" w:cstheme="minorBidi"/>
                      <w:color w:val="0066FF"/>
                      <w:kern w:val="24"/>
                      <w:sz w:val="96"/>
                      <w:szCs w:val="120"/>
                      <w:lang w:val="es-AR"/>
                    </w:rPr>
                    <w:t>Tema 5</w:t>
                  </w:r>
                  <w:r w:rsidR="00F85960" w:rsidRPr="00F85960">
                    <w:rPr>
                      <w:rFonts w:asciiTheme="minorHAnsi" w:hAnsi="Calibri" w:cstheme="minorBidi"/>
                      <w:color w:val="000000" w:themeColor="text1"/>
                      <w:kern w:val="24"/>
                      <w:sz w:val="96"/>
                      <w:szCs w:val="120"/>
                      <w:lang w:val="es-AR"/>
                    </w:rPr>
                    <w:t xml:space="preserve"> </w:t>
                  </w:r>
                  <w:r>
                    <w:rPr>
                      <w:rFonts w:asciiTheme="minorHAnsi" w:hAnsi="Calibri" w:cstheme="minorBidi"/>
                      <w:color w:val="FF0066"/>
                      <w:kern w:val="24"/>
                      <w:sz w:val="96"/>
                      <w:szCs w:val="120"/>
                      <w:lang w:val="es-AR"/>
                    </w:rPr>
                    <w:t>Proyecto</w:t>
                  </w:r>
                </w:p>
              </w:txbxContent>
            </v:textbox>
          </v:shape>
        </w:pict>
      </w:r>
      <w:r w:rsidR="009C7466">
        <w:rPr>
          <w:lang w:val="en-US"/>
        </w:rPr>
        <w:pict w14:anchorId="0A0E3E22"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Cloud Callout 1" o:spid="_x0000_s2055" type="#_x0000_t106" style="position:absolute;margin-left:204.35pt;margin-top:-124.9pt;width:479.95pt;height:434.75pt;rotation:-9211127fd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" adj="6300,24300" fillcolor="#06f" strokecolor="white [3212]" strokeweight="2pt"/>
        </w:pict>
      </w:r>
      <w:r w:rsidR="009C7466">
        <w:rPr>
          <w:lang w:val="en-US"/>
        </w:rPr>
        <w:pict w14:anchorId="5F725C9E">
          <v:shape id="Cloud Callout 7" o:spid="_x0000_s2054" type="#_x0000_t106" style="position:absolute;margin-left:-173.65pt;margin-top:421.8pt;width:479.95pt;height:434.75pt;rotation:-5627935fd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" adj="6300,24300" fillcolor="#f06" strokecolor="white [3212]" strokeweight="2pt"/>
        </w:pict>
      </w:r>
      <w:r w:rsidR="00F85960">
        <w:rPr>
          <w:lang w:val="pt-BR"/>
        </w:rPr>
        <w:br w:type="page"/>
      </w:r>
    </w:p>
    <w:p w14:paraId="6C11D9D9" w14:textId="77777777" w:rsidR="00E57DC8" w:rsidRDefault="00E57DC8" w:rsidP="00CB5639">
      <w:pPr>
        <w:pStyle w:val="Ttulo"/>
        <w:rPr>
          <w:lang w:val="pt-BR"/>
        </w:rPr>
      </w:pPr>
    </w:p>
    <w:sdt>
      <w:sdtPr>
        <w:rPr>
          <w:lang w:val="pt-BR"/>
        </w:rPr>
        <w:alias w:val="Título"/>
        <w:id w:val="10371667"/>
        <w:placeholder>
          <w:docPart w:val="6BA959470ED842379EE89BF99B99A39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3DF540B" w14:textId="77777777" w:rsidR="00CB5639" w:rsidRPr="00006841" w:rsidRDefault="00F85844" w:rsidP="00F85844">
          <w:pPr>
            <w:pStyle w:val="Ttulo"/>
            <w:jc w:val="left"/>
            <w:rPr>
              <w:lang w:val="pt-BR"/>
            </w:rPr>
          </w:pPr>
          <w:r>
            <w:t>Tema 5 Proyecto</w: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7166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29A7E75D" w14:textId="77777777" w:rsidR="00CB5639" w:rsidRPr="001A7DA0" w:rsidRDefault="00F85844" w:rsidP="004766BA">
          <w:pPr>
            <w:pStyle w:val="TtuloTDC"/>
            <w:tabs>
              <w:tab w:val="left" w:pos="10206"/>
            </w:tabs>
            <w:rPr>
              <w:lang w:val="pt-BR"/>
            </w:rPr>
          </w:pPr>
          <w:r>
            <w:rPr>
              <w:lang w:val="pt-BR"/>
            </w:rPr>
            <w:t>Índice</w:t>
          </w:r>
        </w:p>
        <w:p w14:paraId="372C2C92" w14:textId="6A23A027" w:rsidR="005D4147" w:rsidRDefault="00CA5E63">
          <w:pPr>
            <w:pStyle w:val="TDC1"/>
            <w:tabs>
              <w:tab w:val="right" w:pos="8495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r>
            <w:rPr>
              <w:rFonts w:cstheme="minorBidi"/>
              <w:b w:val="0"/>
              <w:bCs w:val="0"/>
              <w:caps w:val="0"/>
              <w:sz w:val="22"/>
              <w:szCs w:val="22"/>
            </w:rPr>
            <w:fldChar w:fldCharType="begin"/>
          </w:r>
          <w:r w:rsidR="004766BA">
            <w:instrText xml:space="preserve"> TOC \o "1-3" \h \z \u </w:instrText>
          </w:r>
          <w:r>
            <w:rPr>
              <w:rFonts w:cstheme="minorBidi"/>
              <w:b w:val="0"/>
              <w:bCs w:val="0"/>
              <w:caps w:val="0"/>
              <w:sz w:val="22"/>
              <w:szCs w:val="22"/>
            </w:rPr>
            <w:fldChar w:fldCharType="separate"/>
          </w:r>
          <w:hyperlink w:anchor="_Toc89000031" w:history="1">
            <w:r w:rsidR="005D4147" w:rsidRPr="00AB705E">
              <w:rPr>
                <w:rStyle w:val="Hipervnculo"/>
                <w:noProof/>
              </w:rPr>
              <w:t>Importación de la base de datos:</w:t>
            </w:r>
            <w:r w:rsidR="005D4147">
              <w:rPr>
                <w:noProof/>
                <w:webHidden/>
              </w:rPr>
              <w:tab/>
            </w:r>
            <w:r w:rsidR="005D4147">
              <w:rPr>
                <w:noProof/>
                <w:webHidden/>
              </w:rPr>
              <w:fldChar w:fldCharType="begin"/>
            </w:r>
            <w:r w:rsidR="005D4147">
              <w:rPr>
                <w:noProof/>
                <w:webHidden/>
              </w:rPr>
              <w:instrText xml:space="preserve"> PAGEREF _Toc89000031 \h </w:instrText>
            </w:r>
            <w:r w:rsidR="005D4147">
              <w:rPr>
                <w:noProof/>
                <w:webHidden/>
              </w:rPr>
            </w:r>
            <w:r w:rsidR="005D4147">
              <w:rPr>
                <w:noProof/>
                <w:webHidden/>
              </w:rPr>
              <w:fldChar w:fldCharType="separate"/>
            </w:r>
            <w:r w:rsidR="005D4147">
              <w:rPr>
                <w:noProof/>
                <w:webHidden/>
              </w:rPr>
              <w:t>3</w:t>
            </w:r>
            <w:r w:rsidR="005D4147">
              <w:rPr>
                <w:noProof/>
                <w:webHidden/>
              </w:rPr>
              <w:fldChar w:fldCharType="end"/>
            </w:r>
          </w:hyperlink>
        </w:p>
        <w:p w14:paraId="34B6A233" w14:textId="268DFB02" w:rsidR="005D4147" w:rsidRDefault="005D4147">
          <w:pPr>
            <w:pStyle w:val="TDC1"/>
            <w:tabs>
              <w:tab w:val="right" w:pos="8495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89000032" w:history="1">
            <w:r w:rsidRPr="00AB705E">
              <w:rPr>
                <w:rStyle w:val="Hipervnculo"/>
                <w:noProof/>
              </w:rPr>
              <w:t>ConexionBD: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94B1A" w14:textId="25F65449" w:rsidR="005D4147" w:rsidRDefault="005D4147">
          <w:pPr>
            <w:pStyle w:val="TDC1"/>
            <w:tabs>
              <w:tab w:val="right" w:pos="8495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89000033" w:history="1">
            <w:r w:rsidRPr="00AB705E">
              <w:rPr>
                <w:rStyle w:val="Hipervnculo"/>
                <w:noProof/>
              </w:rPr>
              <w:t>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316B7" w14:textId="5EA988D4" w:rsidR="005D4147" w:rsidRDefault="005D4147">
          <w:pPr>
            <w:pStyle w:val="TDC3"/>
            <w:tabs>
              <w:tab w:val="right" w:pos="8495"/>
            </w:tabs>
            <w:rPr>
              <w:rFonts w:cstheme="minorBidi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89000034" w:history="1">
            <w:r w:rsidRPr="00AB705E">
              <w:rPr>
                <w:rStyle w:val="Hipervnculo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1E08" w14:textId="04BF8C28" w:rsidR="005D4147" w:rsidRDefault="005D4147">
          <w:pPr>
            <w:pStyle w:val="TDC3"/>
            <w:tabs>
              <w:tab w:val="right" w:pos="8495"/>
            </w:tabs>
            <w:rPr>
              <w:rFonts w:cstheme="minorBidi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89000035" w:history="1">
            <w:r w:rsidRPr="00AB705E">
              <w:rPr>
                <w:rStyle w:val="Hipervnculo"/>
                <w:noProof/>
              </w:rPr>
              <w:t>Visualizar en navegador: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BF18B" w14:textId="520949B9" w:rsidR="005D4147" w:rsidRDefault="005D4147">
          <w:pPr>
            <w:pStyle w:val="TDC1"/>
            <w:tabs>
              <w:tab w:val="right" w:pos="8495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89000036" w:history="1">
            <w:r w:rsidRPr="00AB705E">
              <w:rPr>
                <w:rStyle w:val="Hipervnculo"/>
                <w:noProof/>
              </w:rPr>
              <w:t>Productos: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E5D21" w14:textId="53DB3E24" w:rsidR="005D4147" w:rsidRDefault="005D4147">
          <w:pPr>
            <w:pStyle w:val="TDC3"/>
            <w:tabs>
              <w:tab w:val="right" w:pos="8495"/>
            </w:tabs>
            <w:rPr>
              <w:rFonts w:cstheme="minorBidi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89000037" w:history="1">
            <w:r w:rsidRPr="00AB705E">
              <w:rPr>
                <w:rStyle w:val="Hipervnculo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789BC" w14:textId="5E307B28" w:rsidR="005D4147" w:rsidRDefault="005D4147">
          <w:pPr>
            <w:pStyle w:val="TDC3"/>
            <w:tabs>
              <w:tab w:val="right" w:pos="8495"/>
            </w:tabs>
            <w:rPr>
              <w:rFonts w:cstheme="minorBidi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89000038" w:history="1">
            <w:r w:rsidRPr="00AB705E">
              <w:rPr>
                <w:rStyle w:val="Hipervnculo"/>
                <w:noProof/>
              </w:rPr>
              <w:t>Visualizar en navegador: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BEDD5" w14:textId="54BFC0B6" w:rsidR="005D4147" w:rsidRDefault="005D4147">
          <w:pPr>
            <w:pStyle w:val="TDC1"/>
            <w:tabs>
              <w:tab w:val="right" w:pos="8495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89000039" w:history="1">
            <w:r w:rsidRPr="00AB705E">
              <w:rPr>
                <w:rStyle w:val="Hipervnculo"/>
                <w:noProof/>
              </w:rPr>
              <w:t>Cesta: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B383" w14:textId="63CD7FA3" w:rsidR="005D4147" w:rsidRDefault="005D4147">
          <w:pPr>
            <w:pStyle w:val="TDC3"/>
            <w:tabs>
              <w:tab w:val="right" w:pos="8495"/>
            </w:tabs>
            <w:rPr>
              <w:rFonts w:cstheme="minorBidi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89000040" w:history="1">
            <w:r w:rsidRPr="00AB705E">
              <w:rPr>
                <w:rStyle w:val="Hipervnculo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665BB" w14:textId="03AC4A4C" w:rsidR="005D4147" w:rsidRDefault="005D4147">
          <w:pPr>
            <w:pStyle w:val="TDC3"/>
            <w:tabs>
              <w:tab w:val="right" w:pos="8495"/>
            </w:tabs>
            <w:rPr>
              <w:rFonts w:cstheme="minorBidi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89000041" w:history="1">
            <w:r w:rsidRPr="00AB705E">
              <w:rPr>
                <w:rStyle w:val="Hipervnculo"/>
                <w:noProof/>
              </w:rPr>
              <w:t>Visualizar en navegador: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9992B" w14:textId="5A251101" w:rsidR="005D4147" w:rsidRDefault="005D4147">
          <w:pPr>
            <w:pStyle w:val="TDC1"/>
            <w:tabs>
              <w:tab w:val="right" w:pos="8495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89000042" w:history="1">
            <w:r w:rsidRPr="00AB705E">
              <w:rPr>
                <w:rStyle w:val="Hipervnculo"/>
                <w:noProof/>
              </w:rPr>
              <w:t>Pagar: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5BF1F" w14:textId="0D3EF14C" w:rsidR="005D4147" w:rsidRDefault="005D4147">
          <w:pPr>
            <w:pStyle w:val="TDC3"/>
            <w:tabs>
              <w:tab w:val="right" w:pos="8495"/>
            </w:tabs>
            <w:rPr>
              <w:rFonts w:cstheme="minorBidi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89000043" w:history="1">
            <w:r w:rsidRPr="00AB705E">
              <w:rPr>
                <w:rStyle w:val="Hipervnculo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1BA18" w14:textId="432EF307" w:rsidR="005D4147" w:rsidRDefault="005D4147">
          <w:pPr>
            <w:pStyle w:val="TDC3"/>
            <w:tabs>
              <w:tab w:val="right" w:pos="8495"/>
            </w:tabs>
            <w:rPr>
              <w:rFonts w:cstheme="minorBidi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89000044" w:history="1">
            <w:r w:rsidRPr="00AB705E">
              <w:rPr>
                <w:rStyle w:val="Hipervnculo"/>
                <w:noProof/>
              </w:rPr>
              <w:t>Visualizar en navegador: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D62F" w14:textId="3EA9F2FB" w:rsidR="005D4147" w:rsidRDefault="005D4147">
          <w:pPr>
            <w:pStyle w:val="TDC1"/>
            <w:tabs>
              <w:tab w:val="right" w:pos="8495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89000045" w:history="1">
            <w:r w:rsidRPr="00AB705E">
              <w:rPr>
                <w:rStyle w:val="Hipervnculo"/>
                <w:noProof/>
              </w:rPr>
              <w:t>Logoff: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17AAD" w14:textId="21AD26B1" w:rsidR="005D4147" w:rsidRDefault="005D4147">
          <w:pPr>
            <w:pStyle w:val="TDC3"/>
            <w:tabs>
              <w:tab w:val="right" w:pos="8495"/>
            </w:tabs>
            <w:rPr>
              <w:rFonts w:cstheme="minorBidi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89000046" w:history="1">
            <w:r w:rsidRPr="00AB705E">
              <w:rPr>
                <w:rStyle w:val="Hipervnculo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C2220" w14:textId="6951FFF7" w:rsidR="005D4147" w:rsidRDefault="005D4147">
          <w:pPr>
            <w:pStyle w:val="TDC1"/>
            <w:tabs>
              <w:tab w:val="right" w:pos="8495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89000047" w:history="1">
            <w:r w:rsidRPr="00AB705E">
              <w:rPr>
                <w:rStyle w:val="Hipervnculo"/>
                <w:noProof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61950" w14:textId="3FE6CC8A" w:rsidR="005D4147" w:rsidRDefault="005D4147">
          <w:pPr>
            <w:pStyle w:val="TDC1"/>
            <w:tabs>
              <w:tab w:val="right" w:pos="8495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89000048" w:history="1">
            <w:r w:rsidRPr="00AB705E">
              <w:rPr>
                <w:rStyle w:val="Hipervnculo"/>
                <w:noProof/>
              </w:rPr>
              <w:t>Bibliografía: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3AB8F" w14:textId="54E5FD49" w:rsidR="00EB3C99" w:rsidRDefault="00CA5E63" w:rsidP="004766BA">
          <w:pPr>
            <w:tabs>
              <w:tab w:val="left" w:pos="10206"/>
            </w:tabs>
          </w:pPr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6FB95F71" w14:textId="77777777" w:rsidR="00EB3C99" w:rsidRPr="00EB3C99" w:rsidRDefault="004766BA" w:rsidP="004766BA">
      <w:pPr>
        <w:tabs>
          <w:tab w:val="left" w:pos="6750"/>
        </w:tabs>
      </w:pPr>
      <w:r>
        <w:tab/>
      </w:r>
    </w:p>
    <w:p w14:paraId="358F71BB" w14:textId="77777777" w:rsidR="004F2CF6" w:rsidRDefault="004F2CF6"/>
    <w:p w14:paraId="5B0ADA30" w14:textId="77777777" w:rsidR="004766BA" w:rsidRDefault="004766BA" w:rsidP="004766BA"/>
    <w:p w14:paraId="4A6159AD" w14:textId="77777777" w:rsidR="00E16447" w:rsidRDefault="00E16447" w:rsidP="004766BA"/>
    <w:p w14:paraId="13BA0D74" w14:textId="77777777" w:rsidR="00E16447" w:rsidRDefault="00E16447" w:rsidP="004766BA"/>
    <w:p w14:paraId="63A2D92E" w14:textId="77777777" w:rsidR="00E16447" w:rsidRDefault="00E16447" w:rsidP="004766BA"/>
    <w:p w14:paraId="7972A2D5" w14:textId="77777777" w:rsidR="00E16447" w:rsidRDefault="00E16447" w:rsidP="004766BA"/>
    <w:p w14:paraId="3DDDBF83" w14:textId="77777777" w:rsidR="00E16447" w:rsidRDefault="00E16447" w:rsidP="004766BA"/>
    <w:p w14:paraId="08487CF5" w14:textId="77777777" w:rsidR="00E16447" w:rsidRDefault="00E16447" w:rsidP="004766BA"/>
    <w:p w14:paraId="0453639F" w14:textId="66F2542C" w:rsidR="00E16447" w:rsidRDefault="00E16447" w:rsidP="00E16447">
      <w:pPr>
        <w:pStyle w:val="Ttulo1"/>
      </w:pPr>
      <w:bookmarkStart w:id="0" w:name="_Toc89000031"/>
      <w:r>
        <w:t>Importación de la base de datos:</w:t>
      </w:r>
      <w:bookmarkEnd w:id="0"/>
    </w:p>
    <w:p w14:paraId="7993FDC3" w14:textId="5C199A20" w:rsidR="007F639A" w:rsidRPr="007F639A" w:rsidRDefault="007F639A" w:rsidP="007F639A">
      <w:r>
        <w:t>Antes de empezar con el desarrollo del proyecto, es necesario importar la base de datos. Se puede realizar de diferentes formas, nosotras hemos elegido importarla desde PHPMYADMIN</w:t>
      </w:r>
    </w:p>
    <w:p w14:paraId="3856206A" w14:textId="5D3A9537" w:rsidR="00E16447" w:rsidRPr="00E16447" w:rsidRDefault="00E16447" w:rsidP="00E16447">
      <w:r>
        <w:rPr>
          <w:noProof/>
          <w:lang w:val="es-ES" w:eastAsia="es-ES"/>
        </w:rPr>
        <w:drawing>
          <wp:inline distT="0" distB="0" distL="0" distR="0" wp14:anchorId="4157F111" wp14:editId="65C7E095">
            <wp:extent cx="5400675" cy="2933282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3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198901" w14:textId="3C5FAAFD" w:rsidR="007F639A" w:rsidRDefault="007F639A" w:rsidP="007F639A">
      <w:pPr>
        <w:pStyle w:val="Ttulo1"/>
      </w:pPr>
      <w:bookmarkStart w:id="1" w:name="_Toc89000032"/>
      <w:r>
        <w:t>ConexionBD</w:t>
      </w:r>
      <w:r>
        <w:t>:</w:t>
      </w:r>
      <w:bookmarkEnd w:id="1"/>
    </w:p>
    <w:p w14:paraId="3D2F7E68" w14:textId="77796D2C" w:rsidR="007F639A" w:rsidRDefault="007F639A" w:rsidP="007F639A">
      <w:r>
        <w:t xml:space="preserve">Esté método sirve para conectarse a la BBDD. </w:t>
      </w:r>
      <w:r>
        <w:br/>
        <w:t xml:space="preserve">Lo hemos extraído del código principal para minimizar líneas de código y facilitar la lectura del mismo. </w:t>
      </w:r>
    </w:p>
    <w:p w14:paraId="085E38C2" w14:textId="3102C38D" w:rsidR="007F639A" w:rsidRDefault="007F639A" w:rsidP="007F639A">
      <w:r>
        <w:t xml:space="preserve">Como se puede ver </w:t>
      </w:r>
      <w:r w:rsidR="005D4147">
        <w:t>en la</w:t>
      </w:r>
      <w:r>
        <w:t xml:space="preserve"> imagen, la conexión está dentro de una función a la cual recurriremos más adelante. </w:t>
      </w:r>
      <w:r>
        <w:br/>
      </w:r>
      <w:r w:rsidR="00AE56D1">
        <w:t xml:space="preserve">También hemos controlado si la conexión es válida o no. </w:t>
      </w:r>
    </w:p>
    <w:p w14:paraId="187EE07D" w14:textId="330300C7" w:rsidR="00AE56D1" w:rsidRDefault="007F639A" w:rsidP="00E87965">
      <w:r>
        <w:rPr>
          <w:noProof/>
        </w:rPr>
        <w:drawing>
          <wp:inline distT="0" distB="0" distL="0" distR="0" wp14:anchorId="60992632" wp14:editId="6817E357">
            <wp:extent cx="5400675" cy="2052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3CD6" w14:textId="7FC0C51B" w:rsidR="00AE56D1" w:rsidRDefault="00AE56D1" w:rsidP="00AE56D1">
      <w:pPr>
        <w:pStyle w:val="Ttulo1"/>
      </w:pPr>
      <w:bookmarkStart w:id="2" w:name="_Toc89000033"/>
      <w:r>
        <w:lastRenderedPageBreak/>
        <w:t>Login</w:t>
      </w:r>
      <w:r>
        <w:t>:</w:t>
      </w:r>
      <w:bookmarkEnd w:id="2"/>
    </w:p>
    <w:p w14:paraId="32FD2C38" w14:textId="504BDCD3" w:rsidR="00AE56D1" w:rsidRDefault="00AE56D1" w:rsidP="00AE56D1">
      <w:pPr>
        <w:pStyle w:val="Ttulo3"/>
      </w:pPr>
      <w:bookmarkStart w:id="3" w:name="_Toc89000034"/>
      <w:r>
        <w:t>Código</w:t>
      </w:r>
      <w:r>
        <w:t>:</w:t>
      </w:r>
      <w:bookmarkEnd w:id="3"/>
    </w:p>
    <w:p w14:paraId="09636FF6" w14:textId="5E33867E" w:rsidR="00AE56D1" w:rsidRDefault="00AE56D1" w:rsidP="00AE56D1">
      <w:r>
        <w:t xml:space="preserve">La finalidad de este fragmento de código es controlar el acceso con usuarios ya registrados. </w:t>
      </w:r>
    </w:p>
    <w:p w14:paraId="79BB8542" w14:textId="2A3092E0" w:rsidR="00AE56D1" w:rsidRDefault="00FA3F33" w:rsidP="00AE56D1">
      <w:r>
        <w:t>Para comprobar si un usuario existe, hemos desarrollado un formulario básico con un botón, al cual le añadiremos las funciones necesarias</w:t>
      </w:r>
    </w:p>
    <w:p w14:paraId="247F5FC9" w14:textId="0397C3D1" w:rsidR="00FA3F33" w:rsidRDefault="00FA3F33" w:rsidP="00AE56D1">
      <w:r>
        <w:t xml:space="preserve">Una vez introduces el usuario y contraseña correctos, al pulsar en el botón de “Login”, se comprueba que existe en la base de datos mediante una función “login” de la </w:t>
      </w:r>
      <w:r w:rsidR="005D4147">
        <w:t>página</w:t>
      </w:r>
      <w:r>
        <w:t xml:space="preserve"> de funciones.php</w:t>
      </w:r>
    </w:p>
    <w:p w14:paraId="0E20A8DD" w14:textId="5E729CD2" w:rsidR="00FA3F33" w:rsidRPr="00AE56D1" w:rsidRDefault="00FA3F33" w:rsidP="00AE56D1">
      <w:r>
        <w:t xml:space="preserve">Sí el usuario y la password es correcto, crea una sesión con cada uno de ellos </w:t>
      </w:r>
      <w:r w:rsidR="00EA19EC">
        <w:t>y redirige a la página de productos</w:t>
      </w:r>
    </w:p>
    <w:p w14:paraId="375AAB58" w14:textId="07CE8E51" w:rsidR="00EA19EC" w:rsidRPr="00AE56D1" w:rsidRDefault="00AE56D1" w:rsidP="00AE56D1">
      <w:pPr>
        <w:rPr>
          <w:noProof/>
        </w:rPr>
      </w:pPr>
      <w:r>
        <w:softHyphen/>
      </w:r>
      <w:r w:rsidRPr="00AE56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402973" wp14:editId="05E3350D">
            <wp:extent cx="5400675" cy="37160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6D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D2361C6" wp14:editId="2B49FBC1">
            <wp:extent cx="5400675" cy="12738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9EC" w:rsidRPr="00EA19EC">
        <w:rPr>
          <w:noProof/>
        </w:rPr>
        <w:t xml:space="preserve"> </w:t>
      </w:r>
      <w:r w:rsidR="00EA19EC">
        <w:rPr>
          <w:noProof/>
        </w:rPr>
        <w:drawing>
          <wp:inline distT="0" distB="0" distL="0" distR="0" wp14:anchorId="155633D8" wp14:editId="0C969493">
            <wp:extent cx="5400675" cy="25920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5163" w14:textId="481E6510" w:rsidR="00AE56D1" w:rsidRDefault="00AE56D1" w:rsidP="00AE56D1">
      <w:pPr>
        <w:pStyle w:val="Ttulo3"/>
      </w:pPr>
      <w:bookmarkStart w:id="4" w:name="_Toc89000035"/>
      <w:r>
        <w:t>Visualizar en navegador</w:t>
      </w:r>
      <w:r>
        <w:t>:</w:t>
      </w:r>
      <w:bookmarkEnd w:id="4"/>
    </w:p>
    <w:p w14:paraId="66CD2E33" w14:textId="5BB6A3C2" w:rsidR="00AE56D1" w:rsidRPr="00AE56D1" w:rsidRDefault="00E87965" w:rsidP="00AE56D1">
      <w:r>
        <w:rPr>
          <w:noProof/>
        </w:rPr>
        <w:drawing>
          <wp:inline distT="0" distB="0" distL="0" distR="0" wp14:anchorId="08B5239E" wp14:editId="32B72FA2">
            <wp:extent cx="5400675" cy="4064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FEA169D" w14:textId="71884869" w:rsidR="00AE56D1" w:rsidRDefault="00AE56D1" w:rsidP="00AE56D1">
      <w:pPr>
        <w:pStyle w:val="Ttulo1"/>
      </w:pPr>
      <w:bookmarkStart w:id="5" w:name="_Toc89000036"/>
      <w:r>
        <w:lastRenderedPageBreak/>
        <w:t>Productos</w:t>
      </w:r>
      <w:r>
        <w:t>:</w:t>
      </w:r>
      <w:bookmarkEnd w:id="5"/>
    </w:p>
    <w:p w14:paraId="144EDE5B" w14:textId="2BC4545F" w:rsidR="00F03774" w:rsidRPr="00F03774" w:rsidRDefault="00F03774" w:rsidP="00F03774">
      <w:pPr>
        <w:pStyle w:val="Ttulo3"/>
      </w:pPr>
      <w:bookmarkStart w:id="6" w:name="_Toc89000037"/>
      <w:r>
        <w:t>Código:</w:t>
      </w:r>
      <w:bookmarkEnd w:id="6"/>
    </w:p>
    <w:p w14:paraId="5B266496" w14:textId="368407BA" w:rsidR="004766BA" w:rsidRDefault="00B11468" w:rsidP="004766BA">
      <w:r>
        <w:t xml:space="preserve">La finalidad de productos es mostrar todos los productos de la base de datos y que cada uno tenga un botón de añadir a la cesta. </w:t>
      </w:r>
      <w:r w:rsidR="0027407B">
        <w:br/>
        <w:t>Previo a mostrar los productos tenemos que comprobar que la sesión del usuario sigue activa y tenemos que crear la sesión de cesta donde almacenaremos los productos que queremos comprar.</w:t>
      </w:r>
    </w:p>
    <w:p w14:paraId="355700D7" w14:textId="72180EF6" w:rsidR="0027407B" w:rsidRDefault="0027407B" w:rsidP="004766BA">
      <w:r>
        <w:t xml:space="preserve">Los productos se muestran gracias a una función </w:t>
      </w:r>
      <w:r w:rsidRPr="0036502F">
        <w:rPr>
          <w:b/>
          <w:bCs/>
        </w:rPr>
        <w:t>“lista_productos()”</w:t>
      </w:r>
      <w:r>
        <w:t xml:space="preserve"> la cual realiza una consulta a la bbdd y almacena el resultado en un array. Después simplemente desde la página productos, asignamos un array al resultado de la función y lo recorremos con un foreach. </w:t>
      </w:r>
      <w:r>
        <w:br/>
        <w:t xml:space="preserve">Mediante los echo imprimimos las etiquetas html con las variables necesarias para que nos muestre en cada caja el producto. </w:t>
      </w:r>
    </w:p>
    <w:p w14:paraId="098551A9" w14:textId="2D38DB2A" w:rsidR="0027407B" w:rsidRDefault="0027407B" w:rsidP="004766BA">
      <w:r w:rsidRPr="0036502F">
        <w:rPr>
          <w:b/>
          <w:bCs/>
        </w:rPr>
        <w:t>En el header</w:t>
      </w:r>
      <w:r>
        <w:t>, encontramos información sobre el usuario y los botones necesarios para realizar la compra, desconectarse y vaciar la cesta</w:t>
      </w:r>
    </w:p>
    <w:p w14:paraId="7EA42AB9" w14:textId="649B393E" w:rsidR="0036502F" w:rsidRDefault="0036502F" w:rsidP="004766BA">
      <w:r>
        <w:t xml:space="preserve">El </w:t>
      </w:r>
      <w:r w:rsidRPr="0036502F">
        <w:rPr>
          <w:b/>
          <w:bCs/>
        </w:rPr>
        <w:t>botón de compra</w:t>
      </w:r>
      <w:r>
        <w:t xml:space="preserve">, comprueba si la sesión de cesta está </w:t>
      </w:r>
      <w:r w:rsidR="005D4147">
        <w:t>vacía</w:t>
      </w:r>
      <w:r>
        <w:t xml:space="preserve"> o si contiene elementos y redirige a la pagina de cesta</w:t>
      </w:r>
      <w:r>
        <w:br/>
        <w:t xml:space="preserve">El </w:t>
      </w:r>
      <w:r w:rsidRPr="0036502F">
        <w:rPr>
          <w:b/>
          <w:bCs/>
        </w:rPr>
        <w:t>botón de desconectar</w:t>
      </w:r>
      <w:r>
        <w:t xml:space="preserve">, cierra la sesión del usuario y redirige a la </w:t>
      </w:r>
      <w:r w:rsidR="005D4147">
        <w:t>página</w:t>
      </w:r>
      <w:r>
        <w:t xml:space="preserve"> de login</w:t>
      </w:r>
      <w:r>
        <w:br/>
      </w:r>
      <w:r w:rsidRPr="0036502F">
        <w:rPr>
          <w:b/>
          <w:bCs/>
        </w:rPr>
        <w:t>El botón de vaciar</w:t>
      </w:r>
      <w:r>
        <w:t xml:space="preserve"> cesta, muestra un mensaje de que has vaciado la cesta y vacía la sesión de cesta</w:t>
      </w:r>
      <w:r w:rsidR="00F03774">
        <w:rPr>
          <w:noProof/>
        </w:rPr>
        <w:drawing>
          <wp:inline distT="0" distB="0" distL="0" distR="0" wp14:anchorId="427F321F" wp14:editId="24B2B996">
            <wp:extent cx="4629150" cy="433414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586" cy="43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BF63" w14:textId="2F7C970E" w:rsidR="00F03774" w:rsidRDefault="00F03774" w:rsidP="004766BA">
      <w:r>
        <w:rPr>
          <w:noProof/>
        </w:rPr>
        <w:lastRenderedPageBreak/>
        <w:drawing>
          <wp:inline distT="0" distB="0" distL="0" distR="0" wp14:anchorId="3110C550" wp14:editId="349487DC">
            <wp:extent cx="4191000" cy="381255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485" cy="381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7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F22918" wp14:editId="62D4A2C6">
            <wp:extent cx="4610100" cy="398945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3206" cy="39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77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65712D8" wp14:editId="7FF2892C">
            <wp:extent cx="4953000" cy="149026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7193" cy="149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DB90" w14:textId="77777777" w:rsidR="00F03774" w:rsidRDefault="00F03774" w:rsidP="00F03774">
      <w:pPr>
        <w:pStyle w:val="Ttulo3"/>
      </w:pPr>
      <w:bookmarkStart w:id="7" w:name="_Toc89000038"/>
      <w:r>
        <w:t>Visualizar en navegador:</w:t>
      </w:r>
      <w:bookmarkEnd w:id="7"/>
    </w:p>
    <w:p w14:paraId="4E40A641" w14:textId="77777777" w:rsidR="00F03774" w:rsidRDefault="00F03774" w:rsidP="004766BA"/>
    <w:p w14:paraId="0DA97DFA" w14:textId="77777777" w:rsidR="00E87965" w:rsidRDefault="00E87965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32"/>
          <w:szCs w:val="28"/>
        </w:rPr>
      </w:pPr>
      <w:r>
        <w:br w:type="page"/>
      </w:r>
    </w:p>
    <w:p w14:paraId="77E1EC59" w14:textId="04495E0B" w:rsidR="0036502F" w:rsidRDefault="0036502F" w:rsidP="0036502F">
      <w:pPr>
        <w:pStyle w:val="Ttulo1"/>
      </w:pPr>
      <w:bookmarkStart w:id="8" w:name="_Toc89000039"/>
      <w:r>
        <w:lastRenderedPageBreak/>
        <w:t>Cesta</w:t>
      </w:r>
      <w:r>
        <w:t>:</w:t>
      </w:r>
      <w:bookmarkEnd w:id="8"/>
    </w:p>
    <w:p w14:paraId="100AA0BA" w14:textId="3B4B6CDF" w:rsidR="0036502F" w:rsidRDefault="0036502F" w:rsidP="0036502F">
      <w:pPr>
        <w:pStyle w:val="Ttulo3"/>
      </w:pPr>
      <w:bookmarkStart w:id="9" w:name="_Toc89000040"/>
      <w:r>
        <w:t>Código:</w:t>
      </w:r>
      <w:bookmarkEnd w:id="9"/>
    </w:p>
    <w:p w14:paraId="579C87E5" w14:textId="59F6D082" w:rsidR="0069151A" w:rsidRDefault="0069151A" w:rsidP="0069151A">
      <w:r>
        <w:t xml:space="preserve">La finalidad de esta pagina es mostrar los productos que hemos seleccionado en la pagina de productos y, mediante los botones, vaciar la cesta, pagar, seguir comprando o desconectar el </w:t>
      </w:r>
      <w:r w:rsidR="005D4147">
        <w:t>usuario</w:t>
      </w:r>
    </w:p>
    <w:p w14:paraId="66C340EC" w14:textId="0D9A67E8" w:rsidR="0069151A" w:rsidRPr="0069151A" w:rsidRDefault="0069151A" w:rsidP="0069151A">
      <w:r>
        <w:t>Para desarrollar los botones, hemos recuperado la sesión de cesta y hemos dado funcionalidad a cada botón</w:t>
      </w:r>
      <w:r>
        <w:br/>
      </w:r>
      <w:r w:rsidRPr="0069151A">
        <w:rPr>
          <w:b/>
          <w:bCs/>
        </w:rPr>
        <w:t>El botón de vaciar</w:t>
      </w:r>
      <w:r>
        <w:t xml:space="preserve">, muestra un mensaje y </w:t>
      </w:r>
      <w:r w:rsidR="005D4147">
        <w:t>vacía</w:t>
      </w:r>
      <w:r>
        <w:t xml:space="preserve"> la sesión cesta</w:t>
      </w:r>
      <w:r>
        <w:br/>
      </w:r>
      <w:r w:rsidRPr="0069151A">
        <w:rPr>
          <w:b/>
          <w:bCs/>
        </w:rPr>
        <w:t>El botón de pagar</w:t>
      </w:r>
      <w:r>
        <w:t xml:space="preserve">, redirige a la </w:t>
      </w:r>
      <w:r w:rsidR="005D4147">
        <w:t>página</w:t>
      </w:r>
      <w:r>
        <w:t xml:space="preserve"> de pagar</w:t>
      </w:r>
      <w:r>
        <w:br/>
      </w:r>
      <w:r w:rsidRPr="0069151A">
        <w:rPr>
          <w:b/>
          <w:bCs/>
        </w:rPr>
        <w:t>El botón de seguir comprando</w:t>
      </w:r>
      <w:r>
        <w:t>, redirige a productos de nuevo</w:t>
      </w:r>
      <w:r>
        <w:br/>
      </w:r>
      <w:r w:rsidRPr="0069151A">
        <w:rPr>
          <w:b/>
          <w:bCs/>
        </w:rPr>
        <w:t>El botón de desconectar</w:t>
      </w:r>
      <w:r>
        <w:t xml:space="preserve"> redirige a la </w:t>
      </w:r>
      <w:r w:rsidR="005D4147">
        <w:t>página</w:t>
      </w:r>
      <w:r>
        <w:t xml:space="preserve"> logoff</w:t>
      </w:r>
    </w:p>
    <w:p w14:paraId="509F7350" w14:textId="574C87BE" w:rsidR="0036502F" w:rsidRDefault="0036502F" w:rsidP="0036502F">
      <w:pPr>
        <w:pStyle w:val="Ttulo3"/>
      </w:pPr>
      <w:bookmarkStart w:id="10" w:name="_Toc89000041"/>
      <w:r>
        <w:t>Visualizar en navegador:</w:t>
      </w:r>
      <w:bookmarkEnd w:id="10"/>
    </w:p>
    <w:p w14:paraId="2E00758B" w14:textId="67082744" w:rsidR="00E87965" w:rsidRDefault="00E87965" w:rsidP="00E87965">
      <w:r>
        <w:rPr>
          <w:noProof/>
        </w:rPr>
        <w:drawing>
          <wp:inline distT="0" distB="0" distL="0" distR="0" wp14:anchorId="138BB787" wp14:editId="0CB06B11">
            <wp:extent cx="5400675" cy="17481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4F78" w14:textId="78D507D9" w:rsidR="00E87965" w:rsidRDefault="00E87965" w:rsidP="00E87965"/>
    <w:p w14:paraId="1F9B0852" w14:textId="77777777" w:rsidR="00E87965" w:rsidRPr="00E87965" w:rsidRDefault="00E87965" w:rsidP="00E87965"/>
    <w:p w14:paraId="0DCCB211" w14:textId="77777777" w:rsidR="00E87965" w:rsidRDefault="00E87965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32"/>
          <w:szCs w:val="28"/>
        </w:rPr>
      </w:pPr>
      <w:r>
        <w:br w:type="page"/>
      </w:r>
    </w:p>
    <w:p w14:paraId="7CCCB36D" w14:textId="3A529937" w:rsidR="008868A4" w:rsidRDefault="008868A4" w:rsidP="008868A4">
      <w:pPr>
        <w:pStyle w:val="Ttulo1"/>
      </w:pPr>
      <w:bookmarkStart w:id="11" w:name="_Toc89000042"/>
      <w:r>
        <w:lastRenderedPageBreak/>
        <w:t>Pagar</w:t>
      </w:r>
      <w:r>
        <w:t>:</w:t>
      </w:r>
      <w:bookmarkEnd w:id="11"/>
    </w:p>
    <w:p w14:paraId="2E93D873" w14:textId="5BD88F1B" w:rsidR="008868A4" w:rsidRDefault="008868A4" w:rsidP="008868A4">
      <w:pPr>
        <w:pStyle w:val="Ttulo3"/>
      </w:pPr>
      <w:bookmarkStart w:id="12" w:name="_Toc89000043"/>
      <w:r>
        <w:t>Código:</w:t>
      </w:r>
      <w:bookmarkEnd w:id="12"/>
    </w:p>
    <w:p w14:paraId="1DF6D86D" w14:textId="15F05956" w:rsidR="008868A4" w:rsidRDefault="008868A4" w:rsidP="008868A4">
      <w:r>
        <w:t xml:space="preserve">Está pagina es muy sencilla ya que solo tiene una </w:t>
      </w:r>
      <w:r w:rsidR="005D4147">
        <w:t>redirección</w:t>
      </w:r>
      <w:r>
        <w:t xml:space="preserve"> a productos y </w:t>
      </w:r>
      <w:r w:rsidR="005D4147">
        <w:t>vacía</w:t>
      </w:r>
      <w:r>
        <w:t xml:space="preserve"> la cesta. </w:t>
      </w:r>
    </w:p>
    <w:p w14:paraId="257338BA" w14:textId="4C2A68BA" w:rsidR="008868A4" w:rsidRPr="008868A4" w:rsidRDefault="008868A4" w:rsidP="008868A4">
      <w:r>
        <w:rPr>
          <w:noProof/>
        </w:rPr>
        <w:drawing>
          <wp:inline distT="0" distB="0" distL="0" distR="0" wp14:anchorId="120094BE" wp14:editId="256970BA">
            <wp:extent cx="4286250" cy="405593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8023" cy="40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F108" w14:textId="77777777" w:rsidR="008868A4" w:rsidRDefault="008868A4" w:rsidP="008868A4">
      <w:pPr>
        <w:pStyle w:val="Ttulo3"/>
      </w:pPr>
      <w:bookmarkStart w:id="13" w:name="_Toc89000044"/>
      <w:r>
        <w:t>Visualizar en navegador:</w:t>
      </w:r>
      <w:bookmarkEnd w:id="13"/>
    </w:p>
    <w:p w14:paraId="1156C90C" w14:textId="601DE1D7" w:rsidR="0036502F" w:rsidRPr="0036502F" w:rsidRDefault="00F03774" w:rsidP="0036502F">
      <w:r>
        <w:rPr>
          <w:noProof/>
        </w:rPr>
        <w:drawing>
          <wp:inline distT="0" distB="0" distL="0" distR="0" wp14:anchorId="756DDF47" wp14:editId="05281693">
            <wp:extent cx="5400675" cy="33108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08BC" w14:textId="00D7FCEA" w:rsidR="00F03774" w:rsidRDefault="00F03774" w:rsidP="00F03774">
      <w:pPr>
        <w:pStyle w:val="Ttulo1"/>
      </w:pPr>
      <w:bookmarkStart w:id="14" w:name="_Toc89000045"/>
      <w:r>
        <w:lastRenderedPageBreak/>
        <w:t>Logoff</w:t>
      </w:r>
      <w:r>
        <w:t>:</w:t>
      </w:r>
      <w:bookmarkEnd w:id="14"/>
    </w:p>
    <w:p w14:paraId="3EC7D110" w14:textId="3175300C" w:rsidR="00F03774" w:rsidRDefault="00F03774" w:rsidP="00F03774">
      <w:pPr>
        <w:pStyle w:val="Ttulo3"/>
      </w:pPr>
      <w:bookmarkStart w:id="15" w:name="_Toc89000046"/>
      <w:r>
        <w:t>Código:</w:t>
      </w:r>
      <w:bookmarkEnd w:id="15"/>
    </w:p>
    <w:p w14:paraId="77C0FAEC" w14:textId="25D1DFA0" w:rsidR="00F03774" w:rsidRDefault="00F03774" w:rsidP="00F03774">
      <w:r>
        <w:t>La función de esta pagina es desconectar al usuario cerrando su sesión y redirigir a login</w:t>
      </w:r>
    </w:p>
    <w:p w14:paraId="7F7CC25B" w14:textId="0D346118" w:rsidR="00F03774" w:rsidRPr="00F03774" w:rsidRDefault="00F03774" w:rsidP="00F03774">
      <w:r>
        <w:rPr>
          <w:noProof/>
        </w:rPr>
        <w:drawing>
          <wp:inline distT="0" distB="0" distL="0" distR="0" wp14:anchorId="2D7D866C" wp14:editId="439AB99F">
            <wp:extent cx="4067175" cy="18478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1558" w14:textId="77777777" w:rsidR="005D4147" w:rsidRDefault="005D4147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32"/>
          <w:szCs w:val="28"/>
        </w:rPr>
      </w:pPr>
      <w:r>
        <w:br w:type="page"/>
      </w:r>
    </w:p>
    <w:p w14:paraId="710D4C7A" w14:textId="7020C861" w:rsidR="00E87965" w:rsidRDefault="00E87965" w:rsidP="00E87965">
      <w:pPr>
        <w:pStyle w:val="Ttulo1"/>
      </w:pPr>
      <w:bookmarkStart w:id="16" w:name="_Toc89000047"/>
      <w:r>
        <w:lastRenderedPageBreak/>
        <w:t>Conclusión</w:t>
      </w:r>
      <w:r>
        <w:t>:</w:t>
      </w:r>
      <w:bookmarkEnd w:id="16"/>
    </w:p>
    <w:p w14:paraId="65107C95" w14:textId="52904595" w:rsidR="00883C8E" w:rsidRDefault="00883C8E" w:rsidP="00883C8E">
      <w:r>
        <w:t xml:space="preserve">Con esta actividad hemos aprendido a crear y manejar sesiones, así como a incluir información recogida a través de inputs en sesiones. </w:t>
      </w:r>
    </w:p>
    <w:p w14:paraId="29076DA4" w14:textId="1E430642" w:rsidR="00883C8E" w:rsidRDefault="00883C8E" w:rsidP="00883C8E">
      <w:r>
        <w:t xml:space="preserve">También hemos reforzado </w:t>
      </w:r>
      <w:r w:rsidR="005D4147">
        <w:t>las conexiones</w:t>
      </w:r>
      <w:r>
        <w:t xml:space="preserve"> con la BBDD tanto con MYSQLi como con PDO. </w:t>
      </w:r>
    </w:p>
    <w:p w14:paraId="5C172071" w14:textId="462B14FE" w:rsidR="00883C8E" w:rsidRPr="00883C8E" w:rsidRDefault="00883C8E" w:rsidP="00883C8E">
      <w:r>
        <w:t>Hemos aplicado estilos y trabajado con una hoja externa de funciones.</w:t>
      </w:r>
    </w:p>
    <w:p w14:paraId="76024DCC" w14:textId="3CB6C7A4" w:rsidR="00883C8E" w:rsidRDefault="00883C8E" w:rsidP="00883C8E">
      <w:pPr>
        <w:pStyle w:val="Ttulo1"/>
      </w:pPr>
      <w:bookmarkStart w:id="17" w:name="_Toc89000048"/>
      <w:r>
        <w:t>Bibliografía</w:t>
      </w:r>
      <w:r>
        <w:t>:</w:t>
      </w:r>
      <w:bookmarkEnd w:id="17"/>
    </w:p>
    <w:p w14:paraId="5F05DE2F" w14:textId="5073401F" w:rsidR="00883C8E" w:rsidRDefault="00883C8E" w:rsidP="00883C8E">
      <w:hyperlink r:id="rId21" w:history="1">
        <w:r w:rsidRPr="009E68C3">
          <w:rPr>
            <w:rStyle w:val="Hipervnculo"/>
          </w:rPr>
          <w:t>https://www.php.net/manual/es/book.mysqli.php</w:t>
        </w:r>
      </w:hyperlink>
    </w:p>
    <w:p w14:paraId="58DD17C7" w14:textId="12915821" w:rsidR="00883C8E" w:rsidRDefault="00883C8E" w:rsidP="00883C8E">
      <w:hyperlink r:id="rId22" w:history="1">
        <w:r w:rsidRPr="009E68C3">
          <w:rPr>
            <w:rStyle w:val="Hipervnculo"/>
          </w:rPr>
          <w:t>https://www.php.net/manual/es/index.php</w:t>
        </w:r>
      </w:hyperlink>
    </w:p>
    <w:p w14:paraId="4FF02064" w14:textId="67AC53C1" w:rsidR="00883C8E" w:rsidRDefault="00883C8E" w:rsidP="00883C8E">
      <w:hyperlink r:id="rId23" w:history="1">
        <w:r w:rsidRPr="009E68C3">
          <w:rPr>
            <w:rStyle w:val="Hipervnculo"/>
          </w:rPr>
          <w:t>https://www.php.net/manual/es/features.sessions.php</w:t>
        </w:r>
      </w:hyperlink>
    </w:p>
    <w:p w14:paraId="7137F459" w14:textId="0F163647" w:rsidR="00883C8E" w:rsidRDefault="005D4147" w:rsidP="00883C8E">
      <w:pPr>
        <w:rPr>
          <w:lang w:val="en-US"/>
        </w:rPr>
      </w:pPr>
      <w:r w:rsidRPr="005D4147">
        <w:rPr>
          <w:lang w:val="en-US"/>
        </w:rPr>
        <w:t>php.net/manual/es/book.session.php</w:t>
      </w:r>
    </w:p>
    <w:p w14:paraId="622CEA2E" w14:textId="77777777" w:rsidR="005D4147" w:rsidRPr="005D4147" w:rsidRDefault="005D4147" w:rsidP="00883C8E">
      <w:pPr>
        <w:rPr>
          <w:lang w:val="en-US"/>
        </w:rPr>
      </w:pPr>
    </w:p>
    <w:p w14:paraId="2BFB2AC7" w14:textId="77777777" w:rsidR="00AE56D1" w:rsidRPr="005D4147" w:rsidRDefault="00AE56D1" w:rsidP="00AE56D1">
      <w:pPr>
        <w:rPr>
          <w:lang w:val="en-US"/>
        </w:rPr>
      </w:pPr>
    </w:p>
    <w:p w14:paraId="6AEDC5C7" w14:textId="77777777" w:rsidR="00CB5639" w:rsidRPr="005D4147" w:rsidRDefault="00CB5639" w:rsidP="004766BA">
      <w:pPr>
        <w:rPr>
          <w:lang w:val="en-US"/>
        </w:rPr>
      </w:pPr>
    </w:p>
    <w:sectPr w:rsidR="00CB5639" w:rsidRPr="005D4147" w:rsidSect="004766B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B6377" w14:textId="77777777" w:rsidR="009C7466" w:rsidRDefault="009C7466" w:rsidP="009B6E8C">
      <w:pPr>
        <w:spacing w:after="0" w:line="240" w:lineRule="auto"/>
      </w:pPr>
      <w:r>
        <w:separator/>
      </w:r>
    </w:p>
  </w:endnote>
  <w:endnote w:type="continuationSeparator" w:id="0">
    <w:p w14:paraId="7FC9FEB2" w14:textId="77777777" w:rsidR="009C7466" w:rsidRDefault="009C7466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2C6B" w14:textId="77777777" w:rsidR="005D4147" w:rsidRDefault="005D41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4E416" w14:textId="77777777" w:rsidR="0081793E" w:rsidRPr="003C2CC6" w:rsidRDefault="009C7466" w:rsidP="00B230E2">
    <w:pPr>
      <w:pStyle w:val="Piedepgina"/>
      <w:spacing w:after="240"/>
      <w:ind w:right="1417"/>
      <w:jc w:val="right"/>
      <w:rPr>
        <w:i/>
        <w:sz w:val="28"/>
      </w:rPr>
    </w:pPr>
    <w:r>
      <w:rPr>
        <w:noProof/>
        <w:lang w:val="en-US" w:eastAsia="en-US"/>
      </w:rPr>
      <w:pict w14:anchorId="0E3AF935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left:0;text-align:left;margin-left:203.5pt;margin-top:17.9pt;width:167.55pt;height:29.3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" filled="f" stroked="f">
          <v:textbox>
            <w:txbxContent>
              <w:p w14:paraId="510C9B16" w14:textId="28048E63" w:rsidR="00EA4985" w:rsidRPr="00EA4985" w:rsidRDefault="009C7466" w:rsidP="00EA4985">
                <w:pPr>
                  <w:jc w:val="right"/>
                  <w:rPr>
                    <w:b/>
                    <w:i/>
                    <w:color w:val="000000" w:themeColor="text1"/>
                    <w:sz w:val="8"/>
                  </w:rPr>
                </w:pPr>
                <w:sdt>
                  <w:sdtPr>
                    <w:rPr>
                      <w:b/>
                      <w:i/>
                      <w:color w:val="000000" w:themeColor="text1"/>
                      <w:sz w:val="20"/>
                    </w:rPr>
                    <w:alias w:val="Autor"/>
                    <w:id w:val="-418709274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7F639A">
                      <w:rPr>
                        <w:b/>
                        <w:i/>
                        <w:color w:val="000000" w:themeColor="text1"/>
                        <w:sz w:val="20"/>
                      </w:rPr>
                      <w:t>DAW223  DAW214</w:t>
                    </w:r>
                  </w:sdtContent>
                </w:sdt>
              </w:p>
            </w:txbxContent>
          </v:textbox>
        </v:shape>
      </w:pict>
    </w:r>
    <w:r>
      <w:rPr>
        <w:noProof/>
        <w:lang w:val="en-US" w:eastAsia="en-US"/>
      </w:rPr>
      <w:pict w14:anchorId="07771C6E">
        <v:shape id="_x0000_s1026" type="#_x0000_t202" style="position:absolute;left:0;text-align:left;margin-left:379.1pt;margin-top:17.75pt;width:49.5pt;height:23.5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" filled="f" stroked="f">
          <v:textbox>
            <w:txbxContent>
              <w:p w14:paraId="6D1ED290" w14:textId="77777777" w:rsidR="00EA4985" w:rsidRPr="00EA4985" w:rsidRDefault="00CA5E63" w:rsidP="00EA4985">
                <w:pPr>
                  <w:jc w:val="right"/>
                  <w:rPr>
                    <w:b/>
                    <w:i/>
                    <w:color w:val="FFFFFF" w:themeColor="background1"/>
                    <w:sz w:val="20"/>
                  </w:rPr>
                </w:pPr>
                <w:r w:rsidRPr="00EA4985">
                  <w:rPr>
                    <w:b/>
                    <w:i/>
                    <w:color w:val="FFFFFF" w:themeColor="background1"/>
                    <w:sz w:val="20"/>
                  </w:rPr>
                  <w:fldChar w:fldCharType="begin"/>
                </w:r>
                <w:r w:rsidR="00EA4985" w:rsidRPr="00EA4985">
                  <w:rPr>
                    <w:b/>
                    <w:i/>
                    <w:color w:val="FFFFFF" w:themeColor="background1"/>
                    <w:sz w:val="20"/>
                  </w:rPr>
                  <w:instrText xml:space="preserve"> PAGE   \* MERGEFORMAT </w:instrText>
                </w:r>
                <w:r w:rsidRPr="00EA4985">
                  <w:rPr>
                    <w:b/>
                    <w:i/>
                    <w:color w:val="FFFFFF" w:themeColor="background1"/>
                    <w:sz w:val="20"/>
                  </w:rPr>
                  <w:fldChar w:fldCharType="separate"/>
                </w:r>
                <w:r w:rsidR="00E16447">
                  <w:rPr>
                    <w:b/>
                    <w:i/>
                    <w:noProof/>
                    <w:color w:val="FFFFFF" w:themeColor="background1"/>
                    <w:sz w:val="20"/>
                  </w:rPr>
                  <w:t>3</w:t>
                </w:r>
                <w:r w:rsidRPr="00EA4985">
                  <w:rPr>
                    <w:b/>
                    <w:i/>
                    <w:noProof/>
                    <w:color w:val="FFFFFF" w:themeColor="background1"/>
                    <w:sz w:val="20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lang w:val="en-US" w:eastAsia="en-US"/>
      </w:rPr>
      <w:pict w14:anchorId="7F8A67F2">
        <v:shape id="_x0000_s1025" type="#_x0000_t202" style="position:absolute;left:0;text-align:left;margin-left:370.95pt;margin-top:16.1pt;width:140.5pt;height:26.3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" fillcolor="#f06 [3205]" stroked="f">
          <v:textbox>
            <w:txbxContent>
              <w:p w14:paraId="34ABC24A" w14:textId="77777777" w:rsidR="0081793E" w:rsidRPr="00EA4985" w:rsidRDefault="0081793E" w:rsidP="00630F92">
                <w:pPr>
                  <w:jc w:val="right"/>
                  <w:rPr>
                    <w:b/>
                    <w:i/>
                    <w:color w:val="FFFFFF" w:themeColor="background1"/>
                    <w:sz w:val="14"/>
                  </w:rPr>
                </w:pPr>
              </w:p>
            </w:txbxContent>
          </v:textbox>
        </v:shape>
      </w:pict>
    </w:r>
    <w:r w:rsidR="0081793E">
      <w:rPr>
        <w:i/>
        <w:sz w:val="28"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EDC8C" w14:textId="77777777" w:rsidR="005D4147" w:rsidRDefault="005D41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875CD" w14:textId="77777777" w:rsidR="009C7466" w:rsidRDefault="009C7466" w:rsidP="009B6E8C">
      <w:pPr>
        <w:spacing w:after="0" w:line="240" w:lineRule="auto"/>
      </w:pPr>
      <w:r>
        <w:separator/>
      </w:r>
    </w:p>
  </w:footnote>
  <w:footnote w:type="continuationSeparator" w:id="0">
    <w:p w14:paraId="44053114" w14:textId="77777777" w:rsidR="009C7466" w:rsidRDefault="009C7466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4B875" w14:textId="77777777" w:rsidR="005D4147" w:rsidRDefault="005D41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645"/>
    </w:tblGrid>
    <w:tr w:rsidR="00630F92" w14:paraId="4F5EC4C5" w14:textId="77777777" w:rsidTr="008510B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  <w:tcBorders>
            <w:top w:val="nil"/>
            <w:bottom w:val="nil"/>
          </w:tcBorders>
        </w:tcPr>
        <w:p w14:paraId="625E1BD6" w14:textId="77777777" w:rsidR="00630F92" w:rsidRPr="008510B9" w:rsidRDefault="009C7466" w:rsidP="00630F92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auto"/>
              <w:lang w:val="en-US" w:eastAsia="en-US"/>
            </w:rPr>
            <w:pict w14:anchorId="308C623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31" type="#_x0000_t202" style="position:absolute;left:0;text-align:left;margin-left:357.45pt;margin-top:-7.95pt;width:146.8pt;height:33.6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" filled="f" stroked="f" strokeweight=".5pt">
                <v:textbox>
                  <w:txbxContent>
                    <w:p w14:paraId="4CB15E8C" w14:textId="77777777" w:rsidR="004F2CF6" w:rsidRPr="004F2CF6" w:rsidRDefault="00CA5E63" w:rsidP="004F2CF6">
                      <w:pPr>
                        <w:tabs>
                          <w:tab w:val="left" w:pos="10915"/>
                        </w:tabs>
                        <w:ind w:right="-14"/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pacing w:val="10"/>
                          <w:sz w:val="24"/>
                        </w:rPr>
                      </w:pPr>
                      <w:r w:rsidRPr="004F2CF6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pacing w:val="10"/>
                          <w:sz w:val="24"/>
                        </w:rPr>
                        <w:fldChar w:fldCharType="begin"/>
                      </w:r>
                      <w:r w:rsidR="004F2CF6" w:rsidRPr="004F2CF6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pacing w:val="10"/>
                          <w:sz w:val="24"/>
                        </w:rPr>
                        <w:instrText xml:space="preserve"> DATE  \@ "yyyy"  \* MERGEFORMAT </w:instrText>
                      </w:r>
                      <w:r w:rsidRPr="004F2CF6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pacing w:val="10"/>
                          <w:sz w:val="24"/>
                        </w:rPr>
                        <w:fldChar w:fldCharType="separate"/>
                      </w:r>
                      <w:r w:rsidR="007F639A">
                        <w:rPr>
                          <w:rFonts w:asciiTheme="majorHAnsi" w:hAnsiTheme="majorHAnsi" w:cstheme="majorHAnsi"/>
                          <w:b/>
                          <w:noProof/>
                          <w:color w:val="FFFFFF" w:themeColor="background1"/>
                          <w:spacing w:val="10"/>
                          <w:sz w:val="24"/>
                        </w:rPr>
                        <w:t>2021</w:t>
                      </w:r>
                      <w:r w:rsidRPr="004F2CF6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pacing w:val="10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w:r>
          <w:r>
            <w:rPr>
              <w:noProof/>
              <w:color w:val="7F7F7F" w:themeColor="text1" w:themeTint="80"/>
              <w:sz w:val="28"/>
              <w:lang w:val="en-US" w:eastAsia="en-US"/>
            </w:rPr>
            <w:pict w14:anchorId="14A1826C">
              <v:rect id="Rectangle 46" o:spid="_x0000_s1030" style="position:absolute;left:0;text-align:left;margin-left:158.8pt;margin-top:-17.8pt;width:201pt;height:43.5pt;z-index:2516736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" filled="f" stroked="f" strokeweight="2pt">
                <v:textbox>
                  <w:txbxContent>
                    <w:p w14:paraId="45E909D7" w14:textId="77777777" w:rsidR="00630F92" w:rsidRPr="00EA4985" w:rsidRDefault="009C7466" w:rsidP="00630F92">
                      <w:pPr>
                        <w:spacing w:before="120" w:after="120"/>
                        <w:jc w:val="right"/>
                        <w:rPr>
                          <w:color w:val="F2F2F2" w:themeColor="background1" w:themeShade="F2"/>
                          <w:sz w:val="28"/>
                        </w:rPr>
                      </w:pPr>
                      <w:sdt>
                        <w:sdtPr>
                          <w:rPr>
                            <w:color w:val="F2F2F2" w:themeColor="background1" w:themeShade="F2"/>
                            <w:sz w:val="24"/>
                          </w:rPr>
                          <w:alias w:val="Título"/>
                          <w:id w:val="-183791502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85844">
                            <w:rPr>
                              <w:color w:val="F2F2F2" w:themeColor="background1" w:themeShade="F2"/>
                              <w:sz w:val="24"/>
                              <w:lang w:val="es-ES"/>
                            </w:rPr>
                            <w:t>Tema 5 Proyecto</w:t>
                          </w:r>
                        </w:sdtContent>
                      </w:sdt>
                    </w:p>
                  </w:txbxContent>
                </v:textbox>
              </v:rect>
            </w:pict>
          </w:r>
          <w:r>
            <w:rPr>
              <w:noProof/>
              <w:color w:val="auto"/>
              <w:lang w:val="en-US" w:eastAsia="en-US"/>
            </w:rPr>
            <w:pict w14:anchorId="13152EEC">
              <v:rect id="Rectangle 51" o:spid="_x0000_s1029" style="position:absolute;left:0;text-align:left;margin-left:-88.05pt;margin-top:-12.95pt;width:454.5pt;height:33.6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" fillcolor="gray [1629]" stroked="f" strokeweight="2pt"/>
            </w:pict>
          </w:r>
          <w:r>
            <w:rPr>
              <w:noProof/>
              <w:color w:val="auto"/>
              <w:lang w:val="en-US" w:eastAsia="en-US"/>
            </w:rPr>
            <w:pict w14:anchorId="2EB5C45D">
              <v:rect id="Rectangle 50" o:spid="_x0000_s1028" style="position:absolute;left:0;text-align:left;margin-left:366.5pt;margin-top:-12.95pt;width:144.95pt;height:33.6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" fillcolor="#06f [3204]" stroked="f" strokeweight="2pt"/>
            </w:pict>
          </w:r>
        </w:p>
      </w:tc>
    </w:tr>
  </w:tbl>
  <w:p w14:paraId="01AFA637" w14:textId="77777777" w:rsidR="00630F92" w:rsidRDefault="00630F92" w:rsidP="003C2CC6">
    <w:pPr>
      <w:pStyle w:val="Encabezado"/>
      <w:spacing w:before="24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964D" w14:textId="77777777" w:rsidR="005D4147" w:rsidRDefault="005D41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844"/>
    <w:rsid w:val="000008CE"/>
    <w:rsid w:val="00006841"/>
    <w:rsid w:val="00055BD1"/>
    <w:rsid w:val="000E69F2"/>
    <w:rsid w:val="001021AF"/>
    <w:rsid w:val="00151124"/>
    <w:rsid w:val="00190BFA"/>
    <w:rsid w:val="001A7DA0"/>
    <w:rsid w:val="001B7908"/>
    <w:rsid w:val="00236439"/>
    <w:rsid w:val="0027407B"/>
    <w:rsid w:val="002A7E3D"/>
    <w:rsid w:val="00322595"/>
    <w:rsid w:val="00351E3A"/>
    <w:rsid w:val="0036502F"/>
    <w:rsid w:val="003B02AD"/>
    <w:rsid w:val="003C2CC6"/>
    <w:rsid w:val="003C3710"/>
    <w:rsid w:val="0041647D"/>
    <w:rsid w:val="00416CB0"/>
    <w:rsid w:val="00437185"/>
    <w:rsid w:val="004766BA"/>
    <w:rsid w:val="004C0460"/>
    <w:rsid w:val="004E6BB8"/>
    <w:rsid w:val="004F2CF6"/>
    <w:rsid w:val="00501A6F"/>
    <w:rsid w:val="00527FFE"/>
    <w:rsid w:val="00595005"/>
    <w:rsid w:val="005C68D6"/>
    <w:rsid w:val="005D4147"/>
    <w:rsid w:val="0060678F"/>
    <w:rsid w:val="00630F92"/>
    <w:rsid w:val="0069151A"/>
    <w:rsid w:val="0072095D"/>
    <w:rsid w:val="00742164"/>
    <w:rsid w:val="007F639A"/>
    <w:rsid w:val="00800134"/>
    <w:rsid w:val="0081793E"/>
    <w:rsid w:val="008201C9"/>
    <w:rsid w:val="008456AB"/>
    <w:rsid w:val="008510B9"/>
    <w:rsid w:val="00852CE9"/>
    <w:rsid w:val="00883C8E"/>
    <w:rsid w:val="008868A4"/>
    <w:rsid w:val="008F508B"/>
    <w:rsid w:val="008F7F18"/>
    <w:rsid w:val="00923284"/>
    <w:rsid w:val="009665A1"/>
    <w:rsid w:val="009A4480"/>
    <w:rsid w:val="009B6E8C"/>
    <w:rsid w:val="009C7466"/>
    <w:rsid w:val="00A03479"/>
    <w:rsid w:val="00A0372A"/>
    <w:rsid w:val="00A4194A"/>
    <w:rsid w:val="00AA36F1"/>
    <w:rsid w:val="00AB47E6"/>
    <w:rsid w:val="00AD78BA"/>
    <w:rsid w:val="00AE1C1B"/>
    <w:rsid w:val="00AE56D1"/>
    <w:rsid w:val="00AF1AB5"/>
    <w:rsid w:val="00B11468"/>
    <w:rsid w:val="00B230E2"/>
    <w:rsid w:val="00CA0CB1"/>
    <w:rsid w:val="00CA5E63"/>
    <w:rsid w:val="00CB5639"/>
    <w:rsid w:val="00CF6005"/>
    <w:rsid w:val="00D21A71"/>
    <w:rsid w:val="00E12990"/>
    <w:rsid w:val="00E16447"/>
    <w:rsid w:val="00E57DC8"/>
    <w:rsid w:val="00E84B22"/>
    <w:rsid w:val="00E87965"/>
    <w:rsid w:val="00EA19EC"/>
    <w:rsid w:val="00EA4985"/>
    <w:rsid w:val="00EB3C99"/>
    <w:rsid w:val="00EB7E5F"/>
    <w:rsid w:val="00F03774"/>
    <w:rsid w:val="00F172A1"/>
    <w:rsid w:val="00F27BDB"/>
    <w:rsid w:val="00F76A49"/>
    <w:rsid w:val="00F85844"/>
    <w:rsid w:val="00F85960"/>
    <w:rsid w:val="00F96089"/>
    <w:rsid w:val="00FA3F33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  <o:rules v:ext="edit">
        <o:r id="V:Rule1" type="callout" idref="#Cloud Callout 1"/>
        <o:r id="V:Rule2" type="callout" idref="#Cloud Callout 7"/>
      </o:rules>
    </o:shapelayout>
  </w:shapeDefaults>
  <w:decimalSymbol w:val=","/>
  <w:listSeparator w:val=";"/>
  <w14:docId w14:val="026E8274"/>
  <w15:docId w15:val="{0AE6348E-5320-4DBE-A1EE-BA1FB80B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E63"/>
  </w:style>
  <w:style w:type="paragraph" w:styleId="Ttulo1">
    <w:name w:val="heading 1"/>
    <w:basedOn w:val="Normal"/>
    <w:next w:val="Normal"/>
    <w:link w:val="Ttulo1Car"/>
    <w:uiPriority w:val="9"/>
    <w:qFormat/>
    <w:rsid w:val="00AE1C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1C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1C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7F7F" w:themeColor="text1" w:themeTint="80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A4194A"/>
    <w:pPr>
      <w:pBdr>
        <w:bottom w:val="single" w:sz="18" w:space="4" w:color="BFBFBF" w:themeColor="background1" w:themeShade="BF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000000" w:themeColor="text1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194A"/>
    <w:rPr>
      <w:rFonts w:ascii="Calibri" w:eastAsiaTheme="majorEastAsia" w:hAnsi="Calibri" w:cstheme="majorBidi"/>
      <w:color w:val="000000" w:themeColor="text1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E1C1B"/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E1C1B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E1C1B"/>
    <w:rPr>
      <w:rFonts w:asciiTheme="majorHAnsi" w:eastAsiaTheme="majorEastAsia" w:hAnsiTheme="majorHAnsi" w:cstheme="majorBidi"/>
      <w:b/>
      <w:bCs/>
      <w:color w:val="7F7F7F" w:themeColor="text1" w:themeTint="80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DC4">
    <w:name w:val="toc 4"/>
    <w:basedOn w:val="Normal"/>
    <w:next w:val="Normal"/>
    <w:autoRedefine/>
    <w:uiPriority w:val="39"/>
    <w:unhideWhenUsed/>
    <w:rsid w:val="004766BA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766BA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766BA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766BA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766BA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766BA"/>
    <w:pPr>
      <w:spacing w:after="0"/>
      <w:ind w:left="1760"/>
    </w:pPr>
    <w:rPr>
      <w:rFonts w:cstheme="minorHAns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883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php.net/manual/es/book.mysqli.ph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php.net/manual/es/features.sessions.php" TargetMode="External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php.net/manual/es/index.php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ENDRIVE\DAW2\Plantilla_Word_25_-_2003__2007_y_2010_-_Valor_Creativo\Plantilla_Word_25_-_2003__2007_y_2010_-_Valor_Creativo\2007%20y%202010\Plantilla%2025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A959470ED842379EE89BF99B99A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472F3-FFF3-4FBA-AF15-BA8C76C90297}"/>
      </w:docPartPr>
      <w:docPartBody>
        <w:p w:rsidR="00A77800" w:rsidRDefault="00BE7CEF">
          <w:pPr>
            <w:pStyle w:val="6BA959470ED842379EE89BF99B99A399"/>
          </w:pPr>
          <w:r w:rsidRPr="005A1F5A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CEF"/>
    <w:rsid w:val="0060246A"/>
    <w:rsid w:val="00A77800"/>
    <w:rsid w:val="00B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6BA959470ED842379EE89BF99B99A399">
    <w:name w:val="6BA959470ED842379EE89BF99B99A3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Valor Creativ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66FF"/>
      </a:accent1>
      <a:accent2>
        <a:srgbClr val="FF0066"/>
      </a:accent2>
      <a:accent3>
        <a:srgbClr val="9BBB59"/>
      </a:accent3>
      <a:accent4>
        <a:srgbClr val="8064A2"/>
      </a:accent4>
      <a:accent5>
        <a:srgbClr val="FFC000"/>
      </a:accent5>
      <a:accent6>
        <a:srgbClr val="F79646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F7683-73F9-4114-BC2A-B904F5F3F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25 - 2007 y 2010 - Valor Creativo.dotx</Template>
  <TotalTime>114</TotalTime>
  <Pages>12</Pages>
  <Words>818</Words>
  <Characters>4503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Tema 5 Proyecto</vt:lpstr>
      <vt:lpstr>Valor Creativo</vt:lpstr>
    </vt:vector>
  </TitlesOfParts>
  <Company>Techint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5 Proyecto</dc:title>
  <dc:subject>Isabel Martínez Rodríguez</dc:subject>
  <dc:creator>DAW223  DAW214</dc:creator>
  <cp:lastModifiedBy>Nuria Liaño</cp:lastModifiedBy>
  <cp:revision>4</cp:revision>
  <dcterms:created xsi:type="dcterms:W3CDTF">2021-11-22T13:55:00Z</dcterms:created>
  <dcterms:modified xsi:type="dcterms:W3CDTF">2021-11-28T12:55:00Z</dcterms:modified>
</cp:coreProperties>
</file>