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F6" w:rsidRDefault="00F44D9D">
      <w:r w:rsidRPr="00F44D9D">
        <w:rPr>
          <w:noProof/>
        </w:rPr>
        <w:pict>
          <v:group id="Grupo 18" o:spid="_x0000_s2050" style="position:absolute;margin-left:-150.05pt;margin-top:-77.95pt;width:832.75pt;height:1119.2pt;z-index:-251656192" coordsize="105757,142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">
            <v:group id="Lienzo 3" o:spid="_x0000_s2051" style="position:absolute;left:474;width:105283;height:118389" coordorigin="-7567,-630" coordsize="105282,118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<v:rect id="Rectángulo 2" o:spid="_x0000_s2052" style="position:absolute;width:97714;height:11775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" fillcolor="#272727 [2749]" stroked="f"/>
              <v:rect id="Rectángulo 3" o:spid="_x0000_s2053" style="position:absolute;left:-7567;top:-630;width:84268;height:10799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" fillcolor="#272727 [2749]" strokecolor="#f2f2f2 [3041]" strokeweight="3pt">
                <v:shadow on="t" color="#7f7f7f [1601]" opacity=".5" offset="1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2054" type="#_x0000_t202" style="position:absolute;left:3531;top:38754;width:70675;height:887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" fillcolor="#272727 [2749]" stroked="f">
                <v:textbox style="mso-next-textbox:#Cuadro de texto 4">
                  <w:txbxContent>
                    <w:p w:rsidR="00D501F6" w:rsidRPr="000E0F01" w:rsidRDefault="001A0ECD" w:rsidP="00FA716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color w:val="FFFFFF"/>
                          <w:sz w:val="96"/>
                        </w:rPr>
                        <w:t>Hoja0</w:t>
                      </w:r>
                      <w:r w:rsidR="00322810">
                        <w:rPr>
                          <w:color w:val="FFFFFF"/>
                          <w:sz w:val="96"/>
                        </w:rPr>
                        <w:t>5</w:t>
                      </w:r>
                      <w:r>
                        <w:rPr>
                          <w:color w:val="FFFFFF"/>
                          <w:sz w:val="96"/>
                        </w:rPr>
                        <w:t>_</w:t>
                      </w:r>
                      <w:r w:rsidR="00322810">
                        <w:rPr>
                          <w:color w:val="FFFFFF"/>
                          <w:sz w:val="96"/>
                        </w:rPr>
                        <w:t>SESIONES</w:t>
                      </w:r>
                      <w:r>
                        <w:rPr>
                          <w:color w:val="FFFFFF"/>
                          <w:sz w:val="96"/>
                        </w:rPr>
                        <w:t>_0</w:t>
                      </w:r>
                      <w:r w:rsidR="00656C9E">
                        <w:rPr>
                          <w:color w:val="FFFFFF"/>
                          <w:sz w:val="96"/>
                        </w:rPr>
                        <w:t>2</w:t>
                      </w:r>
                    </w:p>
                  </w:txbxContent>
                </v:textbox>
              </v:shape>
              <v:shape id="Cuadro de texto 5" o:spid="_x0000_s2055" type="#_x0000_t202" style="position:absolute;left:3618;top:48330;width:70682;height:54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" fillcolor="#272727 [2749]" stroked="f"/>
              <v:line id="Conector recto 6" o:spid="_x0000_s2056" style="position:absolute;visibility:visible" from="3618,47282" to="73152,47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" strokecolor="#bfbfbf"/>
              <v:shape id="Cuadro de texto 7" o:spid="_x0000_s2057" type="#_x0000_t202" style="position:absolute;left:3618;top:50018;width:70102;height:656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/>
              <v:shape id="Cuadro de texto 8" o:spid="_x0000_s2058" type="#_x0000_t202" style="position:absolute;left:3618;top:48029;width:70992;height:656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" fillcolor="#272727 [2749]" stroked="f">
                <v:textbox style="mso-next-textbox:#Cuadro de texto 8">
                  <w:txbxContent>
                    <w:p w:rsidR="0096151C" w:rsidRDefault="0096151C">
                      <w:pPr>
                        <w:overflowPunct w:val="0"/>
                        <w:spacing w:after="0" w:line="240" w:lineRule="auto"/>
                        <w:jc w:val="center"/>
                        <w:rPr>
                          <w:b/>
                          <w:color w:val="A6A6A6"/>
                          <w:sz w:val="24"/>
                        </w:rPr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Nuria Gutiérrez Liaño</w:t>
                      </w:r>
                    </w:p>
                    <w:p w:rsidR="00D501F6" w:rsidRDefault="00005A7C">
                      <w:pPr>
                        <w:overflowPunct w:val="0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color w:val="A6A6A6"/>
                          <w:sz w:val="24"/>
                        </w:rPr>
                        <w:t>2021</w:t>
                      </w:r>
                    </w:p>
                  </w:txbxContent>
                </v:textbox>
              </v:shap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7" o:spid="_x0000_s2059" type="#_x0000_t75" style="position:absolute;top:59768;width:82372;height:82372;rotation:852737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">
              <v:imagedata r:id="rId8" o:title=""/>
            </v:shape>
          </v:group>
        </w:pict>
      </w:r>
      <w:r w:rsidR="002D2606">
        <w:rPr>
          <w:noProof/>
          <w:lang w:val="es-ES" w:eastAsia="es-E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-1332932</wp:posOffset>
            </wp:positionH>
            <wp:positionV relativeFrom="paragraph">
              <wp:posOffset>4635064</wp:posOffset>
            </wp:positionV>
            <wp:extent cx="7622405" cy="7622405"/>
            <wp:effectExtent l="285750" t="0" r="45529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3629">
                      <a:off x="0" y="0"/>
                      <a:ext cx="7622405" cy="762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151C">
        <w:rPr>
          <w:noProof/>
          <w:lang w:val="es-ES"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-1865630</wp:posOffset>
            </wp:positionH>
            <wp:positionV relativeFrom="paragraph">
              <wp:posOffset>4509968</wp:posOffset>
            </wp:positionV>
            <wp:extent cx="8939407" cy="8939407"/>
            <wp:effectExtent l="285750" t="0" r="4527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88983">
                      <a:off x="0" y="0"/>
                      <a:ext cx="8939407" cy="893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5A7C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3690377"/>
        <w:docPartObj>
          <w:docPartGallery w:val="Table of Contents"/>
          <w:docPartUnique/>
        </w:docPartObj>
      </w:sdtPr>
      <w:sdtEndPr>
        <w:rPr>
          <w:lang w:val="es-ES"/>
        </w:rPr>
      </w:sdtEndPr>
      <w:sdtContent>
        <w:bookmarkStart w:id="0" w:name="_Toc87969799" w:displacedByCustomXml="prev"/>
        <w:p w:rsidR="00543014" w:rsidRDefault="00543014" w:rsidP="00543014">
          <w:pPr>
            <w:pStyle w:val="TtulodeTDC"/>
          </w:pPr>
          <w:r>
            <w:t>Índice</w:t>
          </w:r>
          <w:bookmarkEnd w:id="0"/>
        </w:p>
        <w:p w:rsidR="00ED5693" w:rsidRDefault="00F44D9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543014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87969799" w:history="1">
            <w:r w:rsidR="00ED5693" w:rsidRPr="005E7C42">
              <w:rPr>
                <w:rStyle w:val="Hipervnculo"/>
                <w:noProof/>
              </w:rPr>
              <w:t>Índice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0" w:history="1">
            <w:r w:rsidR="00ED5693" w:rsidRPr="005E7C42">
              <w:rPr>
                <w:rStyle w:val="Hipervnculo"/>
                <w:noProof/>
              </w:rPr>
              <w:t>Ejercicio 1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1" w:history="1">
            <w:r w:rsidR="00ED5693" w:rsidRPr="005E7C42">
              <w:rPr>
                <w:rStyle w:val="Hipervnculo"/>
                <w:noProof/>
              </w:rPr>
              <w:t>Navegar y ver cookies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2" w:history="1">
            <w:r w:rsidR="00ED5693" w:rsidRPr="005E7C42">
              <w:rPr>
                <w:rStyle w:val="Hipervnculo"/>
                <w:noProof/>
              </w:rPr>
              <w:t>Ejercicio 2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3" w:history="1">
            <w:r w:rsidR="00ED5693" w:rsidRPr="005E7C42">
              <w:rPr>
                <w:rStyle w:val="Hipervnculo"/>
                <w:noProof/>
              </w:rPr>
              <w:t>Código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3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4" w:history="1">
            <w:r w:rsidR="00ED5693" w:rsidRPr="005E7C42">
              <w:rPr>
                <w:rStyle w:val="Hipervnculo"/>
                <w:noProof/>
              </w:rPr>
              <w:t>Comprobación en el navegador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5" w:history="1">
            <w:r w:rsidR="00ED5693" w:rsidRPr="005E7C42">
              <w:rPr>
                <w:rStyle w:val="Hipervnculo"/>
                <w:noProof/>
              </w:rPr>
              <w:t>Conclusión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693" w:rsidRDefault="00F44D9D">
          <w:pPr>
            <w:pStyle w:val="TDC1"/>
            <w:tabs>
              <w:tab w:val="right" w:leader="dot" w:pos="8494"/>
            </w:tabs>
            <w:rPr>
              <w:noProof/>
              <w:lang w:val="es-ES" w:eastAsia="es-ES"/>
            </w:rPr>
          </w:pPr>
          <w:hyperlink w:anchor="_Toc87969806" w:history="1">
            <w:r w:rsidR="00ED5693" w:rsidRPr="005E7C42">
              <w:rPr>
                <w:rStyle w:val="Hipervnculo"/>
                <w:noProof/>
              </w:rPr>
              <w:t>Bibliografía</w:t>
            </w:r>
            <w:r w:rsidR="00ED569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5693">
              <w:rPr>
                <w:noProof/>
                <w:webHidden/>
              </w:rPr>
              <w:instrText xml:space="preserve"> PAGEREF _Toc87969806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56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014" w:rsidRDefault="00F44D9D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501F6" w:rsidRDefault="00D501F6"/>
    <w:p w:rsidR="00D501F6" w:rsidRPr="00B42AA3" w:rsidRDefault="00005A7C">
      <w:pPr>
        <w:rPr>
          <w:u w:val="single"/>
        </w:rPr>
      </w:pPr>
      <w:r>
        <w:br w:type="page"/>
      </w:r>
    </w:p>
    <w:p w:rsidR="00D501F6" w:rsidRPr="00543014" w:rsidRDefault="00005A7C" w:rsidP="00543014">
      <w:pPr>
        <w:pStyle w:val="Ttulo1"/>
      </w:pPr>
      <w:bookmarkStart w:id="1" w:name="_Toc87969800"/>
      <w:r w:rsidRPr="00543014">
        <w:lastRenderedPageBreak/>
        <w:t>Ejercicio 1</w:t>
      </w:r>
      <w:bookmarkEnd w:id="1"/>
    </w:p>
    <w:p w:rsidR="00D16F40" w:rsidRDefault="00A12442" w:rsidP="006001DE">
      <w:pPr>
        <w:pStyle w:val="Ttulo3"/>
      </w:pPr>
      <w:r>
        <w:t>Código</w:t>
      </w:r>
    </w:p>
    <w:p w:rsidR="000D5AE5" w:rsidRDefault="00A12442" w:rsidP="004663EC">
      <w:r>
        <w:rPr>
          <w:noProof/>
          <w:lang w:val="es-ES" w:eastAsia="es-ES"/>
        </w:rPr>
        <w:lastRenderedPageBreak/>
        <w:drawing>
          <wp:inline distT="0" distB="0" distL="0" distR="0">
            <wp:extent cx="4117015" cy="3759083"/>
            <wp:effectExtent l="1905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557" cy="3756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>
            <wp:extent cx="5400040" cy="4706127"/>
            <wp:effectExtent l="19050" t="0" r="0" b="0"/>
            <wp:docPr id="1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706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5428681"/>
            <wp:effectExtent l="19050" t="0" r="0" b="0"/>
            <wp:docPr id="1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2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60E" w:rsidRDefault="00656C9E" w:rsidP="00DD060E">
      <w:pPr>
        <w:pStyle w:val="Ttulo3"/>
      </w:pPr>
      <w:bookmarkStart w:id="2" w:name="_Toc87969804"/>
      <w:r>
        <w:lastRenderedPageBreak/>
        <w:t>Comprobación en el navegador</w:t>
      </w:r>
      <w:bookmarkEnd w:id="2"/>
    </w:p>
    <w:p w:rsidR="00656C9E" w:rsidRPr="00A12442" w:rsidRDefault="00A12442" w:rsidP="00656C9E">
      <w:pPr>
        <w:rPr>
          <w:u w:val="single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5400040" cy="4965296"/>
            <wp:effectExtent l="19050" t="0" r="0" b="0"/>
            <wp:docPr id="1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6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5252720" cy="4912360"/>
            <wp:effectExtent l="19050" t="0" r="5080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20" cy="491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>
            <wp:extent cx="5347970" cy="5241925"/>
            <wp:effectExtent l="1905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524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9E" w:rsidRDefault="00656C9E" w:rsidP="000D5AE5"/>
    <w:p w:rsidR="00656C9E" w:rsidRDefault="00656C9E" w:rsidP="00C73D32">
      <w:pPr>
        <w:pStyle w:val="Ttulo1"/>
      </w:pPr>
    </w:p>
    <w:p w:rsidR="000D5AE5" w:rsidRDefault="000D5AE5" w:rsidP="00C73D32">
      <w:pPr>
        <w:pStyle w:val="Ttulo1"/>
      </w:pPr>
      <w:bookmarkStart w:id="3" w:name="_Toc87969805"/>
    </w:p>
    <w:p w:rsidR="000D5AE5" w:rsidRDefault="000D5AE5" w:rsidP="000D5AE5"/>
    <w:p w:rsidR="000D5AE5" w:rsidRPr="000D5AE5" w:rsidRDefault="000D5AE5" w:rsidP="000D5AE5"/>
    <w:p w:rsidR="00A12442" w:rsidRDefault="00A12442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6464A" w:themeColor="text2"/>
          <w:sz w:val="32"/>
          <w:szCs w:val="28"/>
        </w:rPr>
      </w:pPr>
      <w:r>
        <w:br w:type="page"/>
      </w:r>
    </w:p>
    <w:p w:rsidR="00C73D32" w:rsidRDefault="00C73D32" w:rsidP="00C73D32">
      <w:pPr>
        <w:pStyle w:val="Ttulo1"/>
      </w:pPr>
      <w:r>
        <w:lastRenderedPageBreak/>
        <w:t>Conclusión</w:t>
      </w:r>
      <w:bookmarkEnd w:id="3"/>
    </w:p>
    <w:p w:rsidR="00867006" w:rsidRPr="00A12442" w:rsidRDefault="00867006" w:rsidP="00B0637E">
      <w:pPr>
        <w:rPr>
          <w:u w:val="single"/>
        </w:rPr>
      </w:pPr>
      <w:r>
        <w:t xml:space="preserve">En esta practica he </w:t>
      </w:r>
      <w:r w:rsidR="00656C9E">
        <w:t>probado a crear sesiones y cookies y a como acceder al contenido de la cookie</w:t>
      </w:r>
      <w:r w:rsidR="00082766">
        <w:t xml:space="preserve">. </w:t>
      </w:r>
    </w:p>
    <w:p w:rsidR="007759F0" w:rsidRDefault="00005A7C" w:rsidP="007759F0">
      <w:pPr>
        <w:pStyle w:val="Ttulo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4" w:name="_Toc87969806"/>
      <w:r>
        <w:t>Bibliografía</w:t>
      </w:r>
      <w:bookmarkEnd w:id="4"/>
    </w:p>
    <w:p w:rsidR="00322810" w:rsidRDefault="00F44D9D" w:rsidP="00B77B51">
      <w:hyperlink r:id="rId16" w:history="1">
        <w:r w:rsidR="00656C9E" w:rsidRPr="00216DFC">
          <w:rPr>
            <w:rStyle w:val="Hipervnculo"/>
          </w:rPr>
          <w:t>https://www.google.com/url?sa=t&amp;rct=j&amp;q=&amp;esrc=s&amp;source=web&amp;cd=&amp;ved=2ahUKEwj_puiM0Jr0AhULvRQKHWj9AxgQFnoECAwQAQ&amp;url=https%3A%2F%2Faprende-web.net%2Fphp%2Fphp11_1.php&amp;usg=AOvVaw1vLOQRS38mr5ggaLKU1LY-</w:t>
        </w:r>
      </w:hyperlink>
    </w:p>
    <w:p w:rsidR="00656C9E" w:rsidRPr="00915BF1" w:rsidRDefault="00656C9E" w:rsidP="00B77B51"/>
    <w:sectPr w:rsidR="00656C9E" w:rsidRPr="00915BF1" w:rsidSect="0030172C">
      <w:headerReference w:type="default" r:id="rId17"/>
      <w:footerReference w:type="default" r:id="rId18"/>
      <w:pgSz w:w="11906" w:h="16838"/>
      <w:pgMar w:top="1418" w:right="1701" w:bottom="1418" w:left="1701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150" w:rsidRDefault="00672150">
      <w:pPr>
        <w:spacing w:after="0" w:line="240" w:lineRule="auto"/>
      </w:pPr>
      <w:r>
        <w:separator/>
      </w:r>
    </w:p>
  </w:endnote>
  <w:endnote w:type="continuationSeparator" w:id="0">
    <w:p w:rsidR="00672150" w:rsidRDefault="00672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F6" w:rsidRDefault="00F44D9D">
    <w:pPr>
      <w:pStyle w:val="Piedepgina"/>
      <w:spacing w:after="240"/>
      <w:jc w:val="right"/>
      <w:rPr>
        <w:i/>
        <w:sz w:val="28"/>
      </w:rPr>
    </w:pPr>
    <w:sdt>
      <w:sdtPr>
        <w:alias w:val="Autor"/>
        <w:id w:val="-192606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16F40">
          <w:rPr>
            <w:lang w:val="es-ES"/>
          </w:rPr>
          <w:t>daw214</w:t>
        </w:r>
      </w:sdtContent>
    </w:sdt>
    <w:r w:rsidRPr="00F44D9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3" o:spid="_x0000_s1025" type="#_x0000_t202" style="position:absolute;left:0;text-align:left;margin-left:454.2pt;margin-top:-31.6pt;width:52.45pt;height:24.8pt;z-index:-503316463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" filled="f" stroked="f">
          <v:textbox>
            <w:txbxContent>
              <w:p w:rsidR="00D501F6" w:rsidRDefault="00F44D9D">
                <w:pPr>
                  <w:pStyle w:val="FrameContents"/>
                  <w:jc w:val="right"/>
                  <w:rPr>
                    <w:i/>
                    <w:color w:val="FFFFFF" w:themeColor="background1"/>
                    <w:sz w:val="32"/>
                  </w:rPr>
                </w:pPr>
                <w:r w:rsidRPr="00F44D9D">
                  <w:rPr>
                    <w:i/>
                    <w:color w:val="FFFFFF" w:themeColor="background1"/>
                    <w:sz w:val="32"/>
                  </w:rPr>
                  <w:fldChar w:fldCharType="begin"/>
                </w:r>
                <w:r w:rsidR="00005A7C">
                  <w:rPr>
                    <w:i/>
                    <w:color w:val="FFFFFF"/>
                    <w:sz w:val="32"/>
                  </w:rPr>
                  <w:instrText>PAGE</w:instrText>
                </w:r>
                <w:r>
                  <w:rPr>
                    <w:i/>
                    <w:color w:val="FFFFFF"/>
                    <w:sz w:val="32"/>
                  </w:rPr>
                  <w:fldChar w:fldCharType="separate"/>
                </w:r>
                <w:r w:rsidR="00A12442">
                  <w:rPr>
                    <w:i/>
                    <w:noProof/>
                    <w:color w:val="FFFFFF"/>
                    <w:sz w:val="32"/>
                  </w:rPr>
                  <w:t>9</w:t>
                </w:r>
                <w:r>
                  <w:rPr>
                    <w:i/>
                    <w:color w:val="FFFFFF"/>
                    <w:sz w:val="32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150" w:rsidRDefault="00672150">
      <w:pPr>
        <w:spacing w:after="0" w:line="240" w:lineRule="auto"/>
      </w:pPr>
      <w:r>
        <w:separator/>
      </w:r>
    </w:p>
  </w:footnote>
  <w:footnote w:type="continuationSeparator" w:id="0">
    <w:p w:rsidR="00672150" w:rsidRDefault="006721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claro-nfasis3"/>
      <w:tblW w:w="8645" w:type="dxa"/>
      <w:tblLook w:val="04A0"/>
    </w:tblPr>
    <w:tblGrid>
      <w:gridCol w:w="8645"/>
    </w:tblGrid>
    <w:tr w:rsidR="00D501F6" w:rsidTr="00D501F6">
      <w:trPr>
        <w:cnfStyle w:val="100000000000"/>
      </w:trPr>
      <w:tc>
        <w:tcPr>
          <w:cnfStyle w:val="001000000000"/>
          <w:tcW w:w="8645" w:type="dxa"/>
        </w:tcPr>
        <w:p w:rsidR="00D501F6" w:rsidRDefault="00F44D9D">
          <w:pPr>
            <w:pStyle w:val="Encabezado"/>
            <w:spacing w:before="120" w:after="120"/>
            <w:jc w:val="right"/>
            <w:rPr>
              <w:color w:val="7F7F7F" w:themeColor="text1" w:themeTint="80"/>
            </w:rPr>
          </w:pPr>
          <w:r w:rsidRPr="00F44D9D">
            <w:rPr>
              <w:noProof/>
              <w:color w:val="7F7F7F" w:themeColor="text1" w:themeTint="80"/>
            </w:rPr>
            <w:pict>
              <v:rect id="Rectangle 6" o:spid="_x0000_s1027" style="position:absolute;left:0;text-align:left;margin-left:477.45pt;margin-top:-36.4pt;width:36pt;height:844.75pt;z-index:-50331647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" fillcolor="#46464a" stroked="f"/>
            </w:pict>
          </w:r>
          <w:r w:rsidRPr="00F44D9D">
            <w:rPr>
              <w:noProof/>
              <w:color w:val="7F7F7F" w:themeColor="text1" w:themeTint="80"/>
            </w:rPr>
            <w:pict>
              <v:line id="Straight Connector 7" o:spid="_x0000_s1026" style="position:absolute;left:0;text-align:left;z-index:-503316455;visibility:visible" from="-50.5pt,-36.4pt" to="542.3pt,-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" strokecolor="#46464a">
                <o:lock v:ext="edit" shapetype="f"/>
              </v:line>
            </w:pict>
          </w:r>
        </w:p>
      </w:tc>
    </w:tr>
  </w:tbl>
  <w:p w:rsidR="00D501F6" w:rsidRDefault="00D501F6">
    <w:pPr>
      <w:pStyle w:val="Encabezado"/>
      <w:spacing w:before="24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1A"/>
    <w:multiLevelType w:val="hybridMultilevel"/>
    <w:tmpl w:val="B07AB344"/>
    <w:lvl w:ilvl="0" w:tplc="6C86A8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F4E43"/>
    <w:multiLevelType w:val="hybridMultilevel"/>
    <w:tmpl w:val="AA2CFF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7533C"/>
    <w:multiLevelType w:val="multilevel"/>
    <w:tmpl w:val="B64C35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147A4512"/>
    <w:multiLevelType w:val="multilevel"/>
    <w:tmpl w:val="2584973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23DD0EAC"/>
    <w:multiLevelType w:val="multilevel"/>
    <w:tmpl w:val="417ED5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BB061AB"/>
    <w:multiLevelType w:val="hybridMultilevel"/>
    <w:tmpl w:val="44B2C15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0911F7E"/>
    <w:multiLevelType w:val="hybridMultilevel"/>
    <w:tmpl w:val="1E0280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AF5AEF"/>
    <w:multiLevelType w:val="multilevel"/>
    <w:tmpl w:val="8FBA6ED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nsid w:val="5A5538E8"/>
    <w:multiLevelType w:val="hybridMultilevel"/>
    <w:tmpl w:val="CC24F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004BDC"/>
    <w:multiLevelType w:val="hybridMultilevel"/>
    <w:tmpl w:val="50C655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ttachedTemplate r:id="rId1"/>
  <w:defaultTabStop w:val="708"/>
  <w:autoHyphenation/>
  <w:hyphenationZone w:val="425"/>
  <w:characterSpacingControl w:val="doNotCompress"/>
  <w:hdrShapeDefaults>
    <o:shapedefaults v:ext="edit" spidmax="8194">
      <o:colormru v:ext="edit" colors="#cceda5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001DE"/>
    <w:rsid w:val="00000059"/>
    <w:rsid w:val="00005A7C"/>
    <w:rsid w:val="000405A9"/>
    <w:rsid w:val="00052CC3"/>
    <w:rsid w:val="00056072"/>
    <w:rsid w:val="00060961"/>
    <w:rsid w:val="0007102C"/>
    <w:rsid w:val="0007107F"/>
    <w:rsid w:val="00082766"/>
    <w:rsid w:val="0008618A"/>
    <w:rsid w:val="000A58AD"/>
    <w:rsid w:val="000C5D6A"/>
    <w:rsid w:val="000D1481"/>
    <w:rsid w:val="000D5AE5"/>
    <w:rsid w:val="000E0F01"/>
    <w:rsid w:val="000E37F0"/>
    <w:rsid w:val="000F07D7"/>
    <w:rsid w:val="00102DB3"/>
    <w:rsid w:val="001063E6"/>
    <w:rsid w:val="00153F2F"/>
    <w:rsid w:val="001642F0"/>
    <w:rsid w:val="001A0ECD"/>
    <w:rsid w:val="001B724D"/>
    <w:rsid w:val="001D03B4"/>
    <w:rsid w:val="001E4710"/>
    <w:rsid w:val="002361F6"/>
    <w:rsid w:val="00250875"/>
    <w:rsid w:val="002578F6"/>
    <w:rsid w:val="0027477D"/>
    <w:rsid w:val="002921A6"/>
    <w:rsid w:val="002B2AD8"/>
    <w:rsid w:val="002D2606"/>
    <w:rsid w:val="002E3EF6"/>
    <w:rsid w:val="002E5006"/>
    <w:rsid w:val="0030172C"/>
    <w:rsid w:val="00305372"/>
    <w:rsid w:val="00322810"/>
    <w:rsid w:val="003256BC"/>
    <w:rsid w:val="00337160"/>
    <w:rsid w:val="00337C40"/>
    <w:rsid w:val="0034189B"/>
    <w:rsid w:val="003C3E60"/>
    <w:rsid w:val="004028D3"/>
    <w:rsid w:val="00411799"/>
    <w:rsid w:val="00417630"/>
    <w:rsid w:val="004371CD"/>
    <w:rsid w:val="004417A1"/>
    <w:rsid w:val="004663EC"/>
    <w:rsid w:val="004760CA"/>
    <w:rsid w:val="00480B1E"/>
    <w:rsid w:val="004918A6"/>
    <w:rsid w:val="00495C6D"/>
    <w:rsid w:val="004B0A37"/>
    <w:rsid w:val="00521832"/>
    <w:rsid w:val="0052436D"/>
    <w:rsid w:val="00543014"/>
    <w:rsid w:val="00547E0C"/>
    <w:rsid w:val="00555A5A"/>
    <w:rsid w:val="0056425B"/>
    <w:rsid w:val="0056729A"/>
    <w:rsid w:val="00570427"/>
    <w:rsid w:val="0058484E"/>
    <w:rsid w:val="005C05E8"/>
    <w:rsid w:val="005D6121"/>
    <w:rsid w:val="005D6A52"/>
    <w:rsid w:val="006001DE"/>
    <w:rsid w:val="006074EF"/>
    <w:rsid w:val="0063306B"/>
    <w:rsid w:val="00640F44"/>
    <w:rsid w:val="00650A18"/>
    <w:rsid w:val="00656C9E"/>
    <w:rsid w:val="00672150"/>
    <w:rsid w:val="00696597"/>
    <w:rsid w:val="006B054B"/>
    <w:rsid w:val="006B1AAF"/>
    <w:rsid w:val="006E4D40"/>
    <w:rsid w:val="00703BF4"/>
    <w:rsid w:val="007171B3"/>
    <w:rsid w:val="00724F9C"/>
    <w:rsid w:val="007475BD"/>
    <w:rsid w:val="00760A84"/>
    <w:rsid w:val="00763257"/>
    <w:rsid w:val="007759F0"/>
    <w:rsid w:val="0078519E"/>
    <w:rsid w:val="007C0802"/>
    <w:rsid w:val="007E1398"/>
    <w:rsid w:val="00813DDC"/>
    <w:rsid w:val="0082009F"/>
    <w:rsid w:val="0082057E"/>
    <w:rsid w:val="00867006"/>
    <w:rsid w:val="00880CC1"/>
    <w:rsid w:val="008D26D1"/>
    <w:rsid w:val="008E6217"/>
    <w:rsid w:val="008F5DFA"/>
    <w:rsid w:val="009110EE"/>
    <w:rsid w:val="009157E5"/>
    <w:rsid w:val="00915BF1"/>
    <w:rsid w:val="00916F2A"/>
    <w:rsid w:val="00920718"/>
    <w:rsid w:val="00954755"/>
    <w:rsid w:val="0096151C"/>
    <w:rsid w:val="009779D9"/>
    <w:rsid w:val="009F60F1"/>
    <w:rsid w:val="00A07B88"/>
    <w:rsid w:val="00A12442"/>
    <w:rsid w:val="00A13E17"/>
    <w:rsid w:val="00A574C4"/>
    <w:rsid w:val="00A613D8"/>
    <w:rsid w:val="00A66D7F"/>
    <w:rsid w:val="00A80040"/>
    <w:rsid w:val="00A909E1"/>
    <w:rsid w:val="00A92CA8"/>
    <w:rsid w:val="00A95900"/>
    <w:rsid w:val="00AA0F65"/>
    <w:rsid w:val="00AA2A82"/>
    <w:rsid w:val="00AC028C"/>
    <w:rsid w:val="00AD1B15"/>
    <w:rsid w:val="00AE2017"/>
    <w:rsid w:val="00B0637E"/>
    <w:rsid w:val="00B1476D"/>
    <w:rsid w:val="00B264D6"/>
    <w:rsid w:val="00B42AA3"/>
    <w:rsid w:val="00B42C37"/>
    <w:rsid w:val="00B7498E"/>
    <w:rsid w:val="00B77B51"/>
    <w:rsid w:val="00B931ED"/>
    <w:rsid w:val="00BA4342"/>
    <w:rsid w:val="00BB14EB"/>
    <w:rsid w:val="00BB49E4"/>
    <w:rsid w:val="00BC16BE"/>
    <w:rsid w:val="00BE6E7F"/>
    <w:rsid w:val="00BF7DCF"/>
    <w:rsid w:val="00C05485"/>
    <w:rsid w:val="00C12EA6"/>
    <w:rsid w:val="00C346FA"/>
    <w:rsid w:val="00C73D32"/>
    <w:rsid w:val="00C863CC"/>
    <w:rsid w:val="00C9142A"/>
    <w:rsid w:val="00CB6006"/>
    <w:rsid w:val="00CC5009"/>
    <w:rsid w:val="00CC6B0C"/>
    <w:rsid w:val="00CE1183"/>
    <w:rsid w:val="00CE42C5"/>
    <w:rsid w:val="00D043C2"/>
    <w:rsid w:val="00D05192"/>
    <w:rsid w:val="00D16F40"/>
    <w:rsid w:val="00D501F6"/>
    <w:rsid w:val="00D50F3C"/>
    <w:rsid w:val="00D547BC"/>
    <w:rsid w:val="00D62992"/>
    <w:rsid w:val="00D977DE"/>
    <w:rsid w:val="00DD060E"/>
    <w:rsid w:val="00E700F9"/>
    <w:rsid w:val="00E7401E"/>
    <w:rsid w:val="00EA05E4"/>
    <w:rsid w:val="00EA24FD"/>
    <w:rsid w:val="00EA3CBE"/>
    <w:rsid w:val="00EA5235"/>
    <w:rsid w:val="00ED5693"/>
    <w:rsid w:val="00EE2573"/>
    <w:rsid w:val="00F0454F"/>
    <w:rsid w:val="00F24DB6"/>
    <w:rsid w:val="00F44D9D"/>
    <w:rsid w:val="00F53637"/>
    <w:rsid w:val="00F63D8D"/>
    <w:rsid w:val="00F7386C"/>
    <w:rsid w:val="00F73EF3"/>
    <w:rsid w:val="00F80A2F"/>
    <w:rsid w:val="00F8551E"/>
    <w:rsid w:val="00F93C57"/>
    <w:rsid w:val="00FA7162"/>
    <w:rsid w:val="00FB008F"/>
    <w:rsid w:val="00FC68FF"/>
    <w:rsid w:val="00FD010B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cceda5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F2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43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C5D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3535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16F2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73739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qFormat/>
    <w:rsid w:val="002A7E3D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B6E8C"/>
    <w:rPr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6E8C"/>
    <w:rPr>
      <w:lang w:val="es-ES"/>
    </w:rPr>
  </w:style>
  <w:style w:type="character" w:customStyle="1" w:styleId="TtuloCar">
    <w:name w:val="Título Car"/>
    <w:basedOn w:val="Fuentedeprrafopredeter"/>
    <w:link w:val="Ttulo"/>
    <w:uiPriority w:val="10"/>
    <w:qFormat/>
    <w:rsid w:val="008510B9"/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543014"/>
    <w:rPr>
      <w:rFonts w:asciiTheme="majorHAnsi" w:eastAsiaTheme="majorEastAsia" w:hAnsiTheme="majorHAnsi" w:cstheme="majorBidi"/>
      <w:b/>
      <w:bCs/>
      <w:color w:val="46464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8510B9"/>
    <w:rPr>
      <w:rFonts w:asciiTheme="majorHAnsi" w:eastAsiaTheme="majorEastAsia" w:hAnsiTheme="majorHAnsi" w:cstheme="majorBidi"/>
      <w:b/>
      <w:bCs/>
      <w:color w:val="46464A" w:themeColor="text2"/>
      <w:sz w:val="24"/>
    </w:rPr>
  </w:style>
  <w:style w:type="character" w:styleId="Hipervnculo">
    <w:name w:val="Hyperlink"/>
    <w:basedOn w:val="Fuentedeprrafopredeter"/>
    <w:uiPriority w:val="99"/>
    <w:unhideWhenUsed/>
    <w:rsid w:val="00CB5639"/>
    <w:rPr>
      <w:color w:val="67AAB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8510B9"/>
    <w:rPr>
      <w:rFonts w:asciiTheme="majorHAnsi" w:eastAsiaTheme="majorEastAsia" w:hAnsiTheme="majorHAnsi" w:cstheme="majorBidi"/>
      <w:b/>
      <w:bCs/>
      <w:i/>
      <w:iCs/>
      <w:color w:val="46464A" w:themeColor="text2"/>
    </w:rPr>
  </w:style>
  <w:style w:type="character" w:customStyle="1" w:styleId="IndexLink">
    <w:name w:val="Index Link"/>
    <w:qFormat/>
    <w:rsid w:val="0030172C"/>
  </w:style>
  <w:style w:type="paragraph" w:customStyle="1" w:styleId="Heading">
    <w:name w:val="Heading"/>
    <w:basedOn w:val="Normal"/>
    <w:next w:val="Textoindependiente"/>
    <w:qFormat/>
    <w:rsid w:val="0030172C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30172C"/>
    <w:pPr>
      <w:spacing w:after="140"/>
    </w:pPr>
  </w:style>
  <w:style w:type="paragraph" w:styleId="Lista">
    <w:name w:val="List"/>
    <w:basedOn w:val="Textoindependiente"/>
    <w:rsid w:val="0030172C"/>
    <w:rPr>
      <w:rFonts w:cs="Lohit Devanagari"/>
    </w:rPr>
  </w:style>
  <w:style w:type="paragraph" w:styleId="Epgrafe">
    <w:name w:val="caption"/>
    <w:basedOn w:val="Normal"/>
    <w:qFormat/>
    <w:rsid w:val="0030172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30172C"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30172C"/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8510B9"/>
    <w:pPr>
      <w:pBdr>
        <w:bottom w:val="single" w:sz="12" w:space="4" w:color="000000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57575C" w:themeColor="text2" w:themeTint="E6"/>
      <w:spacing w:val="5"/>
      <w:kern w:val="2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qFormat/>
    <w:rsid w:val="00006841"/>
    <w:pPr>
      <w:spacing w:beforeAutospacing="1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702A47"/>
  </w:style>
  <w:style w:type="paragraph" w:styleId="Prrafodelista">
    <w:name w:val="List Paragraph"/>
    <w:basedOn w:val="Normal"/>
    <w:uiPriority w:val="34"/>
    <w:qFormat/>
    <w:rsid w:val="00702A47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0172C"/>
  </w:style>
  <w:style w:type="table" w:styleId="Tablaconcuadrcula">
    <w:name w:val="Table Grid"/>
    <w:basedOn w:val="Tablanormal"/>
    <w:uiPriority w:val="59"/>
    <w:rsid w:val="008456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rPr>
      <w:color w:val="9C8463" w:themeColor="accent3" w:themeShade="BF"/>
    </w:rPr>
    <w:tblPr>
      <w:tblStyleRowBandSize w:val="1"/>
      <w:tblStyleColBandSize w:val="1"/>
      <w:tblInd w:w="0" w:type="dxa"/>
      <w:tblBorders>
        <w:top w:val="single" w:sz="8" w:space="0" w:color="BEAE98" w:themeColor="accent3"/>
        <w:bottom w:val="single" w:sz="8" w:space="0" w:color="BEAE98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AE98" w:themeColor="accent3"/>
          <w:left w:val="nil"/>
          <w:bottom w:val="single" w:sz="8" w:space="0" w:color="BEAE9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AE5" w:themeFill="accent3" w:themeFillTint="3F"/>
      </w:tc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A80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80040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80040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A909E1"/>
    <w:rPr>
      <w:color w:val="605E5C"/>
      <w:shd w:val="clear" w:color="auto" w:fill="E1DFDD"/>
    </w:rPr>
  </w:style>
  <w:style w:type="character" w:customStyle="1" w:styleId="Ttulo5Car">
    <w:name w:val="Título 5 Car"/>
    <w:basedOn w:val="Fuentedeprrafopredeter"/>
    <w:link w:val="Ttulo5"/>
    <w:uiPriority w:val="9"/>
    <w:rsid w:val="000C5D6A"/>
    <w:rPr>
      <w:rFonts w:asciiTheme="majorHAnsi" w:eastAsiaTheme="majorEastAsia" w:hAnsiTheme="majorHAnsi" w:cstheme="majorBidi"/>
      <w:color w:val="535356" w:themeColor="accent1" w:themeShade="BF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22810"/>
    <w:rPr>
      <w:color w:val="605E5C"/>
      <w:shd w:val="clear" w:color="auto" w:fill="E1DFDD"/>
    </w:rPr>
  </w:style>
  <w:style w:type="character" w:customStyle="1" w:styleId="Ttulo6Car">
    <w:name w:val="Título 6 Car"/>
    <w:basedOn w:val="Fuentedeprrafopredeter"/>
    <w:link w:val="Ttulo6"/>
    <w:uiPriority w:val="9"/>
    <w:rsid w:val="00916F2A"/>
    <w:rPr>
      <w:rFonts w:asciiTheme="majorHAnsi" w:eastAsiaTheme="majorEastAsia" w:hAnsiTheme="majorHAnsi" w:cstheme="majorBidi"/>
      <w:color w:val="373739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sa=t&amp;rct=j&amp;q=&amp;esrc=s&amp;source=web&amp;cd=&amp;ved=2ahUKEwj_puiM0Jr0AhULvRQKHWj9AxgQFnoECAwQAQ&amp;url=https%3A%2F%2Faprende-web.net%2Fphp%2Fphp11_1.php&amp;usg=AOvVaw1vLOQRS38mr5ggaLKU1LY-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s\daw214\Documents\Plantillas%20personalizadas%20de%20Office\Plantilla_GutierrezLia&#241;oNuria.dotx" TargetMode="External"/></Relationships>
</file>

<file path=word/theme/theme1.xml><?xml version="1.0" encoding="utf-8"?>
<a:theme xmlns:a="http://schemas.openxmlformats.org/drawingml/2006/main" name="Tema d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0BDFF-F5F9-44DD-9AC5-689D40F7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Plantilla_GutierrezLiañoNuria.dotx</Template>
  <TotalTime>2064</TotalTime>
  <Pages>10</Pages>
  <Words>191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Índice</vt:lpstr>
    </vt:vector>
  </TitlesOfParts>
  <Company>Valor Creativo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>DAWES</dc:subject>
  <dc:creator>daw214</dc:creator>
  <cp:lastModifiedBy>daw214</cp:lastModifiedBy>
  <cp:revision>54</cp:revision>
  <dcterms:created xsi:type="dcterms:W3CDTF">2021-09-21T14:08:00Z</dcterms:created>
  <dcterms:modified xsi:type="dcterms:W3CDTF">2021-11-19T15:18:00Z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Valor Creativo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