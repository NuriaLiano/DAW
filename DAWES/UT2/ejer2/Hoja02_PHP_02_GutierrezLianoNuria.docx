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8935" w14:textId="77777777" w:rsidR="00D501F6" w:rsidRDefault="004760CA">
      <w:r>
        <w:rPr>
          <w:noProof/>
        </w:rPr>
        <w:pict w14:anchorId="53B5D4D0">
          <v:group id="Grupo 18" o:spid="_x0000_s1026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">
            <v:group id="Lienzo 3" o:spid="_x0000_s1027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rect id="Rectángulo 2" o:spid="_x0000_s1028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" fillcolor="#272727 [2749]" stroked="f"/>
              <v:rect id="Rectángulo 3" o:spid="_x0000_s1029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" fillcolor="#272727 [2749]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0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" fillcolor="#272727 [2749]" stroked="f">
                <v:textbox>
                  <w:txbxContent>
                    <w:p w14:paraId="7B7F381D" w14:textId="77777777" w:rsidR="00D501F6" w:rsidRPr="00FA7162" w:rsidRDefault="00FA7162" w:rsidP="00FA7162">
                      <w:pPr>
                        <w:jc w:val="center"/>
                      </w:pPr>
                      <w:r w:rsidRPr="00FA7162">
                        <w:rPr>
                          <w:color w:val="FFFFFF"/>
                          <w:sz w:val="96"/>
                        </w:rPr>
                        <w:t>Hoja02_PHP_01</w:t>
                      </w:r>
                    </w:p>
                  </w:txbxContent>
                </v:textbox>
              </v:shape>
              <v:shape id="Cuadro de texto 5" o:spid="_x0000_s1031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" fillcolor="#272727 [2749]" stroked="f"/>
              <v:line id="Conector recto 6" o:spid="_x0000_s1032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" strokecolor="#bfbfbf"/>
              <v:shape id="Cuadro de texto 7" o:spid="_x0000_s1033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/>
              <v:shape id="Cuadro de texto 8" o:spid="_x0000_s1034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" fillcolor="#272727 [2749]" stroked="f">
                <v:textbox>
                  <w:txbxContent>
                    <w:p w14:paraId="3025845F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2A540495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1035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01B20522" wp14:editId="257BAD77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14BA65FC" wp14:editId="4DE71E0E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8339520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751460CF" w14:textId="77777777" w:rsidR="00543014" w:rsidRDefault="00543014" w:rsidP="00543014">
          <w:pPr>
            <w:pStyle w:val="TtuloTDC"/>
          </w:pPr>
          <w:r>
            <w:t>Índice</w:t>
          </w:r>
          <w:bookmarkEnd w:id="0"/>
        </w:p>
        <w:p w14:paraId="049E05BC" w14:textId="364B5011" w:rsidR="00056072" w:rsidRDefault="004371CD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3395205" w:history="1">
            <w:r w:rsidR="00056072" w:rsidRPr="0070365F">
              <w:rPr>
                <w:rStyle w:val="Hipervnculo"/>
                <w:noProof/>
              </w:rPr>
              <w:t>Índice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_Toc83395205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2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D4EA2D6" w14:textId="2D146345" w:rsidR="00056072" w:rsidRDefault="004760C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06" w:history="1">
            <w:r w:rsidR="00056072" w:rsidRPr="0070365F">
              <w:rPr>
                <w:rStyle w:val="Hipervnculo"/>
                <w:noProof/>
              </w:rPr>
              <w:t>Ejercicio 1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_Toc83395206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8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CC9C5A9" w14:textId="1EF98150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07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_Toc83395207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8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3B096AC" w14:textId="5A9B3B36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08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_Toc83395208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8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189119C1" w14:textId="019D193E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09" w:history="1">
            <w:r w:rsidR="00056072" w:rsidRPr="0070365F">
              <w:rPr>
                <w:rStyle w:val="Hipervnculo"/>
                <w:noProof/>
              </w:rPr>
              <w:t>Comprobación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_Toc83395209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1195CFB7" w14:textId="59A73122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0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_Toc83395210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B4E67B6" w14:textId="4AA7A77A" w:rsidR="00056072" w:rsidRDefault="004760C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1" w:history="1">
            <w:r w:rsidR="00056072" w:rsidRPr="0070365F">
              <w:rPr>
                <w:rStyle w:val="Hipervnculo"/>
                <w:noProof/>
              </w:rPr>
              <w:t>Ejercicio2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_Toc83395211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9ED8EDA" w14:textId="071EFE68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2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_Toc83395212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98E23F4" w14:textId="029EA1B7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3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_Toc83395213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1D060A8E" w14:textId="54C690BB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4" w:history="1">
            <w:r w:rsidR="00056072" w:rsidRPr="0070365F">
              <w:rPr>
                <w:rStyle w:val="Hipervnculo"/>
                <w:noProof/>
              </w:rPr>
              <w:t>Comprobante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_Toc83395214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10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BCFA4EF" w14:textId="28C77EF6" w:rsidR="00056072" w:rsidRDefault="004760C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5" w:history="1">
            <w:r w:rsidR="00056072" w:rsidRPr="0070365F">
              <w:rPr>
                <w:rStyle w:val="Hipervnculo"/>
                <w:noProof/>
              </w:rPr>
              <w:t>Ejercicio3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_Toc83395215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10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7F712E8" w14:textId="4378F9E1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6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_Toc83395216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10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1C9D1CF5" w14:textId="2A1E874B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7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_Toc83395217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11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526CB234" w14:textId="5F67A313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8" w:history="1">
            <w:r w:rsidR="00056072" w:rsidRPr="0070365F">
              <w:rPr>
                <w:rStyle w:val="Hipervnculo"/>
                <w:noProof/>
              </w:rPr>
              <w:t>Comprobante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_Toc83395218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12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2EFD4E82" w14:textId="7E14C196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9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_Toc83395219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13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6B98DFE" w14:textId="68CE5983" w:rsidR="00056072" w:rsidRDefault="004760C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0" w:history="1">
            <w:r w:rsidR="00056072" w:rsidRPr="0070365F">
              <w:rPr>
                <w:rStyle w:val="Hipervnculo"/>
                <w:noProof/>
              </w:rPr>
              <w:t>Ejercicio 4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_Toc83395220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13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57892F06" w14:textId="0C222DE7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1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_Toc83395221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13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4DDECA5" w14:textId="21344ABC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2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_Toc83395222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13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10CC4C43" w14:textId="333C1C1E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3" w:history="1">
            <w:r w:rsidR="00056072" w:rsidRPr="0070365F">
              <w:rPr>
                <w:rStyle w:val="Hipervnculo"/>
                <w:noProof/>
              </w:rPr>
              <w:t>Comprobación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_Toc83395223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14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8966369" w14:textId="7D538855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4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_Toc83395224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14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C70680C" w14:textId="4B069EF3" w:rsidR="00056072" w:rsidRDefault="004760C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5" w:history="1">
            <w:r w:rsidR="00056072" w:rsidRPr="0070365F">
              <w:rPr>
                <w:rStyle w:val="Hipervnculo"/>
                <w:noProof/>
              </w:rPr>
              <w:t>Ejercicio 5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_Toc83395225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15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F5450FA" w14:textId="13BE3C7B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6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_Toc83395226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15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70B35EA2" w14:textId="3AD8D2FD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7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_Toc83395227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15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2C42688F" w14:textId="5F53560A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8" w:history="1">
            <w:r w:rsidR="00056072" w:rsidRPr="0070365F">
              <w:rPr>
                <w:rStyle w:val="Hipervnculo"/>
                <w:noProof/>
              </w:rPr>
              <w:t>Comprobación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_Toc83395228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16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AB20B99" w14:textId="08A21400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9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_Toc83395229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16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6B73914B" w14:textId="30CF7655" w:rsidR="00056072" w:rsidRDefault="004760C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0" w:history="1">
            <w:r w:rsidR="00056072" w:rsidRPr="0070365F">
              <w:rPr>
                <w:rStyle w:val="Hipervnculo"/>
                <w:noProof/>
              </w:rPr>
              <w:t>Ejercicio 6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_Toc83395230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16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B99EA99" w14:textId="64E8E1BA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1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_Toc83395231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16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6AC9CF43" w14:textId="507609CC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2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_Toc83395232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17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5B213BD1" w14:textId="4CE605DD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3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_Toc83395233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17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2500B225" w14:textId="2C89BE35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4" w:history="1">
            <w:r w:rsidR="00056072" w:rsidRPr="0070365F">
              <w:rPr>
                <w:rStyle w:val="Hipervnculo"/>
                <w:noProof/>
              </w:rPr>
              <w:t>Comprobación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_Toc83395234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17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26BEFA87" w14:textId="2F7BBC2A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5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_Toc83395235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18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79DD2A8" w14:textId="4288BA3D" w:rsidR="00056072" w:rsidRDefault="004760C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6" w:history="1">
            <w:r w:rsidR="00056072" w:rsidRPr="0070365F">
              <w:rPr>
                <w:rStyle w:val="Hipervnculo"/>
                <w:noProof/>
              </w:rPr>
              <w:t>Ejercicio 7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_Toc83395236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CA720B1" w14:textId="5894D04A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7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_Toc83395237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29DFFD7" w14:textId="4F805B94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8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_Toc83395238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26CB744" w14:textId="2EC2624A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9" w:history="1">
            <w:r w:rsidR="00056072" w:rsidRPr="0070365F">
              <w:rPr>
                <w:rStyle w:val="Hipervnculo"/>
                <w:noProof/>
              </w:rPr>
              <w:t>Comprobación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_Toc83395239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53DA1B7E" w14:textId="0927E9D5" w:rsidR="00056072" w:rsidRDefault="004760CA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41" w:history="1">
            <w:r w:rsidR="00056072" w:rsidRPr="0070365F">
              <w:rPr>
                <w:rStyle w:val="Hipervnculo"/>
                <w:noProof/>
              </w:rPr>
              <w:t>Ejercicio 8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_Toc83395241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21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2C9B7AB5" w14:textId="0D4ADBAD" w:rsidR="00056072" w:rsidRDefault="004760C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43" w:history="1">
            <w:r w:rsidR="00056072" w:rsidRPr="0070365F">
              <w:rPr>
                <w:rStyle w:val="Hipervnculo"/>
                <w:noProof/>
              </w:rPr>
              <w:t>Conclusión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_Toc83395243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22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63BF4B4B" w14:textId="18D20079" w:rsidR="00056072" w:rsidRDefault="004760C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44" w:history="1">
            <w:r w:rsidR="00056072" w:rsidRPr="0070365F">
              <w:rPr>
                <w:rStyle w:val="Hipervnculo"/>
                <w:noProof/>
              </w:rPr>
              <w:t>Bibliografía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_Toc83395244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22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A938CDB" w14:textId="3CB85869" w:rsidR="00543014" w:rsidRDefault="004371C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98F890C" w14:textId="77777777" w:rsidR="00D501F6" w:rsidRDefault="00D501F6"/>
    <w:p w14:paraId="228962E2" w14:textId="77777777" w:rsidR="00D501F6" w:rsidRDefault="00005A7C">
      <w:r>
        <w:br w:type="page"/>
      </w:r>
    </w:p>
    <w:p w14:paraId="0BA3438F" w14:textId="77777777" w:rsidR="00D501F6" w:rsidRPr="00543014" w:rsidRDefault="00005A7C" w:rsidP="00543014">
      <w:pPr>
        <w:pStyle w:val="Ttulo1"/>
      </w:pPr>
      <w:bookmarkStart w:id="1" w:name="_Toc83395206"/>
      <w:r w:rsidRPr="00543014">
        <w:lastRenderedPageBreak/>
        <w:t>Ejercicio 1</w:t>
      </w:r>
      <w:bookmarkEnd w:id="1"/>
    </w:p>
    <w:p w14:paraId="2F8E6517" w14:textId="77777777" w:rsidR="00C9142A" w:rsidRPr="00C9142A" w:rsidRDefault="00495C6D" w:rsidP="00C9142A">
      <w:pPr>
        <w:pStyle w:val="Ttulo3"/>
      </w:pPr>
      <w:bookmarkStart w:id="2" w:name="_Toc83395207"/>
      <w:r>
        <w:t>Código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16F40" w14:paraId="777945BD" w14:textId="77777777" w:rsidTr="00D16F40">
        <w:tc>
          <w:tcPr>
            <w:tcW w:w="8644" w:type="dxa"/>
            <w:shd w:val="clear" w:color="auto" w:fill="F2F2F2" w:themeFill="background1" w:themeFillShade="F2"/>
          </w:tcPr>
          <w:p w14:paraId="04C8F661" w14:textId="77777777" w:rsidR="00FD010B" w:rsidRDefault="00FD010B" w:rsidP="00FD010B">
            <w:pPr>
              <w:spacing w:after="0"/>
            </w:pPr>
            <w:r>
              <w:t>&lt;!DOCTYPE html&gt;</w:t>
            </w:r>
          </w:p>
          <w:p w14:paraId="2CA0A49B" w14:textId="77777777" w:rsidR="00FD010B" w:rsidRDefault="00FD010B" w:rsidP="00FD010B">
            <w:pPr>
              <w:spacing w:after="0"/>
            </w:pPr>
            <w:r>
              <w:t>&lt;html&gt;</w:t>
            </w:r>
          </w:p>
          <w:p w14:paraId="29D79F15" w14:textId="77777777" w:rsidR="00FD010B" w:rsidRDefault="00FD010B" w:rsidP="00FD010B">
            <w:pPr>
              <w:spacing w:after="0"/>
            </w:pPr>
          </w:p>
          <w:p w14:paraId="4FFEBB20" w14:textId="77777777" w:rsidR="00FD010B" w:rsidRDefault="00FD010B" w:rsidP="00FD010B">
            <w:pPr>
              <w:spacing w:after="0"/>
            </w:pPr>
            <w:r>
              <w:tab/>
              <w:t>&lt;head&gt;</w:t>
            </w:r>
          </w:p>
          <w:p w14:paraId="7A5D93F0" w14:textId="77777777" w:rsidR="00FD010B" w:rsidRDefault="00FD010B" w:rsidP="00FD010B">
            <w:pPr>
              <w:spacing w:after="0"/>
            </w:pPr>
            <w:r>
              <w:tab/>
            </w:r>
            <w:r>
              <w:tab/>
              <w:t>&lt;title&gt;Ejercicio 1 - Nuria Gutierrez Liaño&lt;/title&gt;</w:t>
            </w:r>
          </w:p>
          <w:p w14:paraId="73014BCE" w14:textId="77777777" w:rsidR="00FD010B" w:rsidRDefault="00FD010B" w:rsidP="00FD010B">
            <w:pPr>
              <w:spacing w:after="0"/>
            </w:pPr>
            <w:r>
              <w:tab/>
              <w:t>&lt;/head&gt;</w:t>
            </w:r>
          </w:p>
          <w:p w14:paraId="13C61427" w14:textId="77777777" w:rsidR="00FD010B" w:rsidRDefault="00FD010B" w:rsidP="00FD010B">
            <w:pPr>
              <w:spacing w:after="0"/>
            </w:pPr>
            <w:r>
              <w:tab/>
              <w:t>&lt;body&gt;</w:t>
            </w:r>
          </w:p>
          <w:p w14:paraId="30FFC874" w14:textId="77777777" w:rsidR="00FD010B" w:rsidRDefault="00FD010B" w:rsidP="00FD010B">
            <w:pPr>
              <w:spacing w:after="0"/>
            </w:pPr>
            <w:r>
              <w:tab/>
              <w:t>&lt;/body&gt;</w:t>
            </w:r>
          </w:p>
          <w:p w14:paraId="5FB9CB07" w14:textId="77777777" w:rsidR="00FD010B" w:rsidRDefault="00FD010B" w:rsidP="00FD010B">
            <w:pPr>
              <w:spacing w:after="0"/>
            </w:pPr>
            <w:r>
              <w:tab/>
              <w:t xml:space="preserve">&lt;?php  </w:t>
            </w:r>
          </w:p>
          <w:p w14:paraId="75AEB0EB" w14:textId="77777777" w:rsidR="00FD010B" w:rsidRDefault="00FD010B" w:rsidP="00FD010B">
            <w:pPr>
              <w:spacing w:after="0"/>
            </w:pPr>
            <w:r>
              <w:tab/>
              <w:t xml:space="preserve">   echo "Este es el resultado correcto del primer ejercicio";</w:t>
            </w:r>
          </w:p>
          <w:p w14:paraId="49C61E5B" w14:textId="77777777" w:rsidR="00FD010B" w:rsidRDefault="00FD010B" w:rsidP="00FD010B">
            <w:pPr>
              <w:spacing w:after="0"/>
            </w:pPr>
            <w:r>
              <w:tab/>
              <w:t>?&gt;</w:t>
            </w:r>
          </w:p>
          <w:p w14:paraId="508773FB" w14:textId="77777777" w:rsidR="00D16F40" w:rsidRDefault="00FD010B" w:rsidP="00FD010B">
            <w:pPr>
              <w:spacing w:after="0"/>
            </w:pPr>
            <w:r>
              <w:t>&lt;/html&gt;</w:t>
            </w:r>
          </w:p>
        </w:tc>
      </w:tr>
    </w:tbl>
    <w:p w14:paraId="02755089" w14:textId="77777777" w:rsidR="00D16F40" w:rsidRPr="00D16F40" w:rsidRDefault="006001DE" w:rsidP="006001DE">
      <w:pPr>
        <w:pStyle w:val="Ttulo3"/>
      </w:pPr>
      <w:bookmarkStart w:id="3" w:name="_Toc83395208"/>
      <w:r>
        <w:t>Captura del código</w:t>
      </w:r>
      <w:bookmarkEnd w:id="3"/>
    </w:p>
    <w:p w14:paraId="699F4865" w14:textId="77777777" w:rsidR="00D62992" w:rsidRDefault="00D62992" w:rsidP="00D62992">
      <w:pPr>
        <w:spacing w:after="0" w:line="240" w:lineRule="auto"/>
      </w:pPr>
      <w:r>
        <w:t xml:space="preserve"> </w:t>
      </w:r>
      <w:r w:rsidR="00FD010B">
        <w:rPr>
          <w:noProof/>
          <w:lang w:val="es-ES" w:eastAsia="es-ES"/>
        </w:rPr>
        <w:drawing>
          <wp:inline distT="0" distB="0" distL="0" distR="0" wp14:anchorId="3678F10E" wp14:editId="58C46420">
            <wp:extent cx="5400040" cy="3620481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9467A" w14:textId="77777777" w:rsidR="00D16F40" w:rsidRDefault="00D16F40" w:rsidP="00D62992">
      <w:pPr>
        <w:spacing w:after="0" w:line="240" w:lineRule="auto"/>
      </w:pPr>
    </w:p>
    <w:p w14:paraId="5F01837F" w14:textId="77777777" w:rsidR="006001DE" w:rsidRDefault="006001DE" w:rsidP="002D2606">
      <w:pPr>
        <w:pStyle w:val="Ttulo3"/>
      </w:pPr>
      <w:bookmarkStart w:id="4" w:name="_Toc83395209"/>
      <w:r>
        <w:lastRenderedPageBreak/>
        <w:t>Comprobación en el navegador</w:t>
      </w:r>
      <w:bookmarkEnd w:id="4"/>
    </w:p>
    <w:p w14:paraId="581E7C6C" w14:textId="77777777" w:rsidR="006001DE" w:rsidRDefault="00FD010B" w:rsidP="002D2606">
      <w:pPr>
        <w:pStyle w:val="Ttulo3"/>
      </w:pPr>
      <w:bookmarkStart w:id="5" w:name="_Toc83395210"/>
      <w:r>
        <w:rPr>
          <w:b w:val="0"/>
          <w:bCs w:val="0"/>
          <w:noProof/>
          <w:lang w:val="es-ES" w:eastAsia="es-ES"/>
        </w:rPr>
        <w:drawing>
          <wp:inline distT="0" distB="0" distL="0" distR="0" wp14:anchorId="014208C1" wp14:editId="5D568185">
            <wp:extent cx="5114925" cy="3476625"/>
            <wp:effectExtent l="19050" t="0" r="9525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30D51CF" w14:textId="302A1D6C" w:rsidR="001063E6" w:rsidRPr="00FA7162" w:rsidRDefault="006001DE" w:rsidP="00F0454F">
      <w:pPr>
        <w:pStyle w:val="Ttulo1"/>
      </w:pPr>
      <w:bookmarkStart w:id="6" w:name="_Toc83395211"/>
      <w:r>
        <w:t>Ejercicio2</w:t>
      </w:r>
      <w:bookmarkEnd w:id="6"/>
    </w:p>
    <w:p w14:paraId="11085BED" w14:textId="77777777" w:rsidR="00C9142A" w:rsidRPr="00C9142A" w:rsidRDefault="00C9142A" w:rsidP="00C9142A">
      <w:pPr>
        <w:pStyle w:val="Ttulo3"/>
      </w:pPr>
      <w:bookmarkStart w:id="7" w:name="_Toc83395212"/>
      <w:r>
        <w:t>Código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8618A" w14:paraId="047E42FD" w14:textId="77777777" w:rsidTr="00C9142A">
        <w:tc>
          <w:tcPr>
            <w:tcW w:w="8644" w:type="dxa"/>
            <w:shd w:val="clear" w:color="auto" w:fill="F2F2F2" w:themeFill="background1" w:themeFillShade="F2"/>
          </w:tcPr>
          <w:p w14:paraId="08BB51E4" w14:textId="77777777" w:rsidR="00FD010B" w:rsidRDefault="00FD010B" w:rsidP="00FD010B">
            <w:pPr>
              <w:spacing w:after="0"/>
            </w:pPr>
            <w:r>
              <w:t xml:space="preserve">&lt;?php </w:t>
            </w:r>
          </w:p>
          <w:p w14:paraId="1541538D" w14:textId="4EC2754B" w:rsidR="00FD010B" w:rsidRDefault="00FD010B" w:rsidP="00FD010B">
            <w:pPr>
              <w:spacing w:after="0"/>
            </w:pPr>
            <w:r>
              <w:t xml:space="preserve">    echo "Segundo ejercicio: </w:t>
            </w:r>
            <w:r w:rsidR="00060961">
              <w:t>visualización</w:t>
            </w:r>
            <w:r>
              <w:t xml:space="preserve"> del contenido de variables";</w:t>
            </w:r>
          </w:p>
          <w:p w14:paraId="062EF2C9" w14:textId="77777777" w:rsidR="00FD010B" w:rsidRDefault="00FD010B" w:rsidP="00FD010B">
            <w:pPr>
              <w:spacing w:after="0"/>
            </w:pPr>
          </w:p>
          <w:p w14:paraId="5224C317" w14:textId="77777777" w:rsidR="00FD010B" w:rsidRDefault="00FD010B" w:rsidP="00FD010B">
            <w:pPr>
              <w:spacing w:after="0"/>
            </w:pPr>
            <w:r>
              <w:t>#Definicion de variables</w:t>
            </w:r>
          </w:p>
          <w:p w14:paraId="675D1A6D" w14:textId="77777777" w:rsidR="00FD010B" w:rsidRDefault="00FD010B" w:rsidP="00FD010B">
            <w:pPr>
              <w:spacing w:after="0"/>
            </w:pPr>
            <w:r>
              <w:t xml:space="preserve">    #Define un string</w:t>
            </w:r>
          </w:p>
          <w:p w14:paraId="79CBB5F7" w14:textId="77777777" w:rsidR="00FD010B" w:rsidRDefault="00FD010B" w:rsidP="00FD010B">
            <w:pPr>
              <w:spacing w:after="0"/>
            </w:pPr>
            <w:r>
              <w:t xml:space="preserve">    $nombre= "Nuria";</w:t>
            </w:r>
          </w:p>
          <w:p w14:paraId="1710B3ED" w14:textId="77777777" w:rsidR="00FD010B" w:rsidRDefault="00FD010B" w:rsidP="00FD010B">
            <w:pPr>
              <w:spacing w:after="0"/>
            </w:pPr>
            <w:r>
              <w:t xml:space="preserve">    #Define un entero</w:t>
            </w:r>
          </w:p>
          <w:p w14:paraId="76D353DA" w14:textId="77777777" w:rsidR="00FD010B" w:rsidRDefault="00FD010B" w:rsidP="00FD010B">
            <w:pPr>
              <w:spacing w:after="0"/>
            </w:pPr>
            <w:r>
              <w:t xml:space="preserve">    $edad= 23;</w:t>
            </w:r>
          </w:p>
          <w:p w14:paraId="2444BA59" w14:textId="77777777" w:rsidR="00FD010B" w:rsidRDefault="00FD010B" w:rsidP="00FD010B">
            <w:pPr>
              <w:spacing w:after="0"/>
            </w:pPr>
          </w:p>
          <w:p w14:paraId="7BADAE63" w14:textId="77777777" w:rsidR="00FD010B" w:rsidRDefault="00FD010B" w:rsidP="00FD010B">
            <w:pPr>
              <w:spacing w:after="0"/>
            </w:pPr>
            <w:r>
              <w:t>#Frase con variables</w:t>
            </w:r>
          </w:p>
          <w:p w14:paraId="510805CC" w14:textId="77777777" w:rsidR="00FD010B" w:rsidRDefault="00FD010B" w:rsidP="00FD010B">
            <w:pPr>
              <w:spacing w:after="0"/>
            </w:pPr>
            <w:r>
              <w:t xml:space="preserve">    echo "&lt;br/&gt;";</w:t>
            </w:r>
          </w:p>
          <w:p w14:paraId="3BD34A70" w14:textId="77777777" w:rsidR="00FD010B" w:rsidRDefault="00FD010B" w:rsidP="00FD010B">
            <w:pPr>
              <w:spacing w:after="0"/>
            </w:pPr>
            <w:r>
              <w:t xml:space="preserve">    echo "Hola, mi nombre es $nombre , tengo $edad años y estoy haciendo PHP";</w:t>
            </w:r>
          </w:p>
          <w:p w14:paraId="33DB70AC" w14:textId="77777777" w:rsidR="0008618A" w:rsidRDefault="00FD010B" w:rsidP="00FD010B">
            <w:pPr>
              <w:spacing w:after="0"/>
            </w:pPr>
            <w:r>
              <w:t>?&gt;</w:t>
            </w:r>
          </w:p>
        </w:tc>
      </w:tr>
    </w:tbl>
    <w:p w14:paraId="7ADCA8D7" w14:textId="77777777" w:rsidR="0008618A" w:rsidRPr="0008618A" w:rsidRDefault="0008618A" w:rsidP="0008618A"/>
    <w:p w14:paraId="7E464480" w14:textId="7766AD79" w:rsidR="004663EC" w:rsidRDefault="004663EC" w:rsidP="002D2606">
      <w:pPr>
        <w:pStyle w:val="Ttulo3"/>
      </w:pPr>
      <w:bookmarkStart w:id="8" w:name="_Toc83395213"/>
      <w:r>
        <w:t>Captura del código</w:t>
      </w:r>
      <w:bookmarkEnd w:id="8"/>
    </w:p>
    <w:p w14:paraId="3919E428" w14:textId="77777777" w:rsidR="00F0454F" w:rsidRPr="00F0454F" w:rsidRDefault="00F0454F" w:rsidP="00F0454F"/>
    <w:p w14:paraId="68BEE134" w14:textId="77777777" w:rsidR="004663EC" w:rsidRPr="004663EC" w:rsidRDefault="00640F44" w:rsidP="004663EC">
      <w:r>
        <w:rPr>
          <w:noProof/>
          <w:lang w:val="es-ES" w:eastAsia="es-ES"/>
        </w:rPr>
        <w:lastRenderedPageBreak/>
        <w:drawing>
          <wp:inline distT="0" distB="0" distL="0" distR="0" wp14:anchorId="5AB3A801" wp14:editId="394107C1">
            <wp:extent cx="5400040" cy="2972973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267B8" w14:textId="3152AD45" w:rsidR="004663EC" w:rsidRDefault="004663EC" w:rsidP="002D2606">
      <w:pPr>
        <w:pStyle w:val="Ttulo3"/>
      </w:pPr>
      <w:bookmarkStart w:id="9" w:name="_Toc83395214"/>
      <w:r>
        <w:t>Comprobante en el navegador</w:t>
      </w:r>
      <w:bookmarkEnd w:id="9"/>
    </w:p>
    <w:p w14:paraId="4BCE08A2" w14:textId="77777777" w:rsidR="00F0454F" w:rsidRPr="00F0454F" w:rsidRDefault="00F0454F" w:rsidP="00F0454F"/>
    <w:p w14:paraId="0BE20A43" w14:textId="77777777" w:rsidR="004663EC" w:rsidRPr="004663EC" w:rsidRDefault="00640F44" w:rsidP="004663EC">
      <w:r>
        <w:rPr>
          <w:noProof/>
          <w:lang w:val="es-ES" w:eastAsia="es-ES"/>
        </w:rPr>
        <w:drawing>
          <wp:inline distT="0" distB="0" distL="0" distR="0" wp14:anchorId="0ED34557" wp14:editId="5A17E65B">
            <wp:extent cx="5381625" cy="3095625"/>
            <wp:effectExtent l="19050" t="0" r="9525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06F19" w14:textId="77777777" w:rsidR="0008618A" w:rsidRDefault="0008618A" w:rsidP="00C9142A">
      <w:pPr>
        <w:pStyle w:val="Ttulo1"/>
      </w:pPr>
      <w:bookmarkStart w:id="10" w:name="_Toc83395215"/>
      <w:r>
        <w:t>Ejercicio3</w:t>
      </w:r>
      <w:bookmarkEnd w:id="10"/>
    </w:p>
    <w:p w14:paraId="0A1876D2" w14:textId="77777777" w:rsidR="00640F44" w:rsidRDefault="00640F44" w:rsidP="00640F44">
      <w:pPr>
        <w:pStyle w:val="Ttulo3"/>
      </w:pPr>
      <w:bookmarkStart w:id="11" w:name="_Toc83395216"/>
      <w:r>
        <w:t>Código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40F44" w14:paraId="682D9A4F" w14:textId="77777777" w:rsidTr="00640F44">
        <w:tc>
          <w:tcPr>
            <w:tcW w:w="8644" w:type="dxa"/>
            <w:shd w:val="clear" w:color="auto" w:fill="F2F2F2" w:themeFill="background1" w:themeFillShade="F2"/>
          </w:tcPr>
          <w:p w14:paraId="67930BC9" w14:textId="77777777" w:rsidR="00640F44" w:rsidRDefault="00640F44" w:rsidP="00640F44">
            <w:pPr>
              <w:spacing w:after="0"/>
            </w:pPr>
            <w:r>
              <w:t xml:space="preserve">&lt;?php </w:t>
            </w:r>
          </w:p>
          <w:p w14:paraId="0F381DE3" w14:textId="77777777" w:rsidR="00640F44" w:rsidRDefault="00640F44" w:rsidP="00640F44">
            <w:pPr>
              <w:spacing w:after="0"/>
            </w:pPr>
            <w:r>
              <w:t xml:space="preserve">    #variables</w:t>
            </w:r>
          </w:p>
          <w:p w14:paraId="76DF52FF" w14:textId="77777777" w:rsidR="00640F44" w:rsidRDefault="00640F44" w:rsidP="00640F44">
            <w:pPr>
              <w:spacing w:after="0"/>
            </w:pPr>
            <w:r>
              <w:t xml:space="preserve">    $operador1= 13;</w:t>
            </w:r>
          </w:p>
          <w:p w14:paraId="707FF00D" w14:textId="77777777" w:rsidR="00640F44" w:rsidRDefault="00640F44" w:rsidP="00640F44">
            <w:pPr>
              <w:spacing w:after="0"/>
            </w:pPr>
            <w:r>
              <w:t xml:space="preserve">    $operador2= 4;</w:t>
            </w:r>
          </w:p>
          <w:p w14:paraId="772926D1" w14:textId="77777777" w:rsidR="00640F44" w:rsidRDefault="00640F44" w:rsidP="00640F44">
            <w:pPr>
              <w:spacing w:after="0"/>
            </w:pPr>
            <w:r>
              <w:lastRenderedPageBreak/>
              <w:t xml:space="preserve">    $resultado= 0;</w:t>
            </w:r>
          </w:p>
          <w:p w14:paraId="00C32920" w14:textId="77777777" w:rsidR="00640F44" w:rsidRDefault="00640F44" w:rsidP="00640F44">
            <w:pPr>
              <w:spacing w:after="0"/>
            </w:pPr>
            <w:r>
              <w:t xml:space="preserve">    </w:t>
            </w:r>
          </w:p>
          <w:p w14:paraId="5A0D5437" w14:textId="77777777" w:rsidR="00640F44" w:rsidRDefault="00640F44" w:rsidP="00640F44">
            <w:pPr>
              <w:spacing w:after="0"/>
            </w:pPr>
            <w:r>
              <w:t xml:space="preserve">    #LA VARIABLE RESULTADO SE SOBREESCRIBE</w:t>
            </w:r>
          </w:p>
          <w:p w14:paraId="4C64A689" w14:textId="77777777" w:rsidR="00640F44" w:rsidRDefault="00640F44" w:rsidP="00640F44">
            <w:pPr>
              <w:spacing w:after="0"/>
            </w:pPr>
            <w:r>
              <w:t xml:space="preserve">    </w:t>
            </w:r>
          </w:p>
          <w:p w14:paraId="4C55B1EE" w14:textId="77777777" w:rsidR="00640F44" w:rsidRDefault="00640F44" w:rsidP="00640F44">
            <w:pPr>
              <w:spacing w:after="0"/>
            </w:pPr>
            <w:r>
              <w:t xml:space="preserve">    #resta</w:t>
            </w:r>
          </w:p>
          <w:p w14:paraId="0E97E157" w14:textId="77777777" w:rsidR="00640F44" w:rsidRDefault="00640F44" w:rsidP="00640F44">
            <w:pPr>
              <w:spacing w:after="0"/>
            </w:pPr>
            <w:r>
              <w:t xml:space="preserve">    $resultado= $operador1 - $operador2;</w:t>
            </w:r>
          </w:p>
          <w:p w14:paraId="73AC6CF7" w14:textId="77777777" w:rsidR="00640F44" w:rsidRDefault="00640F44" w:rsidP="00640F44">
            <w:pPr>
              <w:spacing w:after="0"/>
            </w:pPr>
            <w:r>
              <w:t xml:space="preserve">    echo "resta = ". $resultado;</w:t>
            </w:r>
          </w:p>
          <w:p w14:paraId="38DD3FEF" w14:textId="77777777" w:rsidR="00640F44" w:rsidRDefault="00640F44" w:rsidP="00640F44">
            <w:pPr>
              <w:spacing w:after="0"/>
            </w:pPr>
            <w:r>
              <w:t xml:space="preserve">    </w:t>
            </w:r>
          </w:p>
          <w:p w14:paraId="1AEA8593" w14:textId="77777777" w:rsidR="00640F44" w:rsidRDefault="00640F44" w:rsidP="00640F44">
            <w:pPr>
              <w:spacing w:after="0"/>
            </w:pPr>
            <w:r>
              <w:t xml:space="preserve">    echo "&lt;br/&gt;";</w:t>
            </w:r>
          </w:p>
          <w:p w14:paraId="32131266" w14:textId="77777777" w:rsidR="00640F44" w:rsidRDefault="00640F44" w:rsidP="00640F44">
            <w:pPr>
              <w:spacing w:after="0"/>
            </w:pPr>
            <w:r>
              <w:t xml:space="preserve">    </w:t>
            </w:r>
          </w:p>
          <w:p w14:paraId="20B59D29" w14:textId="77777777" w:rsidR="00640F44" w:rsidRDefault="00640F44" w:rsidP="00640F44">
            <w:pPr>
              <w:spacing w:after="0"/>
            </w:pPr>
            <w:r>
              <w:t xml:space="preserve">    #suma</w:t>
            </w:r>
          </w:p>
          <w:p w14:paraId="725AFA05" w14:textId="77777777" w:rsidR="00640F44" w:rsidRDefault="00640F44" w:rsidP="00640F44">
            <w:pPr>
              <w:spacing w:after="0"/>
            </w:pPr>
            <w:r>
              <w:t xml:space="preserve">    $resultado= $operador1 + $operador2;</w:t>
            </w:r>
          </w:p>
          <w:p w14:paraId="273680A3" w14:textId="77777777" w:rsidR="00640F44" w:rsidRDefault="00640F44" w:rsidP="00640F44">
            <w:pPr>
              <w:spacing w:after="0"/>
            </w:pPr>
            <w:r>
              <w:t xml:space="preserve">    echo "suma = ". $resultado;</w:t>
            </w:r>
          </w:p>
          <w:p w14:paraId="70F1B990" w14:textId="77777777" w:rsidR="00640F44" w:rsidRDefault="00640F44" w:rsidP="00640F44">
            <w:pPr>
              <w:spacing w:after="0"/>
            </w:pPr>
            <w:r>
              <w:t xml:space="preserve">    </w:t>
            </w:r>
          </w:p>
          <w:p w14:paraId="0468CD0A" w14:textId="77777777" w:rsidR="00640F44" w:rsidRDefault="00640F44" w:rsidP="00640F44">
            <w:pPr>
              <w:spacing w:after="0"/>
            </w:pPr>
            <w:r>
              <w:t xml:space="preserve">    echo "&lt;br/&gt;";</w:t>
            </w:r>
          </w:p>
          <w:p w14:paraId="438EB8B2" w14:textId="77777777" w:rsidR="00640F44" w:rsidRDefault="00640F44" w:rsidP="00640F44">
            <w:pPr>
              <w:spacing w:after="0"/>
            </w:pPr>
            <w:r>
              <w:t xml:space="preserve">    </w:t>
            </w:r>
          </w:p>
          <w:p w14:paraId="55506A1E" w14:textId="77777777" w:rsidR="00640F44" w:rsidRDefault="00640F44" w:rsidP="00640F44">
            <w:pPr>
              <w:spacing w:after="0"/>
            </w:pPr>
            <w:r>
              <w:t xml:space="preserve">    #multiplicacion</w:t>
            </w:r>
          </w:p>
          <w:p w14:paraId="0903D87E" w14:textId="77777777" w:rsidR="00640F44" w:rsidRDefault="00640F44" w:rsidP="00640F44">
            <w:pPr>
              <w:spacing w:after="0"/>
            </w:pPr>
            <w:r>
              <w:t xml:space="preserve">    $resultado= $operador1 * $operador2;</w:t>
            </w:r>
          </w:p>
          <w:p w14:paraId="73951A35" w14:textId="77777777" w:rsidR="00640F44" w:rsidRDefault="00640F44" w:rsidP="00640F44">
            <w:pPr>
              <w:spacing w:after="0"/>
            </w:pPr>
            <w:r>
              <w:t xml:space="preserve">    echo "multiplicacion = ". $resultado;</w:t>
            </w:r>
          </w:p>
          <w:p w14:paraId="3A1B6B8D" w14:textId="77777777" w:rsidR="00640F44" w:rsidRDefault="00640F44" w:rsidP="00640F44">
            <w:pPr>
              <w:spacing w:after="0"/>
            </w:pPr>
            <w:r>
              <w:t xml:space="preserve">    </w:t>
            </w:r>
          </w:p>
          <w:p w14:paraId="48F9C349" w14:textId="77777777" w:rsidR="00640F44" w:rsidRDefault="00640F44" w:rsidP="00640F44">
            <w:pPr>
              <w:spacing w:after="0"/>
            </w:pPr>
            <w:r>
              <w:t xml:space="preserve">    echo "&lt;br/&gt;";</w:t>
            </w:r>
          </w:p>
          <w:p w14:paraId="30C590CD" w14:textId="77777777" w:rsidR="00640F44" w:rsidRDefault="00640F44" w:rsidP="00640F44">
            <w:pPr>
              <w:spacing w:after="0"/>
            </w:pPr>
            <w:r>
              <w:t xml:space="preserve">    </w:t>
            </w:r>
          </w:p>
          <w:p w14:paraId="2650D4AD" w14:textId="77777777" w:rsidR="00640F44" w:rsidRDefault="00640F44" w:rsidP="00640F44">
            <w:pPr>
              <w:spacing w:after="0"/>
            </w:pPr>
            <w:r>
              <w:t xml:space="preserve">    #division</w:t>
            </w:r>
          </w:p>
          <w:p w14:paraId="05FBC047" w14:textId="77777777" w:rsidR="00640F44" w:rsidRDefault="00640F44" w:rsidP="00640F44">
            <w:pPr>
              <w:spacing w:after="0"/>
            </w:pPr>
            <w:r>
              <w:t xml:space="preserve">    $resultado= $operador1 / $operador2;</w:t>
            </w:r>
          </w:p>
          <w:p w14:paraId="260C0596" w14:textId="77777777" w:rsidR="00640F44" w:rsidRDefault="00640F44" w:rsidP="00640F44">
            <w:pPr>
              <w:spacing w:after="0"/>
            </w:pPr>
            <w:r>
              <w:t xml:space="preserve">    echo "division = ". $resultado;</w:t>
            </w:r>
          </w:p>
          <w:p w14:paraId="363F2243" w14:textId="77777777" w:rsidR="00640F44" w:rsidRDefault="00640F44" w:rsidP="00640F44">
            <w:pPr>
              <w:spacing w:after="0"/>
            </w:pPr>
            <w:r>
              <w:t xml:space="preserve">    </w:t>
            </w:r>
          </w:p>
          <w:p w14:paraId="2F1224DB" w14:textId="77777777" w:rsidR="00640F44" w:rsidRDefault="00640F44" w:rsidP="00640F44">
            <w:pPr>
              <w:spacing w:after="0"/>
            </w:pPr>
            <w:r>
              <w:t xml:space="preserve">    echo "&lt;br/&gt;";</w:t>
            </w:r>
          </w:p>
          <w:p w14:paraId="661CA818" w14:textId="77777777" w:rsidR="00640F44" w:rsidRDefault="00640F44" w:rsidP="00640F44">
            <w:pPr>
              <w:spacing w:after="0"/>
            </w:pPr>
            <w:r>
              <w:t xml:space="preserve">    </w:t>
            </w:r>
          </w:p>
          <w:p w14:paraId="746985F2" w14:textId="77777777" w:rsidR="007E1398" w:rsidRDefault="007E1398" w:rsidP="007E1398">
            <w:pPr>
              <w:spacing w:after="0"/>
            </w:pPr>
            <w:r>
              <w:t xml:space="preserve">    #modulo</w:t>
            </w:r>
          </w:p>
          <w:p w14:paraId="0F447DF8" w14:textId="77777777" w:rsidR="007E1398" w:rsidRDefault="007E1398" w:rsidP="007E1398">
            <w:pPr>
              <w:spacing w:after="0"/>
            </w:pPr>
            <w:r>
              <w:t xml:space="preserve">    $resultado= $operador1 % $operador2;</w:t>
            </w:r>
          </w:p>
          <w:p w14:paraId="51A139AE" w14:textId="77777777" w:rsidR="007E1398" w:rsidRDefault="007E1398" w:rsidP="007E1398">
            <w:pPr>
              <w:spacing w:after="0"/>
            </w:pPr>
            <w:r>
              <w:t xml:space="preserve">    echo "modulo = ". $resultado;</w:t>
            </w:r>
          </w:p>
          <w:p w14:paraId="312EB6F5" w14:textId="77777777" w:rsidR="00640F44" w:rsidRDefault="00640F44" w:rsidP="007E1398">
            <w:pPr>
              <w:spacing w:after="0"/>
            </w:pPr>
            <w:r>
              <w:t>?&gt;</w:t>
            </w:r>
          </w:p>
        </w:tc>
      </w:tr>
    </w:tbl>
    <w:p w14:paraId="3885C994" w14:textId="77777777" w:rsidR="00640F44" w:rsidRPr="00640F44" w:rsidRDefault="00640F44" w:rsidP="00640F44"/>
    <w:p w14:paraId="7F92F66C" w14:textId="3A2DFD27" w:rsidR="00C9142A" w:rsidRDefault="00C9142A" w:rsidP="00C9142A">
      <w:pPr>
        <w:pStyle w:val="Ttulo3"/>
      </w:pPr>
      <w:bookmarkStart w:id="12" w:name="_Toc83395217"/>
      <w:r>
        <w:t>C</w:t>
      </w:r>
      <w:r w:rsidR="00640F44">
        <w:t>aptura del código</w:t>
      </w:r>
      <w:bookmarkEnd w:id="12"/>
    </w:p>
    <w:p w14:paraId="115593E4" w14:textId="77777777" w:rsidR="00F0454F" w:rsidRPr="00F0454F" w:rsidRDefault="00F0454F" w:rsidP="00F0454F"/>
    <w:p w14:paraId="44048E43" w14:textId="77777777" w:rsidR="00FA7162" w:rsidRPr="00FA7162" w:rsidRDefault="007E1398" w:rsidP="00FA7162">
      <w:r>
        <w:rPr>
          <w:noProof/>
          <w:lang w:val="es-ES" w:eastAsia="es-ES"/>
        </w:rPr>
        <w:lastRenderedPageBreak/>
        <w:drawing>
          <wp:inline distT="0" distB="0" distL="0" distR="0" wp14:anchorId="61ED2366" wp14:editId="6173E0EF">
            <wp:extent cx="5400040" cy="479765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35892BB5" wp14:editId="6A5E9465">
            <wp:extent cx="5400040" cy="126618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27215" w14:textId="1B1759B0" w:rsidR="00C9142A" w:rsidRDefault="00C9142A" w:rsidP="00C9142A">
      <w:pPr>
        <w:pStyle w:val="Ttulo3"/>
      </w:pPr>
      <w:bookmarkStart w:id="13" w:name="_Toc83395218"/>
      <w:r>
        <w:t>Comprobante en el navegador</w:t>
      </w:r>
      <w:bookmarkEnd w:id="13"/>
    </w:p>
    <w:p w14:paraId="69D86FD4" w14:textId="77777777" w:rsidR="00F0454F" w:rsidRPr="00F0454F" w:rsidRDefault="00F0454F" w:rsidP="00F0454F"/>
    <w:p w14:paraId="0D6F965A" w14:textId="77777777" w:rsidR="007E1398" w:rsidRDefault="007E1398" w:rsidP="00C9142A">
      <w:pPr>
        <w:pStyle w:val="Ttulo3"/>
      </w:pPr>
      <w:bookmarkStart w:id="14" w:name="_Toc83395219"/>
      <w:r>
        <w:rPr>
          <w:b w:val="0"/>
          <w:bCs w:val="0"/>
          <w:noProof/>
          <w:lang w:val="es-ES" w:eastAsia="es-ES"/>
        </w:rPr>
        <w:lastRenderedPageBreak/>
        <w:drawing>
          <wp:inline distT="0" distB="0" distL="0" distR="0" wp14:anchorId="496FD822" wp14:editId="62C36A57">
            <wp:extent cx="5400040" cy="2920239"/>
            <wp:effectExtent l="19050" t="0" r="0" b="0"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CE7C4F4" w14:textId="77777777" w:rsidR="007E1398" w:rsidRDefault="007E1398" w:rsidP="007E1398">
      <w:pPr>
        <w:pStyle w:val="Ttulo1"/>
      </w:pPr>
      <w:bookmarkStart w:id="15" w:name="_Toc83395220"/>
      <w:r>
        <w:t>Ejercicio 4</w:t>
      </w:r>
      <w:bookmarkEnd w:id="15"/>
    </w:p>
    <w:p w14:paraId="45C4882F" w14:textId="77777777" w:rsidR="007E1398" w:rsidRDefault="007E1398" w:rsidP="007E1398">
      <w:pPr>
        <w:pStyle w:val="Ttulo3"/>
      </w:pPr>
      <w:bookmarkStart w:id="16" w:name="_Toc83395221"/>
      <w:r>
        <w:t>Código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E1398" w14:paraId="479E913B" w14:textId="77777777" w:rsidTr="007E1398">
        <w:tc>
          <w:tcPr>
            <w:tcW w:w="8644" w:type="dxa"/>
            <w:shd w:val="clear" w:color="auto" w:fill="F2F2F2" w:themeFill="background1" w:themeFillShade="F2"/>
          </w:tcPr>
          <w:p w14:paraId="1FA9401A" w14:textId="77777777" w:rsidR="007E1398" w:rsidRDefault="007E1398" w:rsidP="007E1398">
            <w:pPr>
              <w:spacing w:after="0"/>
            </w:pPr>
            <w:r>
              <w:t xml:space="preserve">&lt;?php </w:t>
            </w:r>
          </w:p>
          <w:p w14:paraId="3B0CF4CC" w14:textId="77777777" w:rsidR="007E1398" w:rsidRDefault="007E1398" w:rsidP="007E1398">
            <w:pPr>
              <w:spacing w:after="0"/>
            </w:pPr>
            <w:r>
              <w:t xml:space="preserve">    #Variables</w:t>
            </w:r>
          </w:p>
          <w:p w14:paraId="7B17F74B" w14:textId="77777777" w:rsidR="007E1398" w:rsidRDefault="007E1398" w:rsidP="007E1398">
            <w:pPr>
              <w:spacing w:after="0"/>
            </w:pPr>
            <w:r>
              <w:t xml:space="preserve">    $nombre = "Juan";</w:t>
            </w:r>
          </w:p>
          <w:p w14:paraId="6176F97F" w14:textId="77777777" w:rsidR="007E1398" w:rsidRDefault="007E1398" w:rsidP="007E1398">
            <w:pPr>
              <w:spacing w:after="0"/>
            </w:pPr>
            <w:r>
              <w:t xml:space="preserve">    </w:t>
            </w:r>
          </w:p>
          <w:p w14:paraId="2C4E63B7" w14:textId="77777777" w:rsidR="007E1398" w:rsidRDefault="007E1398" w:rsidP="007E1398">
            <w:pPr>
              <w:spacing w:after="0"/>
            </w:pPr>
            <w:r>
              <w:t xml:space="preserve">    #Imprimir</w:t>
            </w:r>
          </w:p>
          <w:p w14:paraId="56543081" w14:textId="77777777" w:rsidR="007E1398" w:rsidRDefault="007E1398" w:rsidP="007E1398">
            <w:pPr>
              <w:spacing w:after="0"/>
            </w:pPr>
            <w:r>
              <w:t xml:space="preserve">    echo "Informacion de la variable $nombre :";</w:t>
            </w:r>
          </w:p>
          <w:p w14:paraId="76D5BA93" w14:textId="77777777" w:rsidR="007E1398" w:rsidRDefault="007E1398" w:rsidP="007E1398">
            <w:pPr>
              <w:spacing w:after="0"/>
            </w:pPr>
            <w:r>
              <w:t xml:space="preserve">    var_dump($nombre);</w:t>
            </w:r>
          </w:p>
          <w:p w14:paraId="006380F5" w14:textId="77777777" w:rsidR="007E1398" w:rsidRDefault="007E1398" w:rsidP="007E1398">
            <w:pPr>
              <w:spacing w:after="0"/>
            </w:pPr>
            <w:r>
              <w:t xml:space="preserve">    echo "&lt;br/&gt;";</w:t>
            </w:r>
          </w:p>
          <w:p w14:paraId="0456EBAF" w14:textId="77777777" w:rsidR="007E1398" w:rsidRDefault="007E1398" w:rsidP="007E1398">
            <w:pPr>
              <w:spacing w:after="0"/>
            </w:pPr>
            <w:r>
              <w:t xml:space="preserve">    echo "Contenido de la variable: ". $nombre;</w:t>
            </w:r>
          </w:p>
          <w:p w14:paraId="159C404A" w14:textId="77777777" w:rsidR="007E1398" w:rsidRDefault="007E1398" w:rsidP="007E1398">
            <w:pPr>
              <w:spacing w:after="0"/>
            </w:pPr>
            <w:r>
              <w:t xml:space="preserve">    echo "&lt;br/&gt;";</w:t>
            </w:r>
          </w:p>
          <w:p w14:paraId="265B2313" w14:textId="77777777" w:rsidR="007E1398" w:rsidRDefault="007E1398" w:rsidP="007E1398">
            <w:pPr>
              <w:spacing w:after="0"/>
            </w:pPr>
            <w:r>
              <w:t xml:space="preserve">    #Se asigna un valor null</w:t>
            </w:r>
          </w:p>
          <w:p w14:paraId="115D4870" w14:textId="77777777" w:rsidR="007E1398" w:rsidRDefault="007E1398" w:rsidP="007E1398">
            <w:pPr>
              <w:spacing w:after="0"/>
            </w:pPr>
            <w:r>
              <w:t xml:space="preserve">    $nombre = null;</w:t>
            </w:r>
          </w:p>
          <w:p w14:paraId="42B0B92E" w14:textId="77777777" w:rsidR="007E1398" w:rsidRDefault="007E1398" w:rsidP="007E1398">
            <w:pPr>
              <w:spacing w:after="0"/>
            </w:pPr>
            <w:r>
              <w:t xml:space="preserve">    echo "Despues de asignarle un valor nulo: ";</w:t>
            </w:r>
          </w:p>
          <w:p w14:paraId="10BCFCA8" w14:textId="77777777" w:rsidR="007E1398" w:rsidRDefault="007E1398" w:rsidP="007E1398">
            <w:pPr>
              <w:spacing w:after="0"/>
            </w:pPr>
            <w:r>
              <w:t xml:space="preserve">    var_dump($nombre);</w:t>
            </w:r>
          </w:p>
          <w:p w14:paraId="3D357A38" w14:textId="77777777" w:rsidR="007E1398" w:rsidRDefault="007E1398" w:rsidP="007E1398">
            <w:pPr>
              <w:spacing w:after="0"/>
            </w:pPr>
            <w:r>
              <w:t>?&gt;</w:t>
            </w:r>
          </w:p>
        </w:tc>
      </w:tr>
    </w:tbl>
    <w:p w14:paraId="29366AF0" w14:textId="77777777" w:rsidR="007E1398" w:rsidRPr="007E1398" w:rsidRDefault="007E1398" w:rsidP="007E1398"/>
    <w:p w14:paraId="27B13F3F" w14:textId="2F470F61" w:rsidR="007E1398" w:rsidRDefault="007E1398" w:rsidP="007E1398">
      <w:pPr>
        <w:pStyle w:val="Ttulo3"/>
      </w:pPr>
      <w:bookmarkStart w:id="17" w:name="_Toc83395222"/>
      <w:r>
        <w:t>Captura del código</w:t>
      </w:r>
      <w:bookmarkEnd w:id="17"/>
    </w:p>
    <w:p w14:paraId="5425BD46" w14:textId="77777777" w:rsidR="00F0454F" w:rsidRPr="00F0454F" w:rsidRDefault="00F0454F" w:rsidP="00F0454F"/>
    <w:p w14:paraId="55D4275B" w14:textId="77777777" w:rsidR="007E1398" w:rsidRPr="007E1398" w:rsidRDefault="007E1398" w:rsidP="007E1398">
      <w:r>
        <w:rPr>
          <w:noProof/>
          <w:lang w:val="es-ES" w:eastAsia="es-ES"/>
        </w:rPr>
        <w:lastRenderedPageBreak/>
        <w:drawing>
          <wp:inline distT="0" distB="0" distL="0" distR="0" wp14:anchorId="7DD36B36" wp14:editId="32C4EE21">
            <wp:extent cx="5063490" cy="4367530"/>
            <wp:effectExtent l="19050" t="0" r="3810" b="0"/>
            <wp:docPr id="1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36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6B53C" w14:textId="46DB19BF" w:rsidR="007E1398" w:rsidRDefault="007E1398" w:rsidP="007E1398">
      <w:pPr>
        <w:pStyle w:val="Ttulo3"/>
      </w:pPr>
      <w:bookmarkStart w:id="18" w:name="_Toc83395223"/>
      <w:r>
        <w:t>Comprobación en el navegador</w:t>
      </w:r>
      <w:bookmarkEnd w:id="18"/>
    </w:p>
    <w:p w14:paraId="5E777CC4" w14:textId="77777777" w:rsidR="00F0454F" w:rsidRPr="00F0454F" w:rsidRDefault="00F0454F" w:rsidP="00F0454F"/>
    <w:p w14:paraId="01939D36" w14:textId="77777777" w:rsidR="007E1398" w:rsidRDefault="007E1398" w:rsidP="00C9142A">
      <w:pPr>
        <w:pStyle w:val="Ttulo3"/>
      </w:pPr>
      <w:bookmarkStart w:id="19" w:name="_Toc83395224"/>
      <w:r>
        <w:rPr>
          <w:b w:val="0"/>
          <w:bCs w:val="0"/>
          <w:noProof/>
          <w:lang w:val="es-ES" w:eastAsia="es-ES"/>
        </w:rPr>
        <w:drawing>
          <wp:inline distT="0" distB="0" distL="0" distR="0" wp14:anchorId="47F0370A" wp14:editId="657C464F">
            <wp:extent cx="5400040" cy="2558004"/>
            <wp:effectExtent l="19050" t="0" r="0" b="0"/>
            <wp:docPr id="1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1702CF00" w14:textId="77777777" w:rsidR="007E1398" w:rsidRDefault="007E1398" w:rsidP="00C9142A">
      <w:pPr>
        <w:pStyle w:val="Ttulo3"/>
      </w:pPr>
    </w:p>
    <w:p w14:paraId="61CBF72F" w14:textId="77777777" w:rsidR="007E1398" w:rsidRDefault="007E139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6464A" w:themeColor="text2"/>
          <w:sz w:val="24"/>
        </w:rPr>
      </w:pPr>
      <w:r>
        <w:br w:type="page"/>
      </w:r>
    </w:p>
    <w:p w14:paraId="68D6B6A7" w14:textId="77777777" w:rsidR="007E1398" w:rsidRDefault="007E1398" w:rsidP="007E1398">
      <w:pPr>
        <w:pStyle w:val="Ttulo1"/>
      </w:pPr>
      <w:bookmarkStart w:id="20" w:name="_Toc83395225"/>
      <w:r>
        <w:lastRenderedPageBreak/>
        <w:t>Ejercicio 5</w:t>
      </w:r>
      <w:bookmarkEnd w:id="20"/>
    </w:p>
    <w:p w14:paraId="3879D75A" w14:textId="77777777" w:rsidR="007E1398" w:rsidRDefault="007E1398" w:rsidP="007E1398">
      <w:pPr>
        <w:pStyle w:val="Ttulo3"/>
      </w:pPr>
      <w:bookmarkStart w:id="21" w:name="_Toc83395226"/>
      <w:r>
        <w:t>Código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E1398" w14:paraId="472AC685" w14:textId="77777777" w:rsidTr="003B4C80">
        <w:tc>
          <w:tcPr>
            <w:tcW w:w="8644" w:type="dxa"/>
            <w:shd w:val="clear" w:color="auto" w:fill="F2F2F2" w:themeFill="background1" w:themeFillShade="F2"/>
          </w:tcPr>
          <w:p w14:paraId="354775A8" w14:textId="77777777" w:rsidR="00A66D7F" w:rsidRDefault="00A66D7F" w:rsidP="00A66D7F">
            <w:pPr>
              <w:spacing w:after="0"/>
            </w:pPr>
            <w:r>
              <w:t xml:space="preserve">&lt;?php </w:t>
            </w:r>
          </w:p>
          <w:p w14:paraId="11797F55" w14:textId="77777777" w:rsidR="00A66D7F" w:rsidRDefault="00A66D7F" w:rsidP="00A66D7F">
            <w:pPr>
              <w:spacing w:after="0"/>
            </w:pPr>
            <w:r>
              <w:t xml:space="preserve">    #variables</w:t>
            </w:r>
          </w:p>
          <w:p w14:paraId="7D16966C" w14:textId="77777777" w:rsidR="00A66D7F" w:rsidRDefault="00A66D7F" w:rsidP="00A66D7F">
            <w:pPr>
              <w:spacing w:after="0"/>
            </w:pPr>
            <w:r>
              <w:t xml:space="preserve">    $temporal;</w:t>
            </w:r>
          </w:p>
          <w:p w14:paraId="6695B66D" w14:textId="77777777" w:rsidR="00A66D7F" w:rsidRDefault="00A66D7F" w:rsidP="00A66D7F">
            <w:pPr>
              <w:spacing w:after="0"/>
            </w:pPr>
            <w:r>
              <w:t xml:space="preserve">    </w:t>
            </w:r>
          </w:p>
          <w:p w14:paraId="188463EB" w14:textId="77777777" w:rsidR="00A66D7F" w:rsidRDefault="00A66D7F" w:rsidP="00A66D7F">
            <w:pPr>
              <w:spacing w:after="0"/>
            </w:pPr>
            <w:r>
              <w:t xml:space="preserve">    $array = array("juan", 3,14, false, 3, null);</w:t>
            </w:r>
          </w:p>
          <w:p w14:paraId="29F9EC90" w14:textId="77777777" w:rsidR="00A66D7F" w:rsidRDefault="00A66D7F" w:rsidP="00A66D7F">
            <w:pPr>
              <w:spacing w:after="0"/>
            </w:pPr>
            <w:r>
              <w:t xml:space="preserve">    foreach ($array as $temporal){</w:t>
            </w:r>
          </w:p>
          <w:p w14:paraId="73F52102" w14:textId="77777777" w:rsidR="00A66D7F" w:rsidRDefault="00A66D7F" w:rsidP="00A66D7F">
            <w:pPr>
              <w:spacing w:after="0"/>
            </w:pPr>
            <w:r>
              <w:t xml:space="preserve">        echo gettype($temporal)," ", var_dump($temporal);</w:t>
            </w:r>
          </w:p>
          <w:p w14:paraId="1E003B9F" w14:textId="77777777" w:rsidR="00A66D7F" w:rsidRDefault="00A66D7F" w:rsidP="00A66D7F">
            <w:pPr>
              <w:spacing w:after="0"/>
            </w:pPr>
            <w:r>
              <w:t xml:space="preserve">        echo "&lt;br/&gt;";</w:t>
            </w:r>
          </w:p>
          <w:p w14:paraId="09FBF9D6" w14:textId="77777777" w:rsidR="00A66D7F" w:rsidRDefault="00A66D7F" w:rsidP="00A66D7F">
            <w:pPr>
              <w:spacing w:after="0"/>
            </w:pPr>
            <w:r>
              <w:t xml:space="preserve">    };</w:t>
            </w:r>
          </w:p>
          <w:p w14:paraId="22AC4DA0" w14:textId="77777777" w:rsidR="007E1398" w:rsidRDefault="00A66D7F" w:rsidP="00A66D7F">
            <w:pPr>
              <w:spacing w:after="0"/>
            </w:pPr>
            <w:r>
              <w:t>?&gt;</w:t>
            </w:r>
          </w:p>
        </w:tc>
      </w:tr>
    </w:tbl>
    <w:p w14:paraId="4F0EBC86" w14:textId="77777777" w:rsidR="007E1398" w:rsidRPr="007E1398" w:rsidRDefault="007E1398" w:rsidP="007E1398"/>
    <w:p w14:paraId="03634337" w14:textId="28FA56E0" w:rsidR="007E1398" w:rsidRDefault="007E1398" w:rsidP="007E1398">
      <w:pPr>
        <w:pStyle w:val="Ttulo3"/>
      </w:pPr>
      <w:bookmarkStart w:id="22" w:name="_Toc83395227"/>
      <w:r>
        <w:t>Captura del código</w:t>
      </w:r>
      <w:bookmarkEnd w:id="22"/>
    </w:p>
    <w:p w14:paraId="26E3A9E4" w14:textId="77777777" w:rsidR="00F0454F" w:rsidRPr="00F0454F" w:rsidRDefault="00F0454F" w:rsidP="00F0454F"/>
    <w:p w14:paraId="121642FD" w14:textId="77777777" w:rsidR="00F53637" w:rsidRDefault="00A66D7F" w:rsidP="007E1398">
      <w:r>
        <w:rPr>
          <w:noProof/>
          <w:lang w:val="es-ES" w:eastAsia="es-ES"/>
        </w:rPr>
        <w:drawing>
          <wp:inline distT="0" distB="0" distL="0" distR="0" wp14:anchorId="6BA23012" wp14:editId="481B078B">
            <wp:extent cx="5400040" cy="2834329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4AB9D" w14:textId="77777777" w:rsidR="00F53637" w:rsidRPr="00F53637" w:rsidRDefault="00F53637" w:rsidP="00F53637"/>
    <w:p w14:paraId="63089FB8" w14:textId="77777777" w:rsidR="00F53637" w:rsidRPr="00F53637" w:rsidRDefault="00F53637" w:rsidP="00F53637"/>
    <w:p w14:paraId="5CE42F15" w14:textId="77777777" w:rsidR="00F53637" w:rsidRPr="00F53637" w:rsidRDefault="00F53637" w:rsidP="00F53637"/>
    <w:p w14:paraId="38EF1F48" w14:textId="77777777" w:rsidR="00F53637" w:rsidRPr="00F53637" w:rsidRDefault="00F53637" w:rsidP="00F53637"/>
    <w:p w14:paraId="488FE127" w14:textId="77777777" w:rsidR="00F53637" w:rsidRPr="00F53637" w:rsidRDefault="00F53637" w:rsidP="00F53637"/>
    <w:p w14:paraId="52BD6065" w14:textId="77777777" w:rsidR="007E1398" w:rsidRPr="00F53637" w:rsidRDefault="00F53637" w:rsidP="00F53637">
      <w:pPr>
        <w:tabs>
          <w:tab w:val="left" w:pos="1977"/>
        </w:tabs>
      </w:pPr>
      <w:r>
        <w:tab/>
      </w:r>
    </w:p>
    <w:p w14:paraId="4627EA9E" w14:textId="77777777" w:rsidR="007E1398" w:rsidRPr="007E1398" w:rsidRDefault="007E1398" w:rsidP="007E1398">
      <w:pPr>
        <w:pStyle w:val="Ttulo3"/>
      </w:pPr>
      <w:bookmarkStart w:id="23" w:name="_Toc83395228"/>
      <w:r>
        <w:lastRenderedPageBreak/>
        <w:t>Comprobación en el navegador</w:t>
      </w:r>
      <w:bookmarkEnd w:id="23"/>
    </w:p>
    <w:p w14:paraId="046086C5" w14:textId="77777777" w:rsidR="00F53637" w:rsidRDefault="00A66D7F" w:rsidP="00C9142A">
      <w:pPr>
        <w:pStyle w:val="Ttulo3"/>
      </w:pPr>
      <w:bookmarkStart w:id="24" w:name="_Toc83395229"/>
      <w:r>
        <w:rPr>
          <w:b w:val="0"/>
          <w:bCs w:val="0"/>
          <w:noProof/>
          <w:lang w:val="es-ES" w:eastAsia="es-ES"/>
        </w:rPr>
        <w:drawing>
          <wp:inline distT="0" distB="0" distL="0" distR="0" wp14:anchorId="4FFD33A4" wp14:editId="3FB2F3BE">
            <wp:extent cx="4408170" cy="301625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061EDF1B" w14:textId="77777777" w:rsidR="00F53637" w:rsidRDefault="00F53637" w:rsidP="00C9142A">
      <w:pPr>
        <w:pStyle w:val="Ttulo3"/>
      </w:pPr>
    </w:p>
    <w:p w14:paraId="6961B060" w14:textId="77777777" w:rsidR="00F53637" w:rsidRDefault="00F53637" w:rsidP="00F53637">
      <w:pPr>
        <w:pStyle w:val="Ttulo1"/>
      </w:pPr>
      <w:bookmarkStart w:id="25" w:name="_Toc83395230"/>
      <w:r>
        <w:t>Ejercicio 6</w:t>
      </w:r>
      <w:bookmarkEnd w:id="25"/>
    </w:p>
    <w:p w14:paraId="2DC02153" w14:textId="77777777" w:rsidR="00F53637" w:rsidRDefault="00F53637" w:rsidP="00F53637">
      <w:pPr>
        <w:pStyle w:val="Ttulo3"/>
      </w:pPr>
      <w:bookmarkStart w:id="26" w:name="_Toc83395231"/>
      <w:r>
        <w:t>Código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53637" w14:paraId="5FD32B03" w14:textId="77777777" w:rsidTr="000B68A0">
        <w:tc>
          <w:tcPr>
            <w:tcW w:w="8644" w:type="dxa"/>
            <w:shd w:val="clear" w:color="auto" w:fill="F2F2F2" w:themeFill="background1" w:themeFillShade="F2"/>
          </w:tcPr>
          <w:p w14:paraId="3ECB2E91" w14:textId="77777777" w:rsidR="00F53637" w:rsidRDefault="00F53637" w:rsidP="000B68A0">
            <w:pPr>
              <w:spacing w:after="0"/>
            </w:pPr>
            <w:r>
              <w:t xml:space="preserve">&lt;?php </w:t>
            </w:r>
          </w:p>
          <w:p w14:paraId="13C63A1C" w14:textId="77777777" w:rsidR="00F53637" w:rsidRDefault="00F53637" w:rsidP="000B68A0">
            <w:pPr>
              <w:spacing w:after="0"/>
            </w:pPr>
            <w:r>
              <w:t xml:space="preserve">    #variables</w:t>
            </w:r>
          </w:p>
          <w:p w14:paraId="36AFF7F3" w14:textId="77777777" w:rsidR="00F53637" w:rsidRDefault="00F53637" w:rsidP="000B68A0">
            <w:pPr>
              <w:spacing w:after="0"/>
            </w:pPr>
            <w:r>
              <w:t xml:space="preserve">    $numuno=15;</w:t>
            </w:r>
          </w:p>
          <w:p w14:paraId="17C7EC76" w14:textId="77777777" w:rsidR="00F53637" w:rsidRDefault="00F53637" w:rsidP="000B68A0">
            <w:pPr>
              <w:spacing w:after="0"/>
            </w:pPr>
            <w:r>
              <w:t xml:space="preserve">    $numdos=3;</w:t>
            </w:r>
          </w:p>
          <w:p w14:paraId="6BC733C5" w14:textId="77777777" w:rsidR="00F53637" w:rsidRDefault="00F53637" w:rsidP="000B68A0">
            <w:pPr>
              <w:spacing w:after="0"/>
            </w:pPr>
            <w:r>
              <w:t xml:space="preserve">    $numtres=4;</w:t>
            </w:r>
          </w:p>
          <w:p w14:paraId="541A02A7" w14:textId="77777777" w:rsidR="00F53637" w:rsidRDefault="00F53637" w:rsidP="000B68A0">
            <w:pPr>
              <w:spacing w:after="0"/>
            </w:pPr>
            <w:r>
              <w:t xml:space="preserve">    </w:t>
            </w:r>
          </w:p>
          <w:p w14:paraId="04E4A4B3" w14:textId="77777777" w:rsidR="00F53637" w:rsidRDefault="00F53637" w:rsidP="000B68A0">
            <w:pPr>
              <w:spacing w:after="0"/>
            </w:pPr>
            <w:r>
              <w:t xml:space="preserve">   #calcular la media</w:t>
            </w:r>
          </w:p>
          <w:p w14:paraId="528F2D4F" w14:textId="77777777" w:rsidR="00F53637" w:rsidRDefault="00F53637" w:rsidP="000B68A0">
            <w:pPr>
              <w:spacing w:after="0"/>
            </w:pPr>
            <w:r>
              <w:t xml:space="preserve">   $resultado = ($numuno + $numdos + $numtres)/3;</w:t>
            </w:r>
          </w:p>
          <w:p w14:paraId="59CA1813" w14:textId="77777777" w:rsidR="00F53637" w:rsidRDefault="00F53637" w:rsidP="000B68A0">
            <w:pPr>
              <w:spacing w:after="0"/>
            </w:pPr>
            <w:r>
              <w:t xml:space="preserve">   Echo “el resultado es: ”, $resultado;</w:t>
            </w:r>
          </w:p>
          <w:p w14:paraId="390A6BB7" w14:textId="77777777" w:rsidR="00F53637" w:rsidRDefault="00F53637" w:rsidP="00F53637">
            <w:pPr>
              <w:spacing w:after="0"/>
            </w:pPr>
            <w:r>
              <w:t xml:space="preserve">    ?&gt;</w:t>
            </w:r>
          </w:p>
        </w:tc>
      </w:tr>
    </w:tbl>
    <w:p w14:paraId="432602A2" w14:textId="77777777" w:rsidR="00F53637" w:rsidRPr="007E1398" w:rsidRDefault="00F53637" w:rsidP="00F53637"/>
    <w:p w14:paraId="2604BD13" w14:textId="77777777" w:rsidR="00F0454F" w:rsidRDefault="00F53637" w:rsidP="00F53637">
      <w:pPr>
        <w:pStyle w:val="Ttulo3"/>
      </w:pPr>
      <w:bookmarkStart w:id="27" w:name="_Toc83395232"/>
      <w:r>
        <w:lastRenderedPageBreak/>
        <w:t>Captura del código</w:t>
      </w:r>
      <w:bookmarkEnd w:id="27"/>
    </w:p>
    <w:p w14:paraId="243FD3F3" w14:textId="06F9537E" w:rsidR="00F53637" w:rsidRDefault="0082057E" w:rsidP="00F53637">
      <w:pPr>
        <w:pStyle w:val="Ttulo3"/>
      </w:pPr>
      <w:bookmarkStart w:id="28" w:name="_Toc83395233"/>
      <w:r w:rsidRPr="0082057E">
        <w:rPr>
          <w:noProof/>
        </w:rPr>
        <w:drawing>
          <wp:inline distT="0" distB="0" distL="0" distR="0" wp14:anchorId="4F3D9FB5" wp14:editId="0A24BAE0">
            <wp:extent cx="5400040" cy="3474593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5DD70596" w14:textId="77777777" w:rsidR="00F0454F" w:rsidRDefault="00F53637" w:rsidP="0082057E">
      <w:pPr>
        <w:pStyle w:val="Ttulo3"/>
      </w:pPr>
      <w:bookmarkStart w:id="29" w:name="_Toc83395234"/>
      <w:r>
        <w:t>Comprobación en el navegador</w:t>
      </w:r>
      <w:bookmarkEnd w:id="29"/>
    </w:p>
    <w:p w14:paraId="3FB2D59D" w14:textId="34C970B8" w:rsidR="00F53637" w:rsidRPr="0082057E" w:rsidRDefault="0082057E" w:rsidP="0082057E">
      <w:pPr>
        <w:pStyle w:val="Ttulo3"/>
      </w:pPr>
      <w:bookmarkStart w:id="30" w:name="_Toc83395235"/>
      <w:r>
        <w:rPr>
          <w:b w:val="0"/>
          <w:bCs w:val="0"/>
          <w:noProof/>
          <w:lang w:val="es-ES" w:eastAsia="es-ES"/>
        </w:rPr>
        <w:lastRenderedPageBreak/>
        <w:drawing>
          <wp:inline distT="0" distB="0" distL="0" distR="0" wp14:anchorId="3E21C7DE" wp14:editId="30FD54BC">
            <wp:extent cx="5090795" cy="455866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455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4AB9B4B0" w14:textId="77777777" w:rsidR="00F53637" w:rsidRDefault="00F53637" w:rsidP="00F53637">
      <w:pPr>
        <w:pStyle w:val="Ttulo1"/>
      </w:pPr>
      <w:bookmarkStart w:id="31" w:name="_Toc83395236"/>
      <w:r>
        <w:t>Ejercicio 7</w:t>
      </w:r>
      <w:bookmarkEnd w:id="31"/>
    </w:p>
    <w:p w14:paraId="5B8758FE" w14:textId="77777777" w:rsidR="00F53637" w:rsidRDefault="00F53637" w:rsidP="00F53637">
      <w:pPr>
        <w:pStyle w:val="Ttulo3"/>
      </w:pPr>
      <w:bookmarkStart w:id="32" w:name="_Toc83395237"/>
      <w:r>
        <w:t>Código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53637" w14:paraId="29B8693C" w14:textId="77777777" w:rsidTr="000B68A0">
        <w:tc>
          <w:tcPr>
            <w:tcW w:w="8644" w:type="dxa"/>
            <w:shd w:val="clear" w:color="auto" w:fill="F2F2F2" w:themeFill="background1" w:themeFillShade="F2"/>
          </w:tcPr>
          <w:p w14:paraId="68B7EB98" w14:textId="77777777" w:rsidR="00724F9C" w:rsidRDefault="00724F9C" w:rsidP="00724F9C">
            <w:pPr>
              <w:spacing w:after="0"/>
            </w:pPr>
            <w:r>
              <w:t xml:space="preserve">&lt;?php </w:t>
            </w:r>
          </w:p>
          <w:p w14:paraId="72D6255F" w14:textId="77777777" w:rsidR="00724F9C" w:rsidRDefault="00724F9C" w:rsidP="00724F9C">
            <w:pPr>
              <w:spacing w:after="0"/>
            </w:pPr>
            <w:r>
              <w:t xml:space="preserve">    #variables</w:t>
            </w:r>
          </w:p>
          <w:p w14:paraId="1C6490B8" w14:textId="77777777" w:rsidR="00724F9C" w:rsidRDefault="00724F9C" w:rsidP="00724F9C">
            <w:pPr>
              <w:spacing w:after="0"/>
            </w:pPr>
            <w:r>
              <w:t xml:space="preserve">    $varpri = "hola";</w:t>
            </w:r>
          </w:p>
          <w:p w14:paraId="5910A933" w14:textId="77777777" w:rsidR="00724F9C" w:rsidRDefault="00724F9C" w:rsidP="00724F9C">
            <w:pPr>
              <w:spacing w:after="0"/>
            </w:pPr>
            <w:r>
              <w:t xml:space="preserve">    $varsec = "mundo";</w:t>
            </w:r>
          </w:p>
          <w:p w14:paraId="6F37F8DE" w14:textId="77777777" w:rsidR="00724F9C" w:rsidRDefault="00724F9C" w:rsidP="00724F9C">
            <w:pPr>
              <w:spacing w:after="0"/>
            </w:pPr>
            <w:r>
              <w:t xml:space="preserve">    $intercambio = null;</w:t>
            </w:r>
          </w:p>
          <w:p w14:paraId="515359B4" w14:textId="77777777" w:rsidR="00724F9C" w:rsidRDefault="00724F9C" w:rsidP="00724F9C">
            <w:pPr>
              <w:spacing w:after="0"/>
            </w:pPr>
            <w:r>
              <w:t xml:space="preserve">    </w:t>
            </w:r>
          </w:p>
          <w:p w14:paraId="05A52E61" w14:textId="77777777" w:rsidR="00724F9C" w:rsidRDefault="00724F9C" w:rsidP="00724F9C">
            <w:pPr>
              <w:spacing w:after="0"/>
            </w:pPr>
            <w:r>
              <w:t xml:space="preserve">    #sin intercambiar</w:t>
            </w:r>
          </w:p>
          <w:p w14:paraId="2CF0E681" w14:textId="77777777" w:rsidR="00724F9C" w:rsidRDefault="00724F9C" w:rsidP="00724F9C">
            <w:pPr>
              <w:spacing w:after="0"/>
            </w:pPr>
            <w:r>
              <w:t xml:space="preserve">    echo "estas son las variables sin intercambiar: &lt;br/&gt;";</w:t>
            </w:r>
          </w:p>
          <w:p w14:paraId="30C79D3C" w14:textId="77777777" w:rsidR="00724F9C" w:rsidRDefault="00724F9C" w:rsidP="00724F9C">
            <w:pPr>
              <w:spacing w:after="0"/>
            </w:pPr>
            <w:r>
              <w:t xml:space="preserve">    echo "varpri = ", $varpri;</w:t>
            </w:r>
          </w:p>
          <w:p w14:paraId="74E7CD60" w14:textId="77777777" w:rsidR="00724F9C" w:rsidRDefault="00724F9C" w:rsidP="00724F9C">
            <w:pPr>
              <w:spacing w:after="0"/>
            </w:pPr>
            <w:r>
              <w:t xml:space="preserve">    echo "&lt;br/&gt;";</w:t>
            </w:r>
          </w:p>
          <w:p w14:paraId="7BBEE01F" w14:textId="77777777" w:rsidR="00724F9C" w:rsidRDefault="00724F9C" w:rsidP="00724F9C">
            <w:pPr>
              <w:spacing w:after="0"/>
            </w:pPr>
            <w:r>
              <w:t xml:space="preserve">    echo "varsec = ", $varsec;</w:t>
            </w:r>
          </w:p>
          <w:p w14:paraId="64A8F607" w14:textId="77777777" w:rsidR="00724F9C" w:rsidRDefault="00724F9C" w:rsidP="00724F9C">
            <w:pPr>
              <w:spacing w:after="0"/>
            </w:pPr>
            <w:r>
              <w:t xml:space="preserve">    echo "&lt;br/&gt;";</w:t>
            </w:r>
          </w:p>
          <w:p w14:paraId="40F3529E" w14:textId="77777777" w:rsidR="00724F9C" w:rsidRDefault="00724F9C" w:rsidP="00724F9C">
            <w:pPr>
              <w:spacing w:after="0"/>
            </w:pPr>
            <w:r>
              <w:t xml:space="preserve">    echo "&lt;br/&gt;";</w:t>
            </w:r>
          </w:p>
          <w:p w14:paraId="51B55CB3" w14:textId="77777777" w:rsidR="00724F9C" w:rsidRDefault="00724F9C" w:rsidP="00724F9C">
            <w:pPr>
              <w:spacing w:after="0"/>
            </w:pPr>
            <w:r>
              <w:t xml:space="preserve">    </w:t>
            </w:r>
          </w:p>
          <w:p w14:paraId="35B22F0C" w14:textId="77777777" w:rsidR="00724F9C" w:rsidRDefault="00724F9C" w:rsidP="00724F9C">
            <w:pPr>
              <w:spacing w:after="0"/>
            </w:pPr>
            <w:r>
              <w:t xml:space="preserve">    $intercambio = $varpri;</w:t>
            </w:r>
          </w:p>
          <w:p w14:paraId="0FC3A80B" w14:textId="77777777" w:rsidR="00724F9C" w:rsidRDefault="00724F9C" w:rsidP="00724F9C">
            <w:pPr>
              <w:spacing w:after="0"/>
            </w:pPr>
            <w:r>
              <w:t xml:space="preserve">    $varpri = $varsec;</w:t>
            </w:r>
          </w:p>
          <w:p w14:paraId="601268D0" w14:textId="77777777" w:rsidR="00724F9C" w:rsidRDefault="00724F9C" w:rsidP="00724F9C">
            <w:pPr>
              <w:spacing w:after="0"/>
            </w:pPr>
            <w:r>
              <w:lastRenderedPageBreak/>
              <w:t xml:space="preserve">    $varsec =$intercambio;</w:t>
            </w:r>
          </w:p>
          <w:p w14:paraId="3D4BE3F5" w14:textId="77777777" w:rsidR="00724F9C" w:rsidRDefault="00724F9C" w:rsidP="00724F9C">
            <w:pPr>
              <w:spacing w:after="0"/>
            </w:pPr>
            <w:r>
              <w:t xml:space="preserve">    </w:t>
            </w:r>
          </w:p>
          <w:p w14:paraId="2374F32A" w14:textId="77777777" w:rsidR="00724F9C" w:rsidRDefault="00724F9C" w:rsidP="00724F9C">
            <w:pPr>
              <w:spacing w:after="0"/>
            </w:pPr>
            <w:r>
              <w:t xml:space="preserve">    </w:t>
            </w:r>
          </w:p>
          <w:p w14:paraId="58A15ED5" w14:textId="77777777" w:rsidR="00724F9C" w:rsidRDefault="00724F9C" w:rsidP="00724F9C">
            <w:pPr>
              <w:spacing w:after="0"/>
            </w:pPr>
            <w:r>
              <w:t xml:space="preserve">    #intercambiadas</w:t>
            </w:r>
          </w:p>
          <w:p w14:paraId="41C003A5" w14:textId="77777777" w:rsidR="00724F9C" w:rsidRDefault="00724F9C" w:rsidP="00724F9C">
            <w:pPr>
              <w:spacing w:after="0"/>
            </w:pPr>
            <w:r>
              <w:t xml:space="preserve">    echo "estas son las variables intercambiadas: ";</w:t>
            </w:r>
          </w:p>
          <w:p w14:paraId="7E58AADA" w14:textId="77777777" w:rsidR="00724F9C" w:rsidRDefault="00724F9C" w:rsidP="00724F9C">
            <w:pPr>
              <w:spacing w:after="0"/>
            </w:pPr>
            <w:r>
              <w:t xml:space="preserve">    echo "&lt;br/&gt;";</w:t>
            </w:r>
          </w:p>
          <w:p w14:paraId="2A9F6C33" w14:textId="77777777" w:rsidR="00724F9C" w:rsidRDefault="00724F9C" w:rsidP="00724F9C">
            <w:pPr>
              <w:spacing w:after="0"/>
            </w:pPr>
            <w:r>
              <w:t xml:space="preserve">    echo "varpri = ", $varpri;</w:t>
            </w:r>
          </w:p>
          <w:p w14:paraId="4106B5DF" w14:textId="77777777" w:rsidR="00724F9C" w:rsidRDefault="00724F9C" w:rsidP="00724F9C">
            <w:pPr>
              <w:spacing w:after="0"/>
            </w:pPr>
            <w:r>
              <w:t xml:space="preserve">    echo "&lt;br/&gt;";</w:t>
            </w:r>
          </w:p>
          <w:p w14:paraId="397C0195" w14:textId="77777777" w:rsidR="00724F9C" w:rsidRDefault="00724F9C" w:rsidP="00724F9C">
            <w:pPr>
              <w:spacing w:after="0"/>
            </w:pPr>
            <w:r>
              <w:t xml:space="preserve">    echo "varsec = ". $varsec;</w:t>
            </w:r>
          </w:p>
          <w:p w14:paraId="48F2E7EE" w14:textId="6555753D" w:rsidR="00F53637" w:rsidRDefault="00724F9C" w:rsidP="00724F9C">
            <w:pPr>
              <w:spacing w:after="0"/>
            </w:pPr>
            <w:r>
              <w:t>?&gt;</w:t>
            </w:r>
          </w:p>
        </w:tc>
      </w:tr>
    </w:tbl>
    <w:p w14:paraId="22A9D91F" w14:textId="77777777" w:rsidR="00F53637" w:rsidRPr="007E1398" w:rsidRDefault="00F53637" w:rsidP="00F53637"/>
    <w:p w14:paraId="68FB482F" w14:textId="1CFE4268" w:rsidR="00F53637" w:rsidRDefault="00F53637" w:rsidP="00F53637">
      <w:pPr>
        <w:pStyle w:val="Ttulo3"/>
      </w:pPr>
      <w:bookmarkStart w:id="33" w:name="_Toc83395238"/>
      <w:r>
        <w:t>Captura del código</w:t>
      </w:r>
      <w:bookmarkEnd w:id="33"/>
    </w:p>
    <w:p w14:paraId="61464D5F" w14:textId="77777777" w:rsidR="00F0454F" w:rsidRPr="00F0454F" w:rsidRDefault="00F0454F" w:rsidP="00F0454F"/>
    <w:p w14:paraId="0B0D2FAF" w14:textId="77777777" w:rsidR="00D977DE" w:rsidRPr="00D977DE" w:rsidRDefault="00D977DE" w:rsidP="00D977DE">
      <w:r>
        <w:rPr>
          <w:noProof/>
          <w:lang w:val="es-ES" w:eastAsia="es-ES"/>
        </w:rPr>
        <w:drawing>
          <wp:inline distT="0" distB="0" distL="0" distR="0" wp14:anchorId="01A875E9" wp14:editId="36C0154E">
            <wp:extent cx="5400040" cy="5376244"/>
            <wp:effectExtent l="1905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7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1CEBF" w14:textId="61131B30" w:rsidR="000D1481" w:rsidRDefault="00F53637" w:rsidP="00D977DE">
      <w:pPr>
        <w:pStyle w:val="Ttulo3"/>
      </w:pPr>
      <w:bookmarkStart w:id="34" w:name="_Toc83395239"/>
      <w:r>
        <w:lastRenderedPageBreak/>
        <w:t>Comprobación en el navegador</w:t>
      </w:r>
      <w:bookmarkEnd w:id="34"/>
    </w:p>
    <w:p w14:paraId="3506ECEF" w14:textId="77777777" w:rsidR="00F0454F" w:rsidRPr="00F0454F" w:rsidRDefault="00F0454F" w:rsidP="00F0454F"/>
    <w:p w14:paraId="13EB02AD" w14:textId="61FC6437" w:rsidR="00D977DE" w:rsidRDefault="00102DB3" w:rsidP="00D977DE">
      <w:pPr>
        <w:pStyle w:val="Ttulo3"/>
      </w:pPr>
      <w:bookmarkStart w:id="35" w:name="_Toc83395240"/>
      <w:r>
        <w:rPr>
          <w:noProof/>
        </w:rPr>
        <w:drawing>
          <wp:inline distT="0" distB="0" distL="0" distR="0" wp14:anchorId="2A9D8812" wp14:editId="12C37A97">
            <wp:extent cx="5400040" cy="3463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  <w:r w:rsidR="00D977DE">
        <w:br w:type="page"/>
      </w:r>
    </w:p>
    <w:p w14:paraId="39D25FDE" w14:textId="77777777" w:rsidR="00521832" w:rsidRDefault="00521832" w:rsidP="00D977DE">
      <w:pPr>
        <w:rPr>
          <w:rFonts w:asciiTheme="majorHAnsi" w:eastAsiaTheme="majorEastAsia" w:hAnsiTheme="majorHAnsi" w:cstheme="majorBidi"/>
          <w:color w:val="46464A" w:themeColor="text2"/>
          <w:sz w:val="24"/>
        </w:rPr>
      </w:pPr>
    </w:p>
    <w:p w14:paraId="56B4AA41" w14:textId="65BC6743" w:rsidR="00F53637" w:rsidRDefault="00F53637" w:rsidP="00D977DE">
      <w:pPr>
        <w:pStyle w:val="Ttulo3"/>
      </w:pPr>
      <w:bookmarkStart w:id="36" w:name="_Toc83395241"/>
      <w:r>
        <w:t>Ejercicio 8</w:t>
      </w:r>
      <w:bookmarkEnd w:id="36"/>
    </w:p>
    <w:p w14:paraId="07D25866" w14:textId="77777777" w:rsidR="00F0454F" w:rsidRPr="00F0454F" w:rsidRDefault="00F0454F" w:rsidP="00F0454F"/>
    <w:p w14:paraId="1A53F29C" w14:textId="49DF9A67" w:rsidR="00F53637" w:rsidRDefault="00F0454F" w:rsidP="000D1481">
      <w:pPr>
        <w:pStyle w:val="Ttulo3"/>
      </w:pPr>
      <w:bookmarkStart w:id="37" w:name="_Toc83395242"/>
      <w:r>
        <w:rPr>
          <w:noProof/>
        </w:rPr>
        <w:drawing>
          <wp:inline distT="0" distB="0" distL="0" distR="0" wp14:anchorId="223341EE" wp14:editId="2374F924">
            <wp:extent cx="5095875" cy="7010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14:paraId="79C0C4E0" w14:textId="18732D8A" w:rsidR="000D1481" w:rsidRPr="000D1481" w:rsidRDefault="000D1481" w:rsidP="000D1481">
      <w:pPr>
        <w:spacing w:after="0" w:line="240" w:lineRule="auto"/>
      </w:pPr>
      <w:r>
        <w:br w:type="page"/>
      </w:r>
    </w:p>
    <w:p w14:paraId="218F16CD" w14:textId="4E1DE72C" w:rsidR="00C73D32" w:rsidRDefault="00C73D32" w:rsidP="00C73D32">
      <w:pPr>
        <w:pStyle w:val="Ttulo1"/>
      </w:pPr>
      <w:bookmarkStart w:id="38" w:name="_Toc83395243"/>
      <w:r>
        <w:lastRenderedPageBreak/>
        <w:t>Conclusión</w:t>
      </w:r>
      <w:bookmarkEnd w:id="38"/>
    </w:p>
    <w:p w14:paraId="6C3A5ADF" w14:textId="6AE6FA23" w:rsidR="000F07D7" w:rsidRPr="000F07D7" w:rsidRDefault="00BF7DCF" w:rsidP="000F07D7">
      <w:r>
        <w:t>He trabajado con variables y bucles, he aprendido a hacer un foreach en php y he recordado el uso de variables y a hacer un organigrama.</w:t>
      </w:r>
    </w:p>
    <w:p w14:paraId="7AC7DE1E" w14:textId="77777777" w:rsidR="00D501F6" w:rsidRDefault="00005A7C" w:rsidP="00543014">
      <w:pPr>
        <w:pStyle w:val="Ttulo1"/>
      </w:pPr>
      <w:bookmarkStart w:id="39" w:name="_Toc83395244"/>
      <w:r>
        <w:t>Bibliografía</w:t>
      </w:r>
      <w:bookmarkEnd w:id="39"/>
    </w:p>
    <w:p w14:paraId="60A12267" w14:textId="77777777" w:rsidR="00C9142A" w:rsidRPr="00C9142A" w:rsidRDefault="00C9142A" w:rsidP="00C9142A">
      <w:r>
        <w:t>Ejercicios hechos previamente</w:t>
      </w:r>
    </w:p>
    <w:p w14:paraId="624867B2" w14:textId="77777777" w:rsidR="00C9142A" w:rsidRDefault="00C9142A"/>
    <w:p w14:paraId="0EBF15D9" w14:textId="77777777" w:rsidR="00A80040" w:rsidRDefault="00A80040"/>
    <w:sectPr w:rsidR="00A80040" w:rsidSect="0030172C">
      <w:headerReference w:type="default" r:id="rId26"/>
      <w:footerReference w:type="default" r:id="rId27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FB2F" w14:textId="77777777" w:rsidR="004760CA" w:rsidRDefault="004760CA">
      <w:pPr>
        <w:spacing w:after="0" w:line="240" w:lineRule="auto"/>
      </w:pPr>
      <w:r>
        <w:separator/>
      </w:r>
    </w:p>
  </w:endnote>
  <w:endnote w:type="continuationSeparator" w:id="0">
    <w:p w14:paraId="3339E9DE" w14:textId="77777777" w:rsidR="004760CA" w:rsidRDefault="0047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6A19" w14:textId="77777777" w:rsidR="00D501F6" w:rsidRDefault="004760CA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16F40">
          <w:rPr>
            <w:lang w:val="es-ES"/>
          </w:rPr>
          <w:t>daw214</w:t>
        </w:r>
      </w:sdtContent>
    </w:sdt>
    <w:r>
      <w:rPr>
        <w:noProof/>
      </w:rPr>
      <w:pict w14:anchorId="6B6ACE74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2049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>
            <w:txbxContent>
              <w:p w14:paraId="14219FBF" w14:textId="77777777" w:rsidR="00D501F6" w:rsidRDefault="004371CD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521832">
                  <w:rPr>
                    <w:i/>
                    <w:noProof/>
                    <w:color w:val="FFFFFF"/>
                    <w:sz w:val="32"/>
                  </w:rPr>
                  <w:t>14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8A94" w14:textId="77777777" w:rsidR="004760CA" w:rsidRDefault="004760CA">
      <w:pPr>
        <w:spacing w:after="0" w:line="240" w:lineRule="auto"/>
      </w:pPr>
      <w:r>
        <w:separator/>
      </w:r>
    </w:p>
  </w:footnote>
  <w:footnote w:type="continuationSeparator" w:id="0">
    <w:p w14:paraId="38F88D8C" w14:textId="77777777" w:rsidR="004760CA" w:rsidRDefault="00476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73276D79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69D03252" w14:textId="77777777" w:rsidR="00D501F6" w:rsidRDefault="004760CA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2FB859A1">
              <v:rect id="Rectangle 6" o:spid="_x0000_s2051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juyyKY&#10;AQAAIg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4E53442A">
              <v:line id="Straight Connector 7" o:spid="_x0000_s2050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DM&#10;qJ7Q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4A9FAB33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2">
      <o:colormru v:ext="edit" colors="#cceda5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DE"/>
    <w:rsid w:val="00000059"/>
    <w:rsid w:val="00005A7C"/>
    <w:rsid w:val="00052CC3"/>
    <w:rsid w:val="00056072"/>
    <w:rsid w:val="00060961"/>
    <w:rsid w:val="0007107F"/>
    <w:rsid w:val="0008618A"/>
    <w:rsid w:val="000D1481"/>
    <w:rsid w:val="000F07D7"/>
    <w:rsid w:val="00102DB3"/>
    <w:rsid w:val="001063E6"/>
    <w:rsid w:val="00153F2F"/>
    <w:rsid w:val="001D03B4"/>
    <w:rsid w:val="002578F6"/>
    <w:rsid w:val="002D2606"/>
    <w:rsid w:val="002E5006"/>
    <w:rsid w:val="0030172C"/>
    <w:rsid w:val="00305372"/>
    <w:rsid w:val="004371CD"/>
    <w:rsid w:val="004663EC"/>
    <w:rsid w:val="004760CA"/>
    <w:rsid w:val="00495C6D"/>
    <w:rsid w:val="00521832"/>
    <w:rsid w:val="00543014"/>
    <w:rsid w:val="005C05E8"/>
    <w:rsid w:val="006001DE"/>
    <w:rsid w:val="00640F44"/>
    <w:rsid w:val="00724F9C"/>
    <w:rsid w:val="00763257"/>
    <w:rsid w:val="0078519E"/>
    <w:rsid w:val="007E1398"/>
    <w:rsid w:val="0082009F"/>
    <w:rsid w:val="0082057E"/>
    <w:rsid w:val="00954755"/>
    <w:rsid w:val="0096151C"/>
    <w:rsid w:val="009F60F1"/>
    <w:rsid w:val="00A13E17"/>
    <w:rsid w:val="00A66D7F"/>
    <w:rsid w:val="00A80040"/>
    <w:rsid w:val="00BB14EB"/>
    <w:rsid w:val="00BC16BE"/>
    <w:rsid w:val="00BF7DCF"/>
    <w:rsid w:val="00C12EA6"/>
    <w:rsid w:val="00C346FA"/>
    <w:rsid w:val="00C73D32"/>
    <w:rsid w:val="00C9142A"/>
    <w:rsid w:val="00CC5009"/>
    <w:rsid w:val="00CE1183"/>
    <w:rsid w:val="00D043C2"/>
    <w:rsid w:val="00D16F40"/>
    <w:rsid w:val="00D501F6"/>
    <w:rsid w:val="00D62992"/>
    <w:rsid w:val="00D977DE"/>
    <w:rsid w:val="00E700F9"/>
    <w:rsid w:val="00EE2573"/>
    <w:rsid w:val="00F0454F"/>
    <w:rsid w:val="00F53637"/>
    <w:rsid w:val="00F7386C"/>
    <w:rsid w:val="00F73EF3"/>
    <w:rsid w:val="00F80A2F"/>
    <w:rsid w:val="00F93C57"/>
    <w:rsid w:val="00FA7162"/>
    <w:rsid w:val="00FB008F"/>
    <w:rsid w:val="00FD010B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cceda5"/>
    </o:shapedefaults>
    <o:shapelayout v:ext="edit">
      <o:idmap v:ext="edit" data="1"/>
    </o:shapelayout>
  </w:shapeDefaults>
  <w:decimalSymbol w:val=","/>
  <w:listSeparator w:val=";"/>
  <w14:docId w14:val="489C19EA"/>
  <w15:docId w15:val="{3962686F-1691-4518-99A8-3B70F219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91B06-5529-4C4E-8271-DB78DD4F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296</TotalTime>
  <Pages>18</Pages>
  <Words>959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19</cp:revision>
  <dcterms:created xsi:type="dcterms:W3CDTF">2021-09-21T14:08:00Z</dcterms:created>
  <dcterms:modified xsi:type="dcterms:W3CDTF">2021-09-24T16:19:00Z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