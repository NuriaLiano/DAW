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5454D8">
      <w:r w:rsidRPr="005454D8">
        <w:rPr>
          <w:noProof/>
        </w:rPr>
        <w:pict>
          <v:group id="Grupo 5" o:spid="_x0000_s2050" style="position:absolute;margin-left:-144.7pt;margin-top:-82.7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" fillcolor="#272727 [2749]" stroked="f"/>
              <v:rect id="Rectángulo 3" o:spid="_x0000_s2053" style="position:absolute;left:-7567;top:-630;width:84268;height:107995;visibility:visible" fillcolor="#a8a8ab [1940]" strokecolor="#6f6f74 [3204]" strokeweight="1pt">
                <v:fill color2="#6f6f74 [3204]" focus="50%" type="gradient"/>
                <v:shadow on="t" type="perspective" color="#373739 [1604]" offset="1pt" offset2="-3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" fillcolor="#272727 [2749]" stroked="f">
                <v:textbox style="mso-next-textbox:#Cuadro de texto 4">
                  <w:txbxContent>
                    <w:p w:rsidR="00291603" w:rsidRDefault="005C071A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color w:val="FFFFFF"/>
                          <w:sz w:val="96"/>
                        </w:rPr>
                        <w:t>Hoja</w:t>
                      </w:r>
                      <w:r w:rsidR="00085B6C">
                        <w:rPr>
                          <w:color w:val="FFFFFF"/>
                          <w:sz w:val="96"/>
                        </w:rPr>
                        <w:t>09_Ajax</w:t>
                      </w:r>
                      <w:r>
                        <w:rPr>
                          <w:color w:val="FFFFFF"/>
                          <w:sz w:val="96"/>
                        </w:rPr>
                        <w:t>_0</w:t>
                      </w:r>
                      <w:r w:rsidR="00C6131B">
                        <w:rPr>
                          <w:color w:val="FFFFFF"/>
                          <w:sz w:val="96"/>
                        </w:rPr>
                        <w:t>1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n0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1j5RQbQ8ysAAAD//wMAUEsBAi0AFAAGAAgAAAAhANvh9svuAAAAhQEAABMAAAAAAAAA&#10;AAAAAAAAAAAAAFtDb250ZW50X1R5cGVzXS54bWxQSwECLQAUAAYACAAAACEAWvQsW78AAAAVAQAA&#10;CwAAAAAAAAAAAAAAAAAfAQAAX3JlbHMvLnJlbHNQSwECLQAUAAYACAAAACEAEo5J9MYAAADbAAAA&#10;DwAAAAAAAAAAAAAAAAAHAgAAZHJzL2Rvd25yZXYueG1sUEsFBgAAAAADAAMAtwAAAPoCAAAAAA==&#10;" fillcolor="#272727 [2749]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" fillcolor="#272727 [2749]" stroked="f"/>
              <v:shape id="Cuadro de texto 8" o:spid="_x0000_s2058" type="#_x0000_t202" style="position:absolute;left:3618;top:48029;width:70992;height:6567;visibility:visible" fillcolor="#404040 [2429]" stroked="f">
                <v:textbox style="mso-next-textbox:#Cuadro de texto 8">
                  <w:txbxContent>
                    <w:p w:rsidR="00291603" w:rsidRDefault="00291603" w:rsidP="00E850FF">
                      <w:pPr>
                        <w:overflowPunct w:val="0"/>
                        <w:spacing w:after="0" w:line="240" w:lineRule="auto"/>
                        <w:ind w:left="3540" w:firstLine="708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291603" w:rsidRDefault="00291603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3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">
              <v:imagedata r:id="rId8" o:title=""/>
            </v:shape>
          </v:group>
        </w:pict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92812768" w:displacedByCustomXml="prev"/>
        <w:p w:rsidR="00543014" w:rsidRDefault="00543014" w:rsidP="00543014">
          <w:pPr>
            <w:pStyle w:val="TtulodeTDC"/>
          </w:pPr>
          <w:r>
            <w:t>Índice</w:t>
          </w:r>
          <w:bookmarkEnd w:id="0"/>
        </w:p>
        <w:p w:rsidR="005C071A" w:rsidRDefault="005454D8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2812768" w:history="1">
            <w:r w:rsidR="005C071A" w:rsidRPr="00CE7611">
              <w:rPr>
                <w:rStyle w:val="Hipervnculo"/>
                <w:noProof/>
              </w:rPr>
              <w:t>Índice</w:t>
            </w:r>
            <w:r w:rsidR="005C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454D8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69" w:history="1">
            <w:r w:rsidR="005C071A" w:rsidRPr="00CE7611">
              <w:rPr>
                <w:rStyle w:val="Hipervnculo"/>
                <w:noProof/>
              </w:rPr>
              <w:t>Ejercicio 1</w:t>
            </w:r>
            <w:r w:rsidR="005C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454D8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0" w:history="1">
            <w:r w:rsidR="005C071A" w:rsidRPr="00CE7611">
              <w:rPr>
                <w:rStyle w:val="Hipervnculo"/>
                <w:noProof/>
              </w:rPr>
              <w:t>Comparativa de los principales frameworks MVC de desarrollo PHP</w:t>
            </w:r>
            <w:r w:rsidR="005C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454D8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1" w:history="1">
            <w:r w:rsidR="005C071A" w:rsidRPr="00CE7611">
              <w:rPr>
                <w:rStyle w:val="Hipervnculo"/>
                <w:noProof/>
              </w:rPr>
              <w:t>Laravel</w:t>
            </w:r>
            <w:r w:rsidR="005C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454D8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2" w:history="1">
            <w:r w:rsidR="005C071A" w:rsidRPr="00CE7611">
              <w:rPr>
                <w:rStyle w:val="Hipervnculo"/>
                <w:noProof/>
              </w:rPr>
              <w:t>CodeIgniter</w:t>
            </w:r>
            <w:r w:rsidR="005C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454D8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3" w:history="1">
            <w:r w:rsidR="005C071A" w:rsidRPr="00CE7611">
              <w:rPr>
                <w:rStyle w:val="Hipervnculo"/>
                <w:noProof/>
              </w:rPr>
              <w:t>CakePHP</w:t>
            </w:r>
            <w:r w:rsidR="005C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454D8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4" w:history="1">
            <w:r w:rsidR="005C071A" w:rsidRPr="00CE7611">
              <w:rPr>
                <w:rStyle w:val="Hipervnculo"/>
                <w:noProof/>
              </w:rPr>
              <w:t>Symphony</w:t>
            </w:r>
            <w:r w:rsidR="005C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454D8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5" w:history="1">
            <w:r w:rsidR="005C071A" w:rsidRPr="00CE7611">
              <w:rPr>
                <w:rStyle w:val="Hipervnculo"/>
                <w:noProof/>
              </w:rPr>
              <w:t>Zend Framework</w:t>
            </w:r>
            <w:r w:rsidR="005C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454D8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6" w:history="1">
            <w:r w:rsidR="005C071A" w:rsidRPr="00CE7611">
              <w:rPr>
                <w:rStyle w:val="Hipervnculo"/>
                <w:noProof/>
              </w:rPr>
              <w:t>Conclusión</w:t>
            </w:r>
            <w:r w:rsidR="005C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71A" w:rsidRDefault="005454D8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2812777" w:history="1">
            <w:r w:rsidR="005C071A" w:rsidRPr="00CE7611">
              <w:rPr>
                <w:rStyle w:val="Hipervnculo"/>
                <w:noProof/>
              </w:rPr>
              <w:t>Bibliografía</w:t>
            </w:r>
            <w:r w:rsidR="005C07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071A">
              <w:rPr>
                <w:noProof/>
                <w:webHidden/>
              </w:rPr>
              <w:instrText xml:space="preserve"> PAGEREF _Toc92812777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7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5454D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C6131B" w:rsidRPr="00085B6C" w:rsidRDefault="00005A7C" w:rsidP="00E850FF">
      <w:pPr>
        <w:rPr>
          <w:u w:val="single"/>
        </w:rPr>
      </w:pPr>
      <w:r>
        <w:br w:type="page"/>
      </w:r>
    </w:p>
    <w:p w:rsidR="00C6131B" w:rsidRDefault="00C6131B" w:rsidP="00C6131B">
      <w:pPr>
        <w:pStyle w:val="Ttulo1"/>
      </w:pPr>
      <w:r>
        <w:lastRenderedPageBreak/>
        <w:t>Ejercicio1</w:t>
      </w:r>
    </w:p>
    <w:p w:rsidR="00C6131B" w:rsidRDefault="00085B6C" w:rsidP="00C6131B">
      <w:r>
        <w:t>Validar.php</w:t>
      </w:r>
    </w:p>
    <w:p w:rsidR="00085B6C" w:rsidRDefault="00EF499C" w:rsidP="00C6131B">
      <w:r>
        <w:rPr>
          <w:noProof/>
          <w:lang w:val="es-ES" w:eastAsia="es-ES"/>
        </w:rPr>
        <w:drawing>
          <wp:inline distT="0" distB="0" distL="0" distR="0">
            <wp:extent cx="5400040" cy="260715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6C" w:rsidRDefault="00085B6C" w:rsidP="00C6131B">
      <w:r>
        <w:t>Formulario.php</w:t>
      </w:r>
    </w:p>
    <w:p w:rsidR="00EF499C" w:rsidRDefault="00EF499C" w:rsidP="00C6131B">
      <w:r>
        <w:rPr>
          <w:noProof/>
          <w:lang w:val="es-ES" w:eastAsia="es-ES"/>
        </w:rPr>
        <w:drawing>
          <wp:inline distT="0" distB="0" distL="0" distR="0">
            <wp:extent cx="5400040" cy="22011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79" w:rsidRDefault="00085B6C" w:rsidP="00085B6C">
      <w:pPr>
        <w:pStyle w:val="Ttulo3"/>
      </w:pPr>
      <w:r>
        <w:t>Comprobar en el navegador</w:t>
      </w:r>
    </w:p>
    <w:p w:rsidR="008133BE" w:rsidRPr="008133BE" w:rsidRDefault="008133BE" w:rsidP="008133BE">
      <w:r>
        <w:t>Datos correctos</w:t>
      </w:r>
    </w:p>
    <w:p w:rsidR="00085B6C" w:rsidRDefault="00085B6C" w:rsidP="00C6131B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314573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3BE">
        <w:rPr>
          <w:noProof/>
          <w:lang w:val="es-ES" w:eastAsia="es-ES"/>
        </w:rPr>
        <w:drawing>
          <wp:inline distT="0" distB="0" distL="0" distR="0">
            <wp:extent cx="5400040" cy="2231708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BE" w:rsidRDefault="008133BE" w:rsidP="00C6131B">
      <w:r>
        <w:t>Datos incorrectos</w:t>
      </w:r>
    </w:p>
    <w:p w:rsidR="008133BE" w:rsidRDefault="008133BE" w:rsidP="00C6131B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397959"/>
            <wp:effectExtent l="1905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1695794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BE" w:rsidRDefault="008133BE" w:rsidP="00C6131B"/>
    <w:p w:rsidR="00B94879" w:rsidRDefault="00B94879">
      <w:pPr>
        <w:spacing w:after="0" w:line="240" w:lineRule="auto"/>
      </w:pPr>
      <w:r>
        <w:rPr>
          <w:b/>
          <w:bCs/>
        </w:rPr>
        <w:br w:type="page"/>
      </w:r>
    </w:p>
    <w:p w:rsidR="00BD0BA7" w:rsidRPr="00BD0BA7" w:rsidRDefault="00BD0BA7" w:rsidP="00BD0BA7">
      <w:pPr>
        <w:rPr>
          <w:u w:val="single"/>
        </w:rPr>
      </w:pPr>
      <w:bookmarkStart w:id="1" w:name="_Toc92812776"/>
    </w:p>
    <w:p w:rsidR="00B94879" w:rsidRDefault="00B94879" w:rsidP="00B94879">
      <w:pPr>
        <w:rPr>
          <w:rFonts w:asciiTheme="majorHAnsi" w:eastAsiaTheme="majorEastAsia" w:hAnsiTheme="majorHAnsi" w:cstheme="majorBidi"/>
          <w:color w:val="46464A" w:themeColor="text2"/>
          <w:sz w:val="32"/>
          <w:szCs w:val="28"/>
        </w:rPr>
      </w:pPr>
      <w:r>
        <w:br w:type="page"/>
      </w:r>
    </w:p>
    <w:p w:rsidR="00C73D32" w:rsidRDefault="00C73D32" w:rsidP="00C73D32">
      <w:pPr>
        <w:pStyle w:val="Ttulo1"/>
      </w:pPr>
      <w:r>
        <w:lastRenderedPageBreak/>
        <w:t>Conclusión</w:t>
      </w:r>
      <w:bookmarkEnd w:id="1"/>
    </w:p>
    <w:p w:rsidR="005C071A" w:rsidRDefault="005C071A" w:rsidP="005C071A">
      <w:r>
        <w:t xml:space="preserve">En esta </w:t>
      </w:r>
      <w:r w:rsidR="00763549">
        <w:t>práctica</w:t>
      </w:r>
      <w:r>
        <w:t xml:space="preserve"> he</w:t>
      </w:r>
      <w:r w:rsidR="005A511E">
        <w:t xml:space="preserve"> </w:t>
      </w:r>
      <w:r w:rsidR="00EE0874">
        <w:t xml:space="preserve">aprendido y realizado un web </w:t>
      </w:r>
      <w:proofErr w:type="spellStart"/>
      <w:r w:rsidR="00EE0874">
        <w:t>service</w:t>
      </w:r>
      <w:proofErr w:type="spellEnd"/>
      <w:r w:rsidR="00EE0874">
        <w:t xml:space="preserve"> y la estructura del </w:t>
      </w:r>
      <w:proofErr w:type="spellStart"/>
      <w:r w:rsidR="00EE0874">
        <w:t>xml</w:t>
      </w:r>
      <w:proofErr w:type="spellEnd"/>
      <w:r w:rsidR="00EE0874">
        <w:t xml:space="preserve"> que genera</w:t>
      </w:r>
    </w:p>
    <w:p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2" w:name="_Toc92812777"/>
      <w:r>
        <w:t>Bibliografía</w:t>
      </w:r>
      <w:bookmarkEnd w:id="2"/>
    </w:p>
    <w:p w:rsidR="005A511E" w:rsidRPr="00EE0874" w:rsidRDefault="00EE0874">
      <w:pPr>
        <w:spacing w:after="0" w:line="240" w:lineRule="auto"/>
        <w:rPr>
          <w:u w:val="single"/>
        </w:rPr>
      </w:pPr>
      <w:proofErr w:type="gramStart"/>
      <w:r>
        <w:t>transparencias</w:t>
      </w:r>
      <w:proofErr w:type="gramEnd"/>
    </w:p>
    <w:p w:rsidR="005C071A" w:rsidRDefault="006610E3">
      <w:pPr>
        <w:spacing w:after="0" w:line="240" w:lineRule="auto"/>
      </w:pPr>
      <w:r>
        <w:br w:type="page"/>
      </w:r>
    </w:p>
    <w:p w:rsidR="00E34C02" w:rsidRPr="00915BF1" w:rsidRDefault="00E34C02" w:rsidP="00B77B51"/>
    <w:sectPr w:rsidR="00E34C02" w:rsidRPr="00915BF1" w:rsidSect="0030172C">
      <w:headerReference w:type="default" r:id="rId15"/>
      <w:footerReference w:type="default" r:id="rId16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A1E" w:rsidRDefault="002A5A1E">
      <w:pPr>
        <w:spacing w:after="0" w:line="240" w:lineRule="auto"/>
      </w:pPr>
      <w:r>
        <w:separator/>
      </w:r>
    </w:p>
  </w:endnote>
  <w:endnote w:type="continuationSeparator" w:id="0">
    <w:p w:rsidR="002A5A1E" w:rsidRDefault="002A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5454D8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6F40">
          <w:rPr>
            <w:lang w:val="es-ES"/>
          </w:rPr>
          <w:t>daw214</w:t>
        </w:r>
      </w:sdtContent>
    </w:sdt>
    <w:r w:rsidRPr="005454D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 style="mso-next-textbox:#Cuadro de texto 23">
            <w:txbxContent>
              <w:p w:rsidR="00D501F6" w:rsidRDefault="005454D8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5454D8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EF499C">
                  <w:rPr>
                    <w:i/>
                    <w:noProof/>
                    <w:color w:val="FFFFFF"/>
                    <w:sz w:val="32"/>
                  </w:rPr>
                  <w:t>6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A1E" w:rsidRDefault="002A5A1E">
      <w:pPr>
        <w:spacing w:after="0" w:line="240" w:lineRule="auto"/>
      </w:pPr>
      <w:r>
        <w:separator/>
      </w:r>
    </w:p>
  </w:footnote>
  <w:footnote w:type="continuationSeparator" w:id="0">
    <w:p w:rsidR="002A5A1E" w:rsidRDefault="002A5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D501F6" w:rsidP="009254D9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2216"/>
    <w:multiLevelType w:val="hybridMultilevel"/>
    <w:tmpl w:val="A424A7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1284BC9"/>
    <w:multiLevelType w:val="hybridMultilevel"/>
    <w:tmpl w:val="41A82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1C6D43DA"/>
    <w:multiLevelType w:val="hybridMultilevel"/>
    <w:tmpl w:val="8D441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2D36252E"/>
    <w:multiLevelType w:val="hybridMultilevel"/>
    <w:tmpl w:val="91A85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F2107"/>
    <w:multiLevelType w:val="hybridMultilevel"/>
    <w:tmpl w:val="F070C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15221C"/>
    <w:multiLevelType w:val="hybridMultilevel"/>
    <w:tmpl w:val="81565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C11D74"/>
    <w:multiLevelType w:val="hybridMultilevel"/>
    <w:tmpl w:val="ED86F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E2DD9"/>
    <w:multiLevelType w:val="hybridMultilevel"/>
    <w:tmpl w:val="82E61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3"/>
  </w:num>
  <w:num w:numId="7">
    <w:abstractNumId w:val="1"/>
  </w:num>
  <w:num w:numId="8">
    <w:abstractNumId w:val="11"/>
  </w:num>
  <w:num w:numId="9">
    <w:abstractNumId w:val="16"/>
  </w:num>
  <w:num w:numId="10">
    <w:abstractNumId w:val="10"/>
  </w:num>
  <w:num w:numId="11">
    <w:abstractNumId w:val="14"/>
  </w:num>
  <w:num w:numId="12">
    <w:abstractNumId w:val="8"/>
  </w:num>
  <w:num w:numId="13">
    <w:abstractNumId w:val="15"/>
  </w:num>
  <w:num w:numId="14">
    <w:abstractNumId w:val="17"/>
  </w:num>
  <w:num w:numId="15">
    <w:abstractNumId w:val="9"/>
  </w:num>
  <w:num w:numId="16">
    <w:abstractNumId w:val="6"/>
  </w:num>
  <w:num w:numId="17">
    <w:abstractNumId w:val="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8194">
      <o:colormru v:ext="edit" colors="#cceda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1DE"/>
    <w:rsid w:val="00000059"/>
    <w:rsid w:val="00005A7C"/>
    <w:rsid w:val="00027C42"/>
    <w:rsid w:val="000405A9"/>
    <w:rsid w:val="00052CC3"/>
    <w:rsid w:val="00054EF9"/>
    <w:rsid w:val="00056072"/>
    <w:rsid w:val="00060961"/>
    <w:rsid w:val="0007102C"/>
    <w:rsid w:val="0007107F"/>
    <w:rsid w:val="00082766"/>
    <w:rsid w:val="00085B6C"/>
    <w:rsid w:val="0008618A"/>
    <w:rsid w:val="000A58AD"/>
    <w:rsid w:val="000B136C"/>
    <w:rsid w:val="000C5D6A"/>
    <w:rsid w:val="000D1481"/>
    <w:rsid w:val="000D362C"/>
    <w:rsid w:val="000E0F01"/>
    <w:rsid w:val="000E37F0"/>
    <w:rsid w:val="000F07D7"/>
    <w:rsid w:val="00102DB3"/>
    <w:rsid w:val="001063E6"/>
    <w:rsid w:val="00153F2F"/>
    <w:rsid w:val="001642F0"/>
    <w:rsid w:val="001A0ECD"/>
    <w:rsid w:val="001B724D"/>
    <w:rsid w:val="001D03B4"/>
    <w:rsid w:val="001D10BA"/>
    <w:rsid w:val="001E4710"/>
    <w:rsid w:val="002361F6"/>
    <w:rsid w:val="002578F6"/>
    <w:rsid w:val="0027477D"/>
    <w:rsid w:val="00291603"/>
    <w:rsid w:val="002921A6"/>
    <w:rsid w:val="002A5A1E"/>
    <w:rsid w:val="002B2AD8"/>
    <w:rsid w:val="002B6389"/>
    <w:rsid w:val="002D2606"/>
    <w:rsid w:val="002E3EF6"/>
    <w:rsid w:val="002E5006"/>
    <w:rsid w:val="0030172C"/>
    <w:rsid w:val="00305372"/>
    <w:rsid w:val="00322810"/>
    <w:rsid w:val="003256BC"/>
    <w:rsid w:val="00337160"/>
    <w:rsid w:val="00337C40"/>
    <w:rsid w:val="0034189B"/>
    <w:rsid w:val="003673AD"/>
    <w:rsid w:val="003C51AC"/>
    <w:rsid w:val="003E50CD"/>
    <w:rsid w:val="004028D3"/>
    <w:rsid w:val="00411799"/>
    <w:rsid w:val="00417630"/>
    <w:rsid w:val="004371CD"/>
    <w:rsid w:val="004417A1"/>
    <w:rsid w:val="004663EC"/>
    <w:rsid w:val="004760CA"/>
    <w:rsid w:val="00480B1E"/>
    <w:rsid w:val="00481B25"/>
    <w:rsid w:val="004841CC"/>
    <w:rsid w:val="004918A6"/>
    <w:rsid w:val="00495C6D"/>
    <w:rsid w:val="004B0A37"/>
    <w:rsid w:val="004C38A4"/>
    <w:rsid w:val="00521832"/>
    <w:rsid w:val="0052436D"/>
    <w:rsid w:val="00543014"/>
    <w:rsid w:val="005454D8"/>
    <w:rsid w:val="00547E0C"/>
    <w:rsid w:val="00555A5A"/>
    <w:rsid w:val="00555C40"/>
    <w:rsid w:val="0056425B"/>
    <w:rsid w:val="0056729A"/>
    <w:rsid w:val="00570427"/>
    <w:rsid w:val="0058484E"/>
    <w:rsid w:val="00584999"/>
    <w:rsid w:val="005A511E"/>
    <w:rsid w:val="005C05E8"/>
    <w:rsid w:val="005C071A"/>
    <w:rsid w:val="005D6121"/>
    <w:rsid w:val="005D6A52"/>
    <w:rsid w:val="006001DE"/>
    <w:rsid w:val="006074EF"/>
    <w:rsid w:val="00614847"/>
    <w:rsid w:val="006300E7"/>
    <w:rsid w:val="0063306B"/>
    <w:rsid w:val="00640F44"/>
    <w:rsid w:val="00650A18"/>
    <w:rsid w:val="006610E3"/>
    <w:rsid w:val="00696597"/>
    <w:rsid w:val="006B054B"/>
    <w:rsid w:val="006B1AAF"/>
    <w:rsid w:val="006E4D40"/>
    <w:rsid w:val="00703BF4"/>
    <w:rsid w:val="007171B3"/>
    <w:rsid w:val="00724F9C"/>
    <w:rsid w:val="007475BD"/>
    <w:rsid w:val="00756D08"/>
    <w:rsid w:val="00760A84"/>
    <w:rsid w:val="00763257"/>
    <w:rsid w:val="00763549"/>
    <w:rsid w:val="007759F0"/>
    <w:rsid w:val="00784D9E"/>
    <w:rsid w:val="0078519E"/>
    <w:rsid w:val="007C0802"/>
    <w:rsid w:val="007D5DD3"/>
    <w:rsid w:val="007E1398"/>
    <w:rsid w:val="008133BE"/>
    <w:rsid w:val="00813DDC"/>
    <w:rsid w:val="0082009F"/>
    <w:rsid w:val="0082057E"/>
    <w:rsid w:val="008540BE"/>
    <w:rsid w:val="00867006"/>
    <w:rsid w:val="00880CC1"/>
    <w:rsid w:val="00895EA1"/>
    <w:rsid w:val="008D26D1"/>
    <w:rsid w:val="008E6217"/>
    <w:rsid w:val="008F5DFA"/>
    <w:rsid w:val="009110EE"/>
    <w:rsid w:val="009157E5"/>
    <w:rsid w:val="00915BF1"/>
    <w:rsid w:val="00916F2A"/>
    <w:rsid w:val="00920718"/>
    <w:rsid w:val="009254D9"/>
    <w:rsid w:val="00954755"/>
    <w:rsid w:val="0096151C"/>
    <w:rsid w:val="009779D9"/>
    <w:rsid w:val="0098386D"/>
    <w:rsid w:val="009E7799"/>
    <w:rsid w:val="009F60F1"/>
    <w:rsid w:val="00A07B88"/>
    <w:rsid w:val="00A103E7"/>
    <w:rsid w:val="00A13E17"/>
    <w:rsid w:val="00A574C4"/>
    <w:rsid w:val="00A6052C"/>
    <w:rsid w:val="00A613D8"/>
    <w:rsid w:val="00A66D7F"/>
    <w:rsid w:val="00A74F9C"/>
    <w:rsid w:val="00A80040"/>
    <w:rsid w:val="00A909E1"/>
    <w:rsid w:val="00A92CA8"/>
    <w:rsid w:val="00AA0F65"/>
    <w:rsid w:val="00AA2A82"/>
    <w:rsid w:val="00AC028C"/>
    <w:rsid w:val="00AD162B"/>
    <w:rsid w:val="00AD1B15"/>
    <w:rsid w:val="00AE1FAA"/>
    <w:rsid w:val="00AE2017"/>
    <w:rsid w:val="00AF5094"/>
    <w:rsid w:val="00B0637E"/>
    <w:rsid w:val="00B1476D"/>
    <w:rsid w:val="00B264D6"/>
    <w:rsid w:val="00B42AA3"/>
    <w:rsid w:val="00B42C37"/>
    <w:rsid w:val="00B7498E"/>
    <w:rsid w:val="00B77B51"/>
    <w:rsid w:val="00B931ED"/>
    <w:rsid w:val="00B94879"/>
    <w:rsid w:val="00BA4342"/>
    <w:rsid w:val="00BB14EB"/>
    <w:rsid w:val="00BB49E4"/>
    <w:rsid w:val="00BC16BE"/>
    <w:rsid w:val="00BD0BA7"/>
    <w:rsid w:val="00BE6E7F"/>
    <w:rsid w:val="00BF7DCF"/>
    <w:rsid w:val="00C05485"/>
    <w:rsid w:val="00C12EA6"/>
    <w:rsid w:val="00C346FA"/>
    <w:rsid w:val="00C34C5F"/>
    <w:rsid w:val="00C6131B"/>
    <w:rsid w:val="00C73D32"/>
    <w:rsid w:val="00C74B5A"/>
    <w:rsid w:val="00C863CC"/>
    <w:rsid w:val="00C9142A"/>
    <w:rsid w:val="00CB6006"/>
    <w:rsid w:val="00CC5009"/>
    <w:rsid w:val="00CC6B0C"/>
    <w:rsid w:val="00CE1183"/>
    <w:rsid w:val="00CE42C5"/>
    <w:rsid w:val="00CF03D8"/>
    <w:rsid w:val="00D043C2"/>
    <w:rsid w:val="00D05192"/>
    <w:rsid w:val="00D16F40"/>
    <w:rsid w:val="00D501F6"/>
    <w:rsid w:val="00D50F3C"/>
    <w:rsid w:val="00D547BC"/>
    <w:rsid w:val="00D62992"/>
    <w:rsid w:val="00D838C6"/>
    <w:rsid w:val="00D977DE"/>
    <w:rsid w:val="00DD060E"/>
    <w:rsid w:val="00E14461"/>
    <w:rsid w:val="00E34C02"/>
    <w:rsid w:val="00E700F9"/>
    <w:rsid w:val="00E70793"/>
    <w:rsid w:val="00E7401E"/>
    <w:rsid w:val="00E850FF"/>
    <w:rsid w:val="00EA05E4"/>
    <w:rsid w:val="00EA24FD"/>
    <w:rsid w:val="00EA3CBE"/>
    <w:rsid w:val="00EA5235"/>
    <w:rsid w:val="00EE0874"/>
    <w:rsid w:val="00EE2573"/>
    <w:rsid w:val="00EF499C"/>
    <w:rsid w:val="00F0454F"/>
    <w:rsid w:val="00F24DD5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cceda5"/>
    </o:shapedefaults>
    <o:shapelayout v:ext="edit">
      <o:idmap v:ext="edit" data="2"/>
      <o:rules v:ext="edit">
        <o:r id="V:Rule1" type="connector" idref="#Conector recto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6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0C5D6A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22810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rsid w:val="00916F2A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E34C02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A511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6C118-8B39-4116-B84D-EB42B484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2514</TotalTime>
  <Pages>8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70</cp:revision>
  <dcterms:created xsi:type="dcterms:W3CDTF">2021-09-21T14:08:00Z</dcterms:created>
  <dcterms:modified xsi:type="dcterms:W3CDTF">2022-02-07T16:35:00Z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