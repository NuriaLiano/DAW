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E06552">
      <w:r w:rsidRPr="00E06552">
        <w:rPr>
          <w:noProof/>
        </w:rPr>
        <w:pict>
          <v:group id="Grupo 5" o:spid="_x0000_s2050" style="position:absolute;margin-left:-144.7pt;margin-top:-82.7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ynhce0BQAADRkAAA4AAAAAAAAAAAAAAAAAOgIAAGRycy9lMm9Eb2MueG1sUEsBAi0ACgAAAAAA&#10;AAAhAMZbsvtqQAAAakAAABQAAAAAAAAAAAAAAAAAGggAAGRycy9tZWRpYS9pbWFnZTEucG5nUEsB&#10;Ai0AFAAGAAgAAAAhAFZQt5DjAAAADgEAAA8AAAAAAAAAAAAAAAAAtk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" fillcolor="#272727 [2749]" stroked="f"/>
              <v:rect id="Rectángulo 3" o:spid="_x0000_s2053" style="position:absolute;left:-7567;top:-630;width:84268;height:107995;visibility:visible" fillcolor="#a8a8ab [1940]" strokecolor="#6f6f74 [3204]" strokeweight="1pt">
                <v:fill color2="#6f6f74 [3204]" focus="50%" type="gradient"/>
                <v:shadow on="t" type="perspective" color="#373739 [1604]" offset="1pt" offset2="-3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" fillcolor="#272727 [2749]" stroked="f">
                <v:textbox style="mso-next-textbox:#Cuadro de texto 4">
                  <w:txbxContent>
                    <w:p w:rsidR="00291603" w:rsidRDefault="005C071A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color w:val="FFFFFF"/>
                          <w:sz w:val="96"/>
                        </w:rPr>
                        <w:t>Hoja</w:t>
                      </w:r>
                      <w:r w:rsidR="00085B6C">
                        <w:rPr>
                          <w:color w:val="FFFFFF"/>
                          <w:sz w:val="96"/>
                        </w:rPr>
                        <w:t>09_Ajax</w:t>
                      </w:r>
                      <w:r>
                        <w:rPr>
                          <w:color w:val="FFFFFF"/>
                          <w:sz w:val="96"/>
                        </w:rPr>
                        <w:t>_0</w:t>
                      </w:r>
                      <w:r w:rsidR="006111D5">
                        <w:rPr>
                          <w:color w:val="FFFFFF"/>
                          <w:sz w:val="96"/>
                        </w:rPr>
                        <w:t>3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kn0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1j5RQbQ8ysAAAD//wMAUEsBAi0AFAAGAAgAAAAhANvh9svuAAAAhQEAABMAAAAAAAAA&#10;AAAAAAAAAAAAAFtDb250ZW50X1R5cGVzXS54bWxQSwECLQAUAAYACAAAACEAWvQsW78AAAAVAQAA&#10;CwAAAAAAAAAAAAAAAAAfAQAAX3JlbHMvLnJlbHNQSwECLQAUAAYACAAAACEAEo5J9MYAAADbAAAA&#10;DwAAAAAAAAAAAAAAAAAHAgAAZHJzL2Rvd25yZXYueG1sUEsFBgAAAAADAAMAtwAAAPoCAAAAAA==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" fillcolor="#272727 [2749]" stroked="f"/>
              <v:shape id="Cuadro de texto 8" o:spid="_x0000_s2058" type="#_x0000_t202" style="position:absolute;left:3618;top:48029;width:70992;height:6567;visibility:visible" fillcolor="#404040 [2429]" stroked="f">
                <v:textbox style="mso-next-textbox:#Cuadro de texto 8">
                  <w:txbxContent>
                    <w:p w:rsidR="00291603" w:rsidRDefault="00291603" w:rsidP="00E850FF">
                      <w:pPr>
                        <w:overflowPunct w:val="0"/>
                        <w:spacing w:after="0" w:line="240" w:lineRule="auto"/>
                        <w:ind w:left="3540" w:firstLine="708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291603" w:rsidRDefault="00291603" w:rsidP="00291603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23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">
              <v:imagedata r:id="rId8" o:title=""/>
            </v:shape>
          </v:group>
        </w:pict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95318206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F818DB" w:rsidRDefault="00E06552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95318206" w:history="1">
            <w:r w:rsidR="00F818DB" w:rsidRPr="001D163E">
              <w:rPr>
                <w:rStyle w:val="Hipervnculo"/>
                <w:noProof/>
              </w:rPr>
              <w:t>Índice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E06552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07" w:history="1">
            <w:r w:rsidR="00F818DB" w:rsidRPr="001D163E">
              <w:rPr>
                <w:rStyle w:val="Hipervnculo"/>
                <w:noProof/>
              </w:rPr>
              <w:t>Ejercicio1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E06552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08" w:history="1">
            <w:r w:rsidR="00F818DB" w:rsidRPr="001D163E">
              <w:rPr>
                <w:rStyle w:val="Hipervnculo"/>
                <w:noProof/>
              </w:rPr>
              <w:t>Comprobar en el navegador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E06552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09" w:history="1">
            <w:r w:rsidR="00F818DB" w:rsidRPr="001D163E">
              <w:rPr>
                <w:rStyle w:val="Hipervnculo"/>
                <w:noProof/>
              </w:rPr>
              <w:t>Validar con PHP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E06552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10" w:history="1">
            <w:r w:rsidR="00F818DB" w:rsidRPr="001D163E">
              <w:rPr>
                <w:rStyle w:val="Hipervnculo"/>
                <w:noProof/>
              </w:rPr>
              <w:t>Comprobar en el navegador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E06552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11" w:history="1">
            <w:r w:rsidR="00F818DB" w:rsidRPr="001D163E">
              <w:rPr>
                <w:rStyle w:val="Hipervnculo"/>
                <w:noProof/>
              </w:rPr>
              <w:t>Conclusión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DB" w:rsidRDefault="00E06552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95318212" w:history="1">
            <w:r w:rsidR="00F818DB" w:rsidRPr="001D163E">
              <w:rPr>
                <w:rStyle w:val="Hipervnculo"/>
                <w:noProof/>
              </w:rPr>
              <w:t>Bibliografía</w:t>
            </w:r>
            <w:r w:rsidR="00F818D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18DB">
              <w:rPr>
                <w:noProof/>
                <w:webHidden/>
              </w:rPr>
              <w:instrText xml:space="preserve"> PAGEREF _Toc95318212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18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E0655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C6131B" w:rsidRPr="00085B6C" w:rsidRDefault="00005A7C" w:rsidP="00E850FF">
      <w:pPr>
        <w:rPr>
          <w:u w:val="single"/>
        </w:rPr>
      </w:pPr>
      <w:r>
        <w:br w:type="page"/>
      </w:r>
    </w:p>
    <w:p w:rsidR="00C6131B" w:rsidRDefault="00C6131B" w:rsidP="00C6131B">
      <w:pPr>
        <w:pStyle w:val="Ttulo1"/>
      </w:pPr>
      <w:bookmarkStart w:id="1" w:name="_Toc95318207"/>
      <w:r>
        <w:lastRenderedPageBreak/>
        <w:t>Ejercicio1</w:t>
      </w:r>
      <w:bookmarkEnd w:id="1"/>
    </w:p>
    <w:p w:rsidR="006111D5" w:rsidRDefault="006111D5" w:rsidP="00C6131B">
      <w:r>
        <w:t>Index.html</w:t>
      </w:r>
      <w:r w:rsidR="00A461EE">
        <w:t xml:space="preserve"> con JQUERY</w:t>
      </w:r>
    </w:p>
    <w:p w:rsidR="00A461EE" w:rsidRPr="00A461EE" w:rsidRDefault="00A461EE" w:rsidP="00C6131B">
      <w:r>
        <w:rPr>
          <w:noProof/>
          <w:lang w:val="es-ES" w:eastAsia="es-ES"/>
        </w:rPr>
        <w:drawing>
          <wp:inline distT="0" distB="0" distL="0" distR="0">
            <wp:extent cx="5400040" cy="390328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79" w:rsidRDefault="00085B6C" w:rsidP="00085B6C">
      <w:pPr>
        <w:pStyle w:val="Ttulo3"/>
      </w:pPr>
      <w:bookmarkStart w:id="2" w:name="_Toc95318208"/>
      <w:r>
        <w:t>Comprobar en el navegador</w:t>
      </w:r>
      <w:bookmarkEnd w:id="2"/>
    </w:p>
    <w:p w:rsidR="006111D5" w:rsidRPr="006111D5" w:rsidRDefault="006111D5" w:rsidP="006111D5">
      <w:pPr>
        <w:rPr>
          <w:u w:val="single"/>
        </w:rPr>
      </w:pPr>
    </w:p>
    <w:p w:rsidR="008133BE" w:rsidRDefault="006111D5" w:rsidP="00C6131B">
      <w:r>
        <w:rPr>
          <w:rFonts w:asciiTheme="majorHAnsi" w:eastAsiaTheme="majorEastAsia" w:hAnsiTheme="majorHAnsi" w:cstheme="majorBidi"/>
          <w:b/>
          <w:bCs/>
          <w:i/>
          <w:iCs/>
          <w:noProof/>
          <w:color w:val="46464A" w:themeColor="text2"/>
          <w:lang w:val="es-ES" w:eastAsia="es-ES"/>
        </w:rPr>
        <w:drawing>
          <wp:inline distT="0" distB="0" distL="0" distR="0">
            <wp:extent cx="5400040" cy="2795728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1D5" w:rsidRDefault="006111D5" w:rsidP="00C6131B"/>
    <w:p w:rsidR="006111D5" w:rsidRDefault="006111D5" w:rsidP="00C6131B"/>
    <w:p w:rsidR="006111D5" w:rsidRDefault="006111D5" w:rsidP="006111D5">
      <w:pPr>
        <w:pStyle w:val="Ttulo1"/>
      </w:pPr>
      <w:bookmarkStart w:id="3" w:name="_Toc95318209"/>
      <w:r>
        <w:lastRenderedPageBreak/>
        <w:t>Ejercicio</w:t>
      </w:r>
      <w:r w:rsidR="00A461EE">
        <w:t>2</w:t>
      </w:r>
    </w:p>
    <w:p w:rsidR="00A461EE" w:rsidRDefault="00A461EE" w:rsidP="00A461EE">
      <w:r>
        <w:t xml:space="preserve">Index.html con JQUERY y </w:t>
      </w:r>
      <w:proofErr w:type="spellStart"/>
      <w:r>
        <w:t>btn</w:t>
      </w:r>
      <w:proofErr w:type="spellEnd"/>
      <w:r>
        <w:t xml:space="preserve"> y </w:t>
      </w:r>
      <w:proofErr w:type="spellStart"/>
      <w:r>
        <w:t>div</w:t>
      </w:r>
      <w:proofErr w:type="spellEnd"/>
    </w:p>
    <w:p w:rsidR="00A461EE" w:rsidRDefault="0065524B" w:rsidP="00A461EE">
      <w:r>
        <w:rPr>
          <w:noProof/>
          <w:lang w:val="es-ES" w:eastAsia="es-ES"/>
        </w:rPr>
        <w:drawing>
          <wp:inline distT="0" distB="0" distL="0" distR="0">
            <wp:extent cx="5400040" cy="3524623"/>
            <wp:effectExtent l="19050" t="0" r="0" b="0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24B" w:rsidRDefault="0065524B" w:rsidP="0065524B">
      <w:pPr>
        <w:pStyle w:val="Ttulo3"/>
      </w:pPr>
      <w:r>
        <w:t>Comprobar en el navegador</w:t>
      </w:r>
    </w:p>
    <w:p w:rsidR="0065524B" w:rsidRDefault="0065524B" w:rsidP="00A461EE">
      <w:r>
        <w:rPr>
          <w:noProof/>
          <w:lang w:val="es-ES" w:eastAsia="es-ES"/>
        </w:rPr>
        <w:drawing>
          <wp:inline distT="0" distB="0" distL="0" distR="0">
            <wp:extent cx="5400040" cy="1952491"/>
            <wp:effectExtent l="19050" t="0" r="0" b="0"/>
            <wp:docPr id="1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24B" w:rsidRDefault="0065524B" w:rsidP="00A461EE">
      <w:r>
        <w:t xml:space="preserve">Index.html con JQUERY y </w:t>
      </w:r>
      <w:proofErr w:type="spellStart"/>
      <w:r>
        <w:t>btn</w:t>
      </w:r>
      <w:proofErr w:type="spellEnd"/>
      <w:r>
        <w:t xml:space="preserve"> y </w:t>
      </w:r>
      <w:proofErr w:type="spellStart"/>
      <w:r>
        <w:t>div</w:t>
      </w:r>
      <w:proofErr w:type="spellEnd"/>
      <w:r>
        <w:t xml:space="preserve"> Para cargar pagina PHP</w:t>
      </w:r>
    </w:p>
    <w:p w:rsidR="0065524B" w:rsidRDefault="0065524B" w:rsidP="00A461EE">
      <w:r>
        <w:rPr>
          <w:noProof/>
          <w:lang w:val="es-ES" w:eastAsia="es-ES"/>
        </w:rPr>
        <w:lastRenderedPageBreak/>
        <w:drawing>
          <wp:inline distT="0" distB="0" distL="0" distR="0">
            <wp:extent cx="4535697" cy="4748567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17" cy="475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24B" w:rsidRDefault="0065524B" w:rsidP="0065524B">
      <w:pPr>
        <w:pStyle w:val="Ttulo3"/>
      </w:pPr>
      <w:r>
        <w:t>Comprobar en el navegador</w:t>
      </w:r>
    </w:p>
    <w:p w:rsidR="0065524B" w:rsidRPr="00A461EE" w:rsidRDefault="0065524B" w:rsidP="00A461EE">
      <w:r>
        <w:rPr>
          <w:noProof/>
          <w:lang w:val="es-ES" w:eastAsia="es-ES"/>
        </w:rPr>
        <w:drawing>
          <wp:inline distT="0" distB="0" distL="0" distR="0">
            <wp:extent cx="5400040" cy="3112437"/>
            <wp:effectExtent l="19050" t="0" r="0" b="0"/>
            <wp:docPr id="1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1D5" w:rsidRDefault="00A461EE" w:rsidP="0065524B">
      <w:pPr>
        <w:pStyle w:val="Ttulo1"/>
      </w:pPr>
      <w:r>
        <w:lastRenderedPageBreak/>
        <w:t>Ejercicio3</w:t>
      </w:r>
    </w:p>
    <w:p w:rsidR="00F818DB" w:rsidRDefault="00F818DB" w:rsidP="00F818DB">
      <w:pPr>
        <w:pStyle w:val="Ttulo3"/>
      </w:pPr>
      <w:r>
        <w:t>Validar con PHP</w:t>
      </w:r>
      <w:bookmarkEnd w:id="3"/>
    </w:p>
    <w:p w:rsidR="00F818DB" w:rsidRDefault="005B0B15" w:rsidP="00C6131B">
      <w:r>
        <w:t>Ejer3</w:t>
      </w:r>
      <w:r w:rsidR="00F818DB" w:rsidRPr="006111D5">
        <w:t>.php</w:t>
      </w:r>
    </w:p>
    <w:p w:rsidR="005B0B15" w:rsidRDefault="005B0B15" w:rsidP="00C6131B">
      <w:r>
        <w:rPr>
          <w:noProof/>
          <w:lang w:val="es-ES" w:eastAsia="es-ES"/>
        </w:rPr>
        <w:drawing>
          <wp:inline distT="0" distB="0" distL="0" distR="0">
            <wp:extent cx="5400040" cy="60937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DB" w:rsidRDefault="005B0B15" w:rsidP="00C6131B">
      <w:r>
        <w:t>Validar.php</w:t>
      </w:r>
    </w:p>
    <w:p w:rsidR="005B0B15" w:rsidRDefault="005B0B15" w:rsidP="00C6131B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086693"/>
            <wp:effectExtent l="19050" t="0" r="0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3BE" w:rsidRDefault="008133BE" w:rsidP="00C6131B"/>
    <w:p w:rsidR="00F818DB" w:rsidRDefault="00F818DB" w:rsidP="00F818DB">
      <w:pPr>
        <w:pStyle w:val="Ttulo3"/>
      </w:pPr>
      <w:bookmarkStart w:id="4" w:name="_Toc95318210"/>
      <w:r>
        <w:t>Comprobar en el navegador</w:t>
      </w:r>
      <w:bookmarkEnd w:id="4"/>
    </w:p>
    <w:p w:rsidR="005B0B15" w:rsidRDefault="005B0B15" w:rsidP="005B0B15">
      <w:r>
        <w:t xml:space="preserve">Datos mal </w:t>
      </w:r>
    </w:p>
    <w:p w:rsidR="005B0B15" w:rsidRPr="005B0B15" w:rsidRDefault="005B0B15" w:rsidP="005B0B15"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2236261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18221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B15" w:rsidRDefault="005B0B15" w:rsidP="005B0B15">
      <w:r>
        <w:t>Datos bien</w:t>
      </w:r>
    </w:p>
    <w:p w:rsidR="00B94879" w:rsidRDefault="005B0B15" w:rsidP="005B0B15">
      <w:r>
        <w:rPr>
          <w:noProof/>
          <w:lang w:val="es-ES" w:eastAsia="es-ES"/>
        </w:rPr>
        <w:drawing>
          <wp:inline distT="0" distB="0" distL="0" distR="0">
            <wp:extent cx="5400040" cy="194995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9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A7" w:rsidRPr="00BD0BA7" w:rsidRDefault="00BD0BA7" w:rsidP="00BD0BA7">
      <w:pPr>
        <w:rPr>
          <w:u w:val="single"/>
        </w:rPr>
      </w:pPr>
    </w:p>
    <w:p w:rsidR="00B94879" w:rsidRDefault="00B94879" w:rsidP="00B94879">
      <w:pPr>
        <w:rPr>
          <w:rFonts w:asciiTheme="majorHAnsi" w:eastAsiaTheme="majorEastAsia" w:hAnsiTheme="majorHAnsi" w:cstheme="majorBidi"/>
          <w:color w:val="46464A" w:themeColor="text2"/>
          <w:sz w:val="32"/>
          <w:szCs w:val="28"/>
        </w:rPr>
      </w:pPr>
      <w:r>
        <w:br w:type="page"/>
      </w:r>
    </w:p>
    <w:p w:rsidR="00C73D32" w:rsidRDefault="00C73D32" w:rsidP="00C73D32">
      <w:pPr>
        <w:pStyle w:val="Ttulo1"/>
      </w:pPr>
      <w:bookmarkStart w:id="5" w:name="_Toc95318211"/>
      <w:r>
        <w:lastRenderedPageBreak/>
        <w:t>Conclusión</w:t>
      </w:r>
      <w:bookmarkEnd w:id="5"/>
    </w:p>
    <w:p w:rsidR="005C071A" w:rsidRPr="00F818DB" w:rsidRDefault="005C071A" w:rsidP="005C071A">
      <w:pPr>
        <w:rPr>
          <w:u w:val="single"/>
        </w:rPr>
      </w:pPr>
      <w:r>
        <w:t xml:space="preserve">En esta </w:t>
      </w:r>
      <w:r w:rsidR="00763549">
        <w:t>práctica</w:t>
      </w:r>
      <w:r>
        <w:t xml:space="preserve"> he</w:t>
      </w:r>
      <w:r w:rsidR="005A511E">
        <w:t xml:space="preserve"> </w:t>
      </w:r>
      <w:r w:rsidR="00EE0874">
        <w:t xml:space="preserve">aprendido </w:t>
      </w:r>
      <w:r w:rsidR="00F818DB">
        <w:t xml:space="preserve">a validar un formulario con un fichero de </w:t>
      </w:r>
      <w:proofErr w:type="spellStart"/>
      <w:r w:rsidR="00F818DB">
        <w:t>js</w:t>
      </w:r>
      <w:proofErr w:type="spellEnd"/>
      <w:r w:rsidR="00F818DB">
        <w:t xml:space="preserve"> y otro de </w:t>
      </w:r>
      <w:proofErr w:type="spellStart"/>
      <w:r w:rsidR="00F818DB">
        <w:t>php</w:t>
      </w:r>
      <w:proofErr w:type="spellEnd"/>
      <w:r w:rsidR="00F818DB">
        <w:t xml:space="preserve"> del lado del servidor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6" w:name="_Toc95318212"/>
      <w:r>
        <w:t>Bibliografía</w:t>
      </w:r>
      <w:bookmarkEnd w:id="6"/>
    </w:p>
    <w:p w:rsidR="005A511E" w:rsidRPr="00EE0874" w:rsidRDefault="00EE0874">
      <w:pPr>
        <w:spacing w:after="0" w:line="240" w:lineRule="auto"/>
        <w:rPr>
          <w:u w:val="single"/>
        </w:rPr>
      </w:pPr>
      <w:proofErr w:type="gramStart"/>
      <w:r>
        <w:t>transparencias</w:t>
      </w:r>
      <w:proofErr w:type="gramEnd"/>
    </w:p>
    <w:p w:rsidR="00E34C02" w:rsidRPr="00915BF1" w:rsidRDefault="00E34C02" w:rsidP="005B0B15">
      <w:pPr>
        <w:spacing w:after="0" w:line="240" w:lineRule="auto"/>
      </w:pPr>
    </w:p>
    <w:sectPr w:rsidR="00E34C02" w:rsidRPr="00915BF1" w:rsidSect="0030172C">
      <w:headerReference w:type="default" r:id="rId20"/>
      <w:footerReference w:type="default" r:id="rId21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599" w:rsidRDefault="00A76599">
      <w:pPr>
        <w:spacing w:after="0" w:line="240" w:lineRule="auto"/>
      </w:pPr>
      <w:r>
        <w:separator/>
      </w:r>
    </w:p>
  </w:endnote>
  <w:endnote w:type="continuationSeparator" w:id="0">
    <w:p w:rsidR="00A76599" w:rsidRDefault="00A7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E06552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E0655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 style="mso-next-textbox:#Cuadro de texto 23">
            <w:txbxContent>
              <w:p w:rsidR="00D501F6" w:rsidRDefault="00E06552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E06552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5B0B15">
                  <w:rPr>
                    <w:i/>
                    <w:noProof/>
                    <w:color w:val="FFFFFF"/>
                    <w:sz w:val="32"/>
                  </w:rPr>
                  <w:t>3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599" w:rsidRDefault="00A76599">
      <w:pPr>
        <w:spacing w:after="0" w:line="240" w:lineRule="auto"/>
      </w:pPr>
      <w:r>
        <w:separator/>
      </w:r>
    </w:p>
  </w:footnote>
  <w:footnote w:type="continuationSeparator" w:id="0">
    <w:p w:rsidR="00A76599" w:rsidRDefault="00A7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D501F6" w:rsidP="009254D9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2216"/>
    <w:multiLevelType w:val="hybridMultilevel"/>
    <w:tmpl w:val="A424A7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1284BC9"/>
    <w:multiLevelType w:val="hybridMultilevel"/>
    <w:tmpl w:val="41A82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1C6D43DA"/>
    <w:multiLevelType w:val="hybridMultilevel"/>
    <w:tmpl w:val="8D441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2D36252E"/>
    <w:multiLevelType w:val="hybridMultilevel"/>
    <w:tmpl w:val="91A8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7F2107"/>
    <w:multiLevelType w:val="hybridMultilevel"/>
    <w:tmpl w:val="F070C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15221C"/>
    <w:multiLevelType w:val="hybridMultilevel"/>
    <w:tmpl w:val="81565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11D74"/>
    <w:multiLevelType w:val="hybridMultilevel"/>
    <w:tmpl w:val="ED86F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9E2DD9"/>
    <w:multiLevelType w:val="hybridMultilevel"/>
    <w:tmpl w:val="82E61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3"/>
  </w:num>
  <w:num w:numId="7">
    <w:abstractNumId w:val="1"/>
  </w:num>
  <w:num w:numId="8">
    <w:abstractNumId w:val="11"/>
  </w:num>
  <w:num w:numId="9">
    <w:abstractNumId w:val="16"/>
  </w:num>
  <w:num w:numId="10">
    <w:abstractNumId w:val="10"/>
  </w:num>
  <w:num w:numId="11">
    <w:abstractNumId w:val="14"/>
  </w:num>
  <w:num w:numId="12">
    <w:abstractNumId w:val="8"/>
  </w:num>
  <w:num w:numId="13">
    <w:abstractNumId w:val="15"/>
  </w:num>
  <w:num w:numId="14">
    <w:abstractNumId w:val="17"/>
  </w:num>
  <w:num w:numId="15">
    <w:abstractNumId w:val="9"/>
  </w:num>
  <w:num w:numId="16">
    <w:abstractNumId w:val="6"/>
  </w:num>
  <w:num w:numId="17">
    <w:abstractNumId w:val="4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attachedTemplate r:id="rId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4338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27C42"/>
    <w:rsid w:val="000405A9"/>
    <w:rsid w:val="00052CC3"/>
    <w:rsid w:val="00054EF9"/>
    <w:rsid w:val="00056072"/>
    <w:rsid w:val="00060961"/>
    <w:rsid w:val="0007102C"/>
    <w:rsid w:val="0007107F"/>
    <w:rsid w:val="00082766"/>
    <w:rsid w:val="00085B6C"/>
    <w:rsid w:val="0008618A"/>
    <w:rsid w:val="00086C8B"/>
    <w:rsid w:val="000A58AD"/>
    <w:rsid w:val="000B136C"/>
    <w:rsid w:val="000C5D6A"/>
    <w:rsid w:val="000D1481"/>
    <w:rsid w:val="000D362C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D10BA"/>
    <w:rsid w:val="001E4710"/>
    <w:rsid w:val="002361F6"/>
    <w:rsid w:val="002578F6"/>
    <w:rsid w:val="0027477D"/>
    <w:rsid w:val="00291603"/>
    <w:rsid w:val="002921A6"/>
    <w:rsid w:val="002A5A1E"/>
    <w:rsid w:val="002B2AD8"/>
    <w:rsid w:val="002B6389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3673AD"/>
    <w:rsid w:val="003C51AC"/>
    <w:rsid w:val="003E50CD"/>
    <w:rsid w:val="004028D3"/>
    <w:rsid w:val="00411799"/>
    <w:rsid w:val="00417630"/>
    <w:rsid w:val="004371CD"/>
    <w:rsid w:val="004417A1"/>
    <w:rsid w:val="004663EC"/>
    <w:rsid w:val="004760CA"/>
    <w:rsid w:val="00476470"/>
    <w:rsid w:val="00480B1E"/>
    <w:rsid w:val="00481B25"/>
    <w:rsid w:val="004841CC"/>
    <w:rsid w:val="004918A6"/>
    <w:rsid w:val="00495C6D"/>
    <w:rsid w:val="004B0A37"/>
    <w:rsid w:val="004C38A4"/>
    <w:rsid w:val="00521832"/>
    <w:rsid w:val="0052436D"/>
    <w:rsid w:val="00543014"/>
    <w:rsid w:val="005454D8"/>
    <w:rsid w:val="00547E0C"/>
    <w:rsid w:val="00555A5A"/>
    <w:rsid w:val="00555C40"/>
    <w:rsid w:val="0056425B"/>
    <w:rsid w:val="0056729A"/>
    <w:rsid w:val="00570427"/>
    <w:rsid w:val="0058484E"/>
    <w:rsid w:val="00584999"/>
    <w:rsid w:val="005A511E"/>
    <w:rsid w:val="005B0B15"/>
    <w:rsid w:val="005C05E8"/>
    <w:rsid w:val="005C071A"/>
    <w:rsid w:val="005D6121"/>
    <w:rsid w:val="005D6A52"/>
    <w:rsid w:val="006001DE"/>
    <w:rsid w:val="006074EF"/>
    <w:rsid w:val="006111D5"/>
    <w:rsid w:val="00614847"/>
    <w:rsid w:val="006300E7"/>
    <w:rsid w:val="0063306B"/>
    <w:rsid w:val="00640F44"/>
    <w:rsid w:val="00650A18"/>
    <w:rsid w:val="0065524B"/>
    <w:rsid w:val="006610E3"/>
    <w:rsid w:val="00696597"/>
    <w:rsid w:val="006B054B"/>
    <w:rsid w:val="006B1AAF"/>
    <w:rsid w:val="006E4D40"/>
    <w:rsid w:val="00703BF4"/>
    <w:rsid w:val="007171B3"/>
    <w:rsid w:val="00724F9C"/>
    <w:rsid w:val="007475BD"/>
    <w:rsid w:val="00756D08"/>
    <w:rsid w:val="00760A84"/>
    <w:rsid w:val="00763257"/>
    <w:rsid w:val="00763549"/>
    <w:rsid w:val="007759F0"/>
    <w:rsid w:val="0077657A"/>
    <w:rsid w:val="00784D9E"/>
    <w:rsid w:val="0078519E"/>
    <w:rsid w:val="007C0802"/>
    <w:rsid w:val="007D5DD3"/>
    <w:rsid w:val="007E1398"/>
    <w:rsid w:val="008133BE"/>
    <w:rsid w:val="00813DDC"/>
    <w:rsid w:val="0082009F"/>
    <w:rsid w:val="0082057E"/>
    <w:rsid w:val="008540BE"/>
    <w:rsid w:val="00867006"/>
    <w:rsid w:val="00880CC1"/>
    <w:rsid w:val="00895EA1"/>
    <w:rsid w:val="008D26D1"/>
    <w:rsid w:val="008E6217"/>
    <w:rsid w:val="008F4660"/>
    <w:rsid w:val="008F5DFA"/>
    <w:rsid w:val="009110EE"/>
    <w:rsid w:val="009157E5"/>
    <w:rsid w:val="00915BF1"/>
    <w:rsid w:val="00916F2A"/>
    <w:rsid w:val="00920718"/>
    <w:rsid w:val="009254D9"/>
    <w:rsid w:val="00954755"/>
    <w:rsid w:val="0096151C"/>
    <w:rsid w:val="009779D9"/>
    <w:rsid w:val="0098386D"/>
    <w:rsid w:val="009E7799"/>
    <w:rsid w:val="009F60F1"/>
    <w:rsid w:val="00A07B88"/>
    <w:rsid w:val="00A103E7"/>
    <w:rsid w:val="00A13E17"/>
    <w:rsid w:val="00A461EE"/>
    <w:rsid w:val="00A574C4"/>
    <w:rsid w:val="00A6052C"/>
    <w:rsid w:val="00A613D8"/>
    <w:rsid w:val="00A66D7F"/>
    <w:rsid w:val="00A74F9C"/>
    <w:rsid w:val="00A76599"/>
    <w:rsid w:val="00A80040"/>
    <w:rsid w:val="00A909E1"/>
    <w:rsid w:val="00A92CA8"/>
    <w:rsid w:val="00AA0F65"/>
    <w:rsid w:val="00AA2A82"/>
    <w:rsid w:val="00AC028C"/>
    <w:rsid w:val="00AD162B"/>
    <w:rsid w:val="00AD1B15"/>
    <w:rsid w:val="00AE1FAA"/>
    <w:rsid w:val="00AE2017"/>
    <w:rsid w:val="00AF5094"/>
    <w:rsid w:val="00B0637E"/>
    <w:rsid w:val="00B1476D"/>
    <w:rsid w:val="00B264D6"/>
    <w:rsid w:val="00B42AA3"/>
    <w:rsid w:val="00B42C37"/>
    <w:rsid w:val="00B7498E"/>
    <w:rsid w:val="00B77B51"/>
    <w:rsid w:val="00B931ED"/>
    <w:rsid w:val="00B94879"/>
    <w:rsid w:val="00BA4342"/>
    <w:rsid w:val="00BB14EB"/>
    <w:rsid w:val="00BB49E4"/>
    <w:rsid w:val="00BC16BE"/>
    <w:rsid w:val="00BD0BA7"/>
    <w:rsid w:val="00BE6E7F"/>
    <w:rsid w:val="00BF7DCF"/>
    <w:rsid w:val="00C05485"/>
    <w:rsid w:val="00C12EA6"/>
    <w:rsid w:val="00C346FA"/>
    <w:rsid w:val="00C34C5F"/>
    <w:rsid w:val="00C6131B"/>
    <w:rsid w:val="00C73D32"/>
    <w:rsid w:val="00C74B5A"/>
    <w:rsid w:val="00C863CC"/>
    <w:rsid w:val="00C9142A"/>
    <w:rsid w:val="00CB6006"/>
    <w:rsid w:val="00CC5009"/>
    <w:rsid w:val="00CC6B0C"/>
    <w:rsid w:val="00CE1183"/>
    <w:rsid w:val="00CE42C5"/>
    <w:rsid w:val="00CF03D8"/>
    <w:rsid w:val="00D043C2"/>
    <w:rsid w:val="00D05192"/>
    <w:rsid w:val="00D16F40"/>
    <w:rsid w:val="00D501F6"/>
    <w:rsid w:val="00D50F3C"/>
    <w:rsid w:val="00D547BC"/>
    <w:rsid w:val="00D62992"/>
    <w:rsid w:val="00D838C6"/>
    <w:rsid w:val="00D977DE"/>
    <w:rsid w:val="00DD060E"/>
    <w:rsid w:val="00E06552"/>
    <w:rsid w:val="00E14461"/>
    <w:rsid w:val="00E34C02"/>
    <w:rsid w:val="00E570D0"/>
    <w:rsid w:val="00E700F9"/>
    <w:rsid w:val="00E70793"/>
    <w:rsid w:val="00E7401E"/>
    <w:rsid w:val="00E850FF"/>
    <w:rsid w:val="00EA05E4"/>
    <w:rsid w:val="00EA24FD"/>
    <w:rsid w:val="00EA3CBE"/>
    <w:rsid w:val="00EA5235"/>
    <w:rsid w:val="00EE0874"/>
    <w:rsid w:val="00EE2573"/>
    <w:rsid w:val="00EF499C"/>
    <w:rsid w:val="00F0454F"/>
    <w:rsid w:val="00F24DD5"/>
    <w:rsid w:val="00F53637"/>
    <w:rsid w:val="00F63D8D"/>
    <w:rsid w:val="00F7386C"/>
    <w:rsid w:val="00F73EF3"/>
    <w:rsid w:val="00F80A2F"/>
    <w:rsid w:val="00F818DB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ru v:ext="edit" colors="#cceda5"/>
    </o:shapedefaults>
    <o:shapelayout v:ext="edit">
      <o:idmap v:ext="edit" data="2"/>
      <o:rules v:ext="edit">
        <o:r id="V:Rule1" type="connector" idref="#Conector recto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E34C02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511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740CD-40DB-4748-81EC-EC6BA455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2646</TotalTime>
  <Pages>9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73</cp:revision>
  <dcterms:created xsi:type="dcterms:W3CDTF">2021-09-21T14:08:00Z</dcterms:created>
  <dcterms:modified xsi:type="dcterms:W3CDTF">2022-02-16T16:48:00Z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