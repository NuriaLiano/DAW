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8935" w14:textId="77777777" w:rsidR="00D501F6" w:rsidRDefault="00AC028C">
      <w:r>
        <w:rPr>
          <w:noProof/>
        </w:rPr>
        <w:pict w14:anchorId="53B5D4D0">
          <v:group id="Grupo 18" o:spid="_x0000_s1026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">
            <v:group id="Lienzo 3" o:spid="_x0000_s1027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ángulo 2" o:spid="_x0000_s1028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" fillcolor="#272727 [2749]" stroked="f"/>
              <v:rect id="Rectángulo 3" o:spid="_x0000_s1029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" fillcolor="#272727 [2749]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0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" fillcolor="#272727 [2749]" stroked="f">
                <v:textbox>
                  <w:txbxContent>
                    <w:p w14:paraId="7B7F381D" w14:textId="18ABB226" w:rsidR="00D501F6" w:rsidRPr="000E0F01" w:rsidRDefault="00FA7162" w:rsidP="00FA7162">
                      <w:pPr>
                        <w:jc w:val="center"/>
                        <w:rPr>
                          <w:u w:val="single"/>
                        </w:rPr>
                      </w:pPr>
                      <w:r w:rsidRPr="00FA7162">
                        <w:rPr>
                          <w:color w:val="FFFFFF"/>
                          <w:sz w:val="96"/>
                        </w:rPr>
                        <w:t>Hoja0</w:t>
                      </w:r>
                      <w:r w:rsidR="00703BF4">
                        <w:rPr>
                          <w:color w:val="FFFFFF"/>
                          <w:sz w:val="96"/>
                        </w:rPr>
                        <w:t>1</w:t>
                      </w:r>
                      <w:r w:rsidRPr="00FA7162">
                        <w:rPr>
                          <w:color w:val="FFFFFF"/>
                          <w:sz w:val="96"/>
                        </w:rPr>
                        <w:t>_PHP_0</w:t>
                      </w:r>
                      <w:r w:rsidR="00CE42C5">
                        <w:rPr>
                          <w:color w:val="FFFFFF"/>
                          <w:sz w:val="96"/>
                        </w:rPr>
                        <w:t>3</w:t>
                      </w:r>
                    </w:p>
                  </w:txbxContent>
                </v:textbox>
              </v:shape>
              <v:shape id="Cuadro de texto 5" o:spid="_x0000_s1031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" fillcolor="#272727 [2749]" stroked="f"/>
              <v:line id="Conector recto 6" o:spid="_x0000_s1032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" strokecolor="#bfbfbf"/>
              <v:shape id="Cuadro de texto 7" o:spid="_x0000_s1033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/>
              <v:shape id="Cuadro de texto 8" o:spid="_x0000_s1034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" fillcolor="#272727 [2749]" stroked="f">
                <v:textbox>
                  <w:txbxContent>
                    <w:p w14:paraId="3025845F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2A540495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1035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01B20522" wp14:editId="257BAD77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14BA65FC" wp14:editId="4DE71E0E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452168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751460CF" w14:textId="77777777" w:rsidR="00543014" w:rsidRDefault="00543014" w:rsidP="00543014">
          <w:pPr>
            <w:pStyle w:val="TtuloTDC"/>
          </w:pPr>
          <w:r>
            <w:t>Índice</w:t>
          </w:r>
          <w:bookmarkEnd w:id="0"/>
        </w:p>
        <w:p w14:paraId="5ECACAFD" w14:textId="27BFA8FC" w:rsidR="00CE42C5" w:rsidRDefault="004371C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4521684" w:history="1">
            <w:r w:rsidR="00CE42C5" w:rsidRPr="00612641">
              <w:rPr>
                <w:rStyle w:val="Hipervnculo"/>
                <w:noProof/>
              </w:rPr>
              <w:t>Índice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_Toc84521684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2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24DA45BF" w14:textId="3C43C387" w:rsidR="00CE42C5" w:rsidRDefault="00AC028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85" w:history="1">
            <w:r w:rsidR="00CE42C5" w:rsidRPr="00612641">
              <w:rPr>
                <w:rStyle w:val="Hipervnculo"/>
                <w:noProof/>
              </w:rPr>
              <w:t>Ejercicio 1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_Toc84521685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64B27133" w14:textId="0441C080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86" w:history="1">
            <w:r w:rsidR="00CE42C5" w:rsidRPr="00612641">
              <w:rPr>
                <w:rStyle w:val="Hipervnculo"/>
                <w:noProof/>
              </w:rPr>
              <w:t>Captura del código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_Toc84521686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2CAD8FF0" w14:textId="3D1DB81C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87" w:history="1">
            <w:r w:rsidR="00CE42C5" w:rsidRPr="00612641">
              <w:rPr>
                <w:rStyle w:val="Hipervnculo"/>
                <w:noProof/>
              </w:rPr>
              <w:t>Comprobación en el navegador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_Toc84521687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1977BEEF" w14:textId="77BBDEFD" w:rsidR="00CE42C5" w:rsidRDefault="00AC028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88" w:history="1">
            <w:r w:rsidR="00CE42C5" w:rsidRPr="00612641">
              <w:rPr>
                <w:rStyle w:val="Hipervnculo"/>
                <w:noProof/>
              </w:rPr>
              <w:t>Ejercicio2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_Toc84521688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21E49B03" w14:textId="61AA2A9C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89" w:history="1">
            <w:r w:rsidR="00CE42C5" w:rsidRPr="00612641">
              <w:rPr>
                <w:rStyle w:val="Hipervnculo"/>
                <w:noProof/>
              </w:rPr>
              <w:t>Captura del código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_Toc84521689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5A1B80CE" w14:textId="11945FCA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0" w:history="1">
            <w:r w:rsidR="00CE42C5" w:rsidRPr="00612641">
              <w:rPr>
                <w:rStyle w:val="Hipervnculo"/>
                <w:noProof/>
              </w:rPr>
              <w:t>Comprobante en el navegador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_Toc84521690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6C2939F2" w14:textId="20AA1139" w:rsidR="00CE42C5" w:rsidRDefault="00AC028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1" w:history="1">
            <w:r w:rsidR="00CE42C5" w:rsidRPr="00612641">
              <w:rPr>
                <w:rStyle w:val="Hipervnculo"/>
                <w:noProof/>
              </w:rPr>
              <w:t>Ejercicio3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_Toc84521691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04A0F453" w14:textId="71D706D5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2" w:history="1">
            <w:r w:rsidR="00CE42C5" w:rsidRPr="00612641">
              <w:rPr>
                <w:rStyle w:val="Hipervnculo"/>
                <w:noProof/>
              </w:rPr>
              <w:t>Captura del código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_Toc84521692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2DC9CDEC" w14:textId="4EE7C9A0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3" w:history="1">
            <w:r w:rsidR="00CE42C5" w:rsidRPr="00612641">
              <w:rPr>
                <w:rStyle w:val="Hipervnculo"/>
                <w:noProof/>
              </w:rPr>
              <w:t>Comprobante en el navegador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_Toc84521693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31EDB24C" w14:textId="13A21AF2" w:rsidR="00CE42C5" w:rsidRDefault="00AC028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4" w:history="1">
            <w:r w:rsidR="00CE42C5" w:rsidRPr="00612641">
              <w:rPr>
                <w:rStyle w:val="Hipervnculo"/>
                <w:noProof/>
              </w:rPr>
              <w:t>Ejercicio 4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_Toc84521694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06DDE61A" w14:textId="7F03542E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5" w:history="1">
            <w:r w:rsidR="00CE42C5" w:rsidRPr="00612641">
              <w:rPr>
                <w:rStyle w:val="Hipervnculo"/>
                <w:noProof/>
              </w:rPr>
              <w:t>Captura del código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_Toc84521695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09D13AC8" w14:textId="0E3D358C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6" w:history="1">
            <w:r w:rsidR="00CE42C5" w:rsidRPr="00612641">
              <w:rPr>
                <w:rStyle w:val="Hipervnculo"/>
                <w:noProof/>
              </w:rPr>
              <w:t>Comprobación en el navegador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_Toc84521696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3AC8BB23" w14:textId="165F4134" w:rsidR="00CE42C5" w:rsidRDefault="00AC028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7" w:history="1">
            <w:r w:rsidR="00CE42C5" w:rsidRPr="00612641">
              <w:rPr>
                <w:rStyle w:val="Hipervnculo"/>
                <w:noProof/>
              </w:rPr>
              <w:t>Ejercicio 5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_Toc84521697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41BFF532" w14:textId="3C59D2EA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8" w:history="1">
            <w:r w:rsidR="00CE42C5" w:rsidRPr="00612641">
              <w:rPr>
                <w:rStyle w:val="Hipervnculo"/>
                <w:noProof/>
              </w:rPr>
              <w:t>Captura del código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_Toc84521698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7C2E63F0" w14:textId="6996082E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699" w:history="1">
            <w:r w:rsidR="00CE42C5" w:rsidRPr="00612641">
              <w:rPr>
                <w:rStyle w:val="Hipervnculo"/>
                <w:noProof/>
              </w:rPr>
              <w:t>Comprobación en el navegador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_Toc84521699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3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1ABCFA28" w14:textId="5E18929F" w:rsidR="00CE42C5" w:rsidRDefault="00AC028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700" w:history="1">
            <w:r w:rsidR="00CE42C5" w:rsidRPr="00612641">
              <w:rPr>
                <w:rStyle w:val="Hipervnculo"/>
                <w:noProof/>
              </w:rPr>
              <w:t>Ejercicio 6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_Toc84521700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4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5ED58FB2" w14:textId="63B3126E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701" w:history="1">
            <w:r w:rsidR="00CE42C5" w:rsidRPr="00612641">
              <w:rPr>
                <w:rStyle w:val="Hipervnculo"/>
                <w:noProof/>
              </w:rPr>
              <w:t>Captura del código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_Toc84521701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4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41F67E39" w14:textId="19831F18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702" w:history="1">
            <w:r w:rsidR="00CE42C5" w:rsidRPr="00612641">
              <w:rPr>
                <w:rStyle w:val="Hipervnculo"/>
                <w:noProof/>
              </w:rPr>
              <w:t>Comprobación en el navegador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_Toc84521702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4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28553364" w14:textId="5389F2CE" w:rsidR="00CE42C5" w:rsidRDefault="00AC028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703" w:history="1">
            <w:r w:rsidR="00CE42C5" w:rsidRPr="00612641">
              <w:rPr>
                <w:rStyle w:val="Hipervnculo"/>
                <w:noProof/>
              </w:rPr>
              <w:t>Ejercicio 7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_Toc84521703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4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67A13F45" w14:textId="2A3EE308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704" w:history="1">
            <w:r w:rsidR="00CE42C5" w:rsidRPr="00612641">
              <w:rPr>
                <w:rStyle w:val="Hipervnculo"/>
                <w:noProof/>
              </w:rPr>
              <w:t>Captura del código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_Toc84521704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4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30051FE5" w14:textId="26578250" w:rsidR="00CE42C5" w:rsidRDefault="00AC028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705" w:history="1">
            <w:r w:rsidR="00CE42C5" w:rsidRPr="00612641">
              <w:rPr>
                <w:rStyle w:val="Hipervnculo"/>
                <w:noProof/>
              </w:rPr>
              <w:t>Comprobación en el navegador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_Toc84521705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4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4FA56843" w14:textId="21D3604F" w:rsidR="00CE42C5" w:rsidRDefault="00AC028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706" w:history="1">
            <w:r w:rsidR="00CE42C5" w:rsidRPr="00612641">
              <w:rPr>
                <w:rStyle w:val="Hipervnculo"/>
                <w:noProof/>
              </w:rPr>
              <w:t>Conclusión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_Toc84521706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5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179DA48A" w14:textId="6AD35DBB" w:rsidR="00CE42C5" w:rsidRDefault="00AC028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521707" w:history="1">
            <w:r w:rsidR="00CE42C5" w:rsidRPr="00612641">
              <w:rPr>
                <w:rStyle w:val="Hipervnculo"/>
                <w:noProof/>
              </w:rPr>
              <w:t>Bibliografía</w:t>
            </w:r>
            <w:r w:rsidR="00CE42C5">
              <w:rPr>
                <w:noProof/>
                <w:webHidden/>
              </w:rPr>
              <w:tab/>
            </w:r>
            <w:r w:rsidR="00CE42C5">
              <w:rPr>
                <w:noProof/>
                <w:webHidden/>
              </w:rPr>
              <w:fldChar w:fldCharType="begin"/>
            </w:r>
            <w:r w:rsidR="00CE42C5">
              <w:rPr>
                <w:noProof/>
                <w:webHidden/>
              </w:rPr>
              <w:instrText xml:space="preserve"> PAGEREF _Toc84521707 \h </w:instrText>
            </w:r>
            <w:r w:rsidR="00CE42C5">
              <w:rPr>
                <w:noProof/>
                <w:webHidden/>
              </w:rPr>
            </w:r>
            <w:r w:rsidR="00CE42C5">
              <w:rPr>
                <w:noProof/>
                <w:webHidden/>
              </w:rPr>
              <w:fldChar w:fldCharType="separate"/>
            </w:r>
            <w:r w:rsidR="00CE42C5">
              <w:rPr>
                <w:noProof/>
                <w:webHidden/>
              </w:rPr>
              <w:t>5</w:t>
            </w:r>
            <w:r w:rsidR="00CE42C5">
              <w:rPr>
                <w:noProof/>
                <w:webHidden/>
              </w:rPr>
              <w:fldChar w:fldCharType="end"/>
            </w:r>
          </w:hyperlink>
        </w:p>
        <w:p w14:paraId="3A938CDB" w14:textId="15BDFF94" w:rsidR="00543014" w:rsidRDefault="004371C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98F890C" w14:textId="77777777" w:rsidR="00D501F6" w:rsidRDefault="00D501F6"/>
    <w:p w14:paraId="228962E2" w14:textId="77777777" w:rsidR="00D501F6" w:rsidRDefault="00005A7C">
      <w:r>
        <w:br w:type="page"/>
      </w:r>
    </w:p>
    <w:p w14:paraId="0BA3438F" w14:textId="77777777" w:rsidR="00D501F6" w:rsidRPr="00543014" w:rsidRDefault="00005A7C" w:rsidP="00543014">
      <w:pPr>
        <w:pStyle w:val="Ttulo1"/>
      </w:pPr>
      <w:bookmarkStart w:id="1" w:name="_Toc84521685"/>
      <w:r w:rsidRPr="00543014">
        <w:lastRenderedPageBreak/>
        <w:t>Ejercicio 1</w:t>
      </w:r>
      <w:bookmarkEnd w:id="1"/>
    </w:p>
    <w:p w14:paraId="02755089" w14:textId="77777777" w:rsidR="00D16F40" w:rsidRPr="00D16F40" w:rsidRDefault="006001DE" w:rsidP="006001DE">
      <w:pPr>
        <w:pStyle w:val="Ttulo3"/>
      </w:pPr>
      <w:bookmarkStart w:id="2" w:name="_Toc84521686"/>
      <w:r>
        <w:t>Captura del código</w:t>
      </w:r>
      <w:bookmarkEnd w:id="2"/>
    </w:p>
    <w:p w14:paraId="3B8D2F1B" w14:textId="264FF188" w:rsidR="00AE2017" w:rsidRDefault="00D62992" w:rsidP="00A574C4">
      <w:pPr>
        <w:spacing w:after="0" w:line="240" w:lineRule="auto"/>
      </w:pPr>
      <w:r>
        <w:t xml:space="preserve"> </w:t>
      </w:r>
      <w:r w:rsidR="00417630">
        <w:rPr>
          <w:noProof/>
        </w:rPr>
        <w:drawing>
          <wp:inline distT="0" distB="0" distL="0" distR="0" wp14:anchorId="63F1BB0E" wp14:editId="7F99AB36">
            <wp:extent cx="5400040" cy="48615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837F" w14:textId="77777777" w:rsidR="006001DE" w:rsidRDefault="006001DE" w:rsidP="002D2606">
      <w:pPr>
        <w:pStyle w:val="Ttulo3"/>
      </w:pPr>
      <w:bookmarkStart w:id="3" w:name="_Toc84521687"/>
      <w:r>
        <w:t>Comprobación en el navegador</w:t>
      </w:r>
      <w:bookmarkEnd w:id="3"/>
    </w:p>
    <w:p w14:paraId="581E7C6C" w14:textId="48CDAC00" w:rsidR="006001DE" w:rsidRDefault="006001DE" w:rsidP="00AA0F65">
      <w:pPr>
        <w:pStyle w:val="FrameContents"/>
      </w:pPr>
    </w:p>
    <w:p w14:paraId="6413DBA6" w14:textId="6B468181" w:rsidR="00AA0F65" w:rsidRPr="0008618A" w:rsidRDefault="006001DE" w:rsidP="0058484E">
      <w:pPr>
        <w:pStyle w:val="Ttulo1"/>
      </w:pPr>
      <w:bookmarkStart w:id="4" w:name="_Toc84521688"/>
      <w:r>
        <w:lastRenderedPageBreak/>
        <w:t>Ejercicio2</w:t>
      </w:r>
      <w:bookmarkEnd w:id="4"/>
    </w:p>
    <w:p w14:paraId="7E464480" w14:textId="7766AD79" w:rsidR="004663EC" w:rsidRDefault="004663EC" w:rsidP="002D2606">
      <w:pPr>
        <w:pStyle w:val="Ttulo3"/>
      </w:pPr>
      <w:bookmarkStart w:id="5" w:name="_Toc84521689"/>
      <w:r>
        <w:t>Captura del código</w:t>
      </w:r>
      <w:bookmarkEnd w:id="5"/>
    </w:p>
    <w:p w14:paraId="0B2DF698" w14:textId="0D272D90" w:rsidR="005D6A52" w:rsidRDefault="00AA0F65" w:rsidP="00CE42C5">
      <w:pPr>
        <w:pStyle w:val="FrameContents"/>
        <w:rPr>
          <w:noProof/>
        </w:rPr>
      </w:pPr>
      <w:r w:rsidRPr="00AA0F65">
        <w:rPr>
          <w:noProof/>
        </w:rPr>
        <w:t xml:space="preserve"> </w:t>
      </w:r>
      <w:r w:rsidR="00417630">
        <w:rPr>
          <w:noProof/>
        </w:rPr>
        <w:drawing>
          <wp:inline distT="0" distB="0" distL="0" distR="0" wp14:anchorId="330B989F" wp14:editId="7094DBDB">
            <wp:extent cx="5400040" cy="46253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67B8" w14:textId="3152AD45" w:rsidR="004663EC" w:rsidRDefault="004663EC" w:rsidP="002D2606">
      <w:pPr>
        <w:pStyle w:val="Ttulo3"/>
      </w:pPr>
      <w:bookmarkStart w:id="6" w:name="_Toc84521690"/>
      <w:r>
        <w:t>Comprobante en el navegador</w:t>
      </w:r>
      <w:bookmarkEnd w:id="6"/>
    </w:p>
    <w:p w14:paraId="0BE20A43" w14:textId="778B0ACD" w:rsidR="004663EC" w:rsidRPr="004663EC" w:rsidRDefault="00AA0F65" w:rsidP="004663EC">
      <w:r w:rsidRPr="00AA0F65">
        <w:rPr>
          <w:noProof/>
        </w:rPr>
        <w:t xml:space="preserve">  </w:t>
      </w:r>
    </w:p>
    <w:p w14:paraId="3885C994" w14:textId="71EE4E86" w:rsidR="00640F44" w:rsidRPr="00640F44" w:rsidRDefault="0008618A" w:rsidP="00C05485">
      <w:pPr>
        <w:pStyle w:val="Ttulo1"/>
      </w:pPr>
      <w:bookmarkStart w:id="7" w:name="_Toc84521691"/>
      <w:r>
        <w:t>Ejercicio3</w:t>
      </w:r>
      <w:bookmarkEnd w:id="7"/>
    </w:p>
    <w:p w14:paraId="17453A13" w14:textId="19C34F4E" w:rsidR="005D6A52" w:rsidRDefault="00C9142A" w:rsidP="00CE42C5">
      <w:pPr>
        <w:pStyle w:val="Ttulo3"/>
      </w:pPr>
      <w:bookmarkStart w:id="8" w:name="_Toc84521692"/>
      <w:r>
        <w:t>C</w:t>
      </w:r>
      <w:r w:rsidR="00640F44">
        <w:t>aptura del código</w:t>
      </w:r>
      <w:bookmarkEnd w:id="8"/>
    </w:p>
    <w:p w14:paraId="74C628CB" w14:textId="69E3148A" w:rsidR="00417630" w:rsidRPr="00417630" w:rsidRDefault="00417630" w:rsidP="00417630">
      <w:r>
        <w:rPr>
          <w:noProof/>
        </w:rPr>
        <w:drawing>
          <wp:inline distT="0" distB="0" distL="0" distR="0" wp14:anchorId="4797D783" wp14:editId="1CE22624">
            <wp:extent cx="5400040" cy="15570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215" w14:textId="1B1759B0" w:rsidR="00C9142A" w:rsidRDefault="00C9142A" w:rsidP="00C9142A">
      <w:pPr>
        <w:pStyle w:val="Ttulo3"/>
      </w:pPr>
      <w:bookmarkStart w:id="9" w:name="_Toc84521693"/>
      <w:r>
        <w:lastRenderedPageBreak/>
        <w:t>Comprobante en el navegador</w:t>
      </w:r>
      <w:bookmarkEnd w:id="9"/>
    </w:p>
    <w:p w14:paraId="0D6F965A" w14:textId="52DD4203" w:rsidR="007E1398" w:rsidRDefault="0052436D" w:rsidP="00F63D8D">
      <w:pPr>
        <w:pStyle w:val="FrameContents"/>
      </w:pPr>
      <w:r w:rsidRPr="0052436D">
        <w:rPr>
          <w:noProof/>
        </w:rPr>
        <w:t xml:space="preserve"> </w:t>
      </w:r>
    </w:p>
    <w:p w14:paraId="29366AF0" w14:textId="5A5D4C72" w:rsidR="007E1398" w:rsidRPr="007E1398" w:rsidRDefault="007E1398" w:rsidP="004B0A37">
      <w:pPr>
        <w:pStyle w:val="Ttulo1"/>
      </w:pPr>
      <w:bookmarkStart w:id="10" w:name="_Toc84521694"/>
      <w:r>
        <w:t>Ejercicio 4</w:t>
      </w:r>
      <w:bookmarkEnd w:id="10"/>
    </w:p>
    <w:p w14:paraId="27B13F3F" w14:textId="2F470F61" w:rsidR="007E1398" w:rsidRDefault="007E1398" w:rsidP="007E1398">
      <w:pPr>
        <w:pStyle w:val="Ttulo3"/>
      </w:pPr>
      <w:bookmarkStart w:id="11" w:name="_Toc84521695"/>
      <w:r>
        <w:t>Captura del código</w:t>
      </w:r>
      <w:bookmarkEnd w:id="11"/>
    </w:p>
    <w:p w14:paraId="4C788064" w14:textId="3C74D0E4" w:rsidR="007C0802" w:rsidRPr="007E1398" w:rsidRDefault="00417630" w:rsidP="007E1398">
      <w:r>
        <w:rPr>
          <w:noProof/>
        </w:rPr>
        <w:drawing>
          <wp:inline distT="0" distB="0" distL="0" distR="0" wp14:anchorId="687E7C77" wp14:editId="0338467A">
            <wp:extent cx="5400040" cy="42659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B53C" w14:textId="46DB19BF" w:rsidR="007E1398" w:rsidRDefault="007E1398" w:rsidP="007E1398">
      <w:pPr>
        <w:pStyle w:val="Ttulo3"/>
      </w:pPr>
      <w:bookmarkStart w:id="12" w:name="_Toc84521696"/>
      <w:r>
        <w:lastRenderedPageBreak/>
        <w:t>Comprobación en el navegador</w:t>
      </w:r>
      <w:bookmarkEnd w:id="12"/>
    </w:p>
    <w:p w14:paraId="61CBF72F" w14:textId="787EC057" w:rsidR="007E1398" w:rsidRDefault="0041763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6464A" w:themeColor="text2"/>
          <w:sz w:val="24"/>
        </w:rPr>
      </w:pPr>
      <w:r>
        <w:rPr>
          <w:noProof/>
        </w:rPr>
        <w:drawing>
          <wp:inline distT="0" distB="0" distL="0" distR="0" wp14:anchorId="31A5C949" wp14:editId="27F5AC62">
            <wp:extent cx="5400040" cy="44443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36D" w:rsidRPr="0052436D">
        <w:rPr>
          <w:noProof/>
        </w:rPr>
        <w:t xml:space="preserve"> </w:t>
      </w:r>
    </w:p>
    <w:p w14:paraId="4F0EBC86" w14:textId="0BCB633A" w:rsidR="007E1398" w:rsidRPr="007E1398" w:rsidRDefault="007E1398" w:rsidP="00411799">
      <w:pPr>
        <w:pStyle w:val="Ttulo1"/>
      </w:pPr>
      <w:bookmarkStart w:id="13" w:name="_Toc84521697"/>
      <w:r>
        <w:lastRenderedPageBreak/>
        <w:t>Ejercicio 5</w:t>
      </w:r>
      <w:bookmarkEnd w:id="13"/>
    </w:p>
    <w:p w14:paraId="52BD6065" w14:textId="34DC16C0" w:rsidR="007E1398" w:rsidRDefault="007E1398" w:rsidP="000A58AD">
      <w:pPr>
        <w:pStyle w:val="Ttulo3"/>
      </w:pPr>
      <w:bookmarkStart w:id="14" w:name="_Toc84521698"/>
      <w:r>
        <w:t>Captura del código</w:t>
      </w:r>
      <w:bookmarkEnd w:id="14"/>
      <w:r w:rsidR="00F53637">
        <w:tab/>
      </w:r>
    </w:p>
    <w:p w14:paraId="7F165593" w14:textId="73D30969" w:rsidR="00E7401E" w:rsidRPr="00FC68FF" w:rsidRDefault="007759F0" w:rsidP="00FC68FF">
      <w:r>
        <w:rPr>
          <w:noProof/>
        </w:rPr>
        <w:drawing>
          <wp:inline distT="0" distB="0" distL="0" distR="0" wp14:anchorId="021CE40E" wp14:editId="352CEA0E">
            <wp:extent cx="5400040" cy="5343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EA9E" w14:textId="77777777" w:rsidR="007E1398" w:rsidRPr="007E1398" w:rsidRDefault="007E1398" w:rsidP="007E1398">
      <w:pPr>
        <w:pStyle w:val="Ttulo3"/>
      </w:pPr>
      <w:bookmarkStart w:id="15" w:name="_Toc84521699"/>
      <w:r>
        <w:lastRenderedPageBreak/>
        <w:t>Comprobación en el navegador</w:t>
      </w:r>
      <w:bookmarkEnd w:id="15"/>
    </w:p>
    <w:p w14:paraId="061EDF1B" w14:textId="2BB937AC" w:rsidR="00F53637" w:rsidRDefault="007759F0" w:rsidP="00FC68FF">
      <w:pPr>
        <w:pStyle w:val="FrameContents"/>
      </w:pPr>
      <w:r>
        <w:rPr>
          <w:noProof/>
        </w:rPr>
        <w:drawing>
          <wp:inline distT="0" distB="0" distL="0" distR="0" wp14:anchorId="7B9983CB" wp14:editId="6AB1F2D9">
            <wp:extent cx="5400040" cy="26149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36D" w:rsidRPr="0052436D">
        <w:rPr>
          <w:noProof/>
        </w:rPr>
        <w:t xml:space="preserve"> </w:t>
      </w:r>
    </w:p>
    <w:p w14:paraId="2652A54F" w14:textId="2E3F0449" w:rsidR="00AA0F65" w:rsidRDefault="00F53637" w:rsidP="003256BC">
      <w:pPr>
        <w:pStyle w:val="Ttulo1"/>
      </w:pPr>
      <w:bookmarkStart w:id="16" w:name="_Toc84521700"/>
      <w:r>
        <w:t>Ejercicio 6</w:t>
      </w:r>
      <w:bookmarkEnd w:id="16"/>
    </w:p>
    <w:p w14:paraId="2604BD13" w14:textId="47BE6E6F" w:rsidR="00F0454F" w:rsidRDefault="00F53637" w:rsidP="00F53637">
      <w:pPr>
        <w:pStyle w:val="Ttulo3"/>
      </w:pPr>
      <w:bookmarkStart w:id="17" w:name="_Toc84521701"/>
      <w:r>
        <w:t>Captura del código</w:t>
      </w:r>
      <w:bookmarkEnd w:id="17"/>
    </w:p>
    <w:p w14:paraId="6F9F7EF9" w14:textId="6937AF4A" w:rsidR="007759F0" w:rsidRPr="007759F0" w:rsidRDefault="007759F0" w:rsidP="007759F0">
      <w:r>
        <w:rPr>
          <w:noProof/>
        </w:rPr>
        <w:drawing>
          <wp:inline distT="0" distB="0" distL="0" distR="0" wp14:anchorId="184CA61E" wp14:editId="07781E4A">
            <wp:extent cx="5400040" cy="4032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596" w14:textId="77777777" w:rsidR="00F0454F" w:rsidRDefault="00F53637" w:rsidP="0082057E">
      <w:pPr>
        <w:pStyle w:val="Ttulo3"/>
      </w:pPr>
      <w:bookmarkStart w:id="18" w:name="_Toc84521702"/>
      <w:r>
        <w:lastRenderedPageBreak/>
        <w:t>Comprobación en el navegador</w:t>
      </w:r>
      <w:bookmarkEnd w:id="18"/>
    </w:p>
    <w:p w14:paraId="3FB2D59D" w14:textId="0FCB52FF" w:rsidR="00F53637" w:rsidRPr="0082057E" w:rsidRDefault="0052436D" w:rsidP="000A58AD">
      <w:pPr>
        <w:pStyle w:val="FrameContents"/>
      </w:pPr>
      <w:r w:rsidRPr="0052436D">
        <w:rPr>
          <w:noProof/>
        </w:rPr>
        <w:t xml:space="preserve"> </w:t>
      </w:r>
      <w:r w:rsidR="007759F0">
        <w:rPr>
          <w:noProof/>
        </w:rPr>
        <w:drawing>
          <wp:inline distT="0" distB="0" distL="0" distR="0" wp14:anchorId="063BB71D" wp14:editId="3BEC8909">
            <wp:extent cx="4305300" cy="3371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5910" w14:textId="14FC6FA9" w:rsidR="00EA05E4" w:rsidRPr="00EA05E4" w:rsidRDefault="00EA05E4" w:rsidP="00EA05E4"/>
    <w:p w14:paraId="79C0C4E0" w14:textId="1A2E319E" w:rsidR="000D1481" w:rsidRPr="000D1481" w:rsidRDefault="000D1481" w:rsidP="000D1481">
      <w:pPr>
        <w:spacing w:after="0" w:line="240" w:lineRule="auto"/>
      </w:pPr>
      <w:r>
        <w:br w:type="page"/>
      </w:r>
    </w:p>
    <w:p w14:paraId="218F16CD" w14:textId="2D704270" w:rsidR="00C73D32" w:rsidRDefault="00C73D32" w:rsidP="00C73D32">
      <w:pPr>
        <w:pStyle w:val="Ttulo1"/>
      </w:pPr>
      <w:bookmarkStart w:id="19" w:name="_Toc84521706"/>
      <w:r>
        <w:lastRenderedPageBreak/>
        <w:t>Conclusión</w:t>
      </w:r>
      <w:bookmarkEnd w:id="19"/>
    </w:p>
    <w:p w14:paraId="5FF7E9A0" w14:textId="51F980EE" w:rsidR="00A613D8" w:rsidRDefault="001E4710" w:rsidP="007759F0">
      <w:r>
        <w:t>En esta actividad he aprendido a manejarme mejor con funciones y he comprendido el uso de</w:t>
      </w:r>
      <w:r w:rsidR="007759F0">
        <w:t xml:space="preserve"> los arrays y de los arrays asociativos</w:t>
      </w:r>
    </w:p>
    <w:p w14:paraId="6BD40DF7" w14:textId="4E00BB78" w:rsidR="007759F0" w:rsidRPr="001E4710" w:rsidRDefault="007759F0" w:rsidP="007759F0">
      <w:r>
        <w:t>También he utilizado funciones y las he llamado desde el mismo código, a parte he utilizado la función substr la cual he comprendido su utilidad</w:t>
      </w:r>
    </w:p>
    <w:p w14:paraId="6C57AD17" w14:textId="77777777"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20" w:name="_Toc84521707"/>
      <w:r>
        <w:t>Bibliografía</w:t>
      </w:r>
      <w:bookmarkEnd w:id="20"/>
    </w:p>
    <w:p w14:paraId="0D4A5A12" w14:textId="7705C472" w:rsidR="00B1476D" w:rsidRPr="007759F0" w:rsidRDefault="007759F0" w:rsidP="007759F0">
      <w:pPr>
        <w:pStyle w:val="FrameContents"/>
      </w:pPr>
      <w:r w:rsidRPr="007759F0">
        <w:t>https://www.php.net/manual/en/function.substr.php</w:t>
      </w:r>
      <w:r w:rsidR="008F5DFA" w:rsidRPr="007759F0">
        <w:t xml:space="preserve"> </w:t>
      </w:r>
    </w:p>
    <w:p w14:paraId="05E9ADCE" w14:textId="00589A69" w:rsidR="00B1476D" w:rsidRPr="007759F0" w:rsidRDefault="007759F0" w:rsidP="00B77B51">
      <w:pPr>
        <w:rPr>
          <w:u w:val="single"/>
        </w:rPr>
      </w:pPr>
      <w:r w:rsidRPr="007759F0">
        <w:t>https://diego.com.es/arrays-asociativos-en-php</w:t>
      </w:r>
    </w:p>
    <w:sectPr w:rsidR="00B1476D" w:rsidRPr="007759F0" w:rsidSect="0030172C">
      <w:headerReference w:type="default" r:id="rId19"/>
      <w:footerReference w:type="default" r:id="rId20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B71C0" w14:textId="77777777" w:rsidR="00AC028C" w:rsidRDefault="00AC028C">
      <w:pPr>
        <w:spacing w:after="0" w:line="240" w:lineRule="auto"/>
      </w:pPr>
      <w:r>
        <w:separator/>
      </w:r>
    </w:p>
  </w:endnote>
  <w:endnote w:type="continuationSeparator" w:id="0">
    <w:p w14:paraId="2143BB9C" w14:textId="77777777" w:rsidR="00AC028C" w:rsidRDefault="00AC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6A19" w14:textId="77777777" w:rsidR="00D501F6" w:rsidRDefault="00AC028C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6F40">
          <w:rPr>
            <w:lang w:val="es-ES"/>
          </w:rPr>
          <w:t>daw214</w:t>
        </w:r>
      </w:sdtContent>
    </w:sdt>
    <w:r>
      <w:rPr>
        <w:noProof/>
      </w:rPr>
      <w:pict w14:anchorId="6B6ACE74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2049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14:paraId="14219FBF" w14:textId="77777777" w:rsidR="00D501F6" w:rsidRDefault="004371CD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521832">
                  <w:rPr>
                    <w:i/>
                    <w:noProof/>
                    <w:color w:val="FFFFFF"/>
                    <w:sz w:val="32"/>
                  </w:rPr>
                  <w:t>14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BA39" w14:textId="77777777" w:rsidR="00AC028C" w:rsidRDefault="00AC028C">
      <w:pPr>
        <w:spacing w:after="0" w:line="240" w:lineRule="auto"/>
      </w:pPr>
      <w:r>
        <w:separator/>
      </w:r>
    </w:p>
  </w:footnote>
  <w:footnote w:type="continuationSeparator" w:id="0">
    <w:p w14:paraId="11E1FD32" w14:textId="77777777" w:rsidR="00AC028C" w:rsidRDefault="00AC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73276D79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69D03252" w14:textId="77777777" w:rsidR="00D501F6" w:rsidRDefault="00AC028C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2FB859A1">
              <v:rect id="Rectangle 6" o:spid="_x0000_s2051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4E53442A">
              <v:line id="Straight Connector 7" o:spid="_x0000_s2050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4A9FAB33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2">
      <o:colormru v:ext="edit" colors="#cceda5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DE"/>
    <w:rsid w:val="00000059"/>
    <w:rsid w:val="00005A7C"/>
    <w:rsid w:val="00052CC3"/>
    <w:rsid w:val="00056072"/>
    <w:rsid w:val="00060961"/>
    <w:rsid w:val="0007102C"/>
    <w:rsid w:val="0007107F"/>
    <w:rsid w:val="0008618A"/>
    <w:rsid w:val="000A58AD"/>
    <w:rsid w:val="000D1481"/>
    <w:rsid w:val="000E0F01"/>
    <w:rsid w:val="000F07D7"/>
    <w:rsid w:val="00102DB3"/>
    <w:rsid w:val="001063E6"/>
    <w:rsid w:val="00153F2F"/>
    <w:rsid w:val="001B724D"/>
    <w:rsid w:val="001D03B4"/>
    <w:rsid w:val="001E4710"/>
    <w:rsid w:val="002361F6"/>
    <w:rsid w:val="002578F6"/>
    <w:rsid w:val="0027477D"/>
    <w:rsid w:val="002D2606"/>
    <w:rsid w:val="002E3EF6"/>
    <w:rsid w:val="002E5006"/>
    <w:rsid w:val="0030172C"/>
    <w:rsid w:val="00305372"/>
    <w:rsid w:val="003256BC"/>
    <w:rsid w:val="00337160"/>
    <w:rsid w:val="00337C40"/>
    <w:rsid w:val="00411799"/>
    <w:rsid w:val="00417630"/>
    <w:rsid w:val="004371CD"/>
    <w:rsid w:val="004417A1"/>
    <w:rsid w:val="004663EC"/>
    <w:rsid w:val="004760CA"/>
    <w:rsid w:val="004918A6"/>
    <w:rsid w:val="00495C6D"/>
    <w:rsid w:val="004B0A37"/>
    <w:rsid w:val="00521832"/>
    <w:rsid w:val="0052436D"/>
    <w:rsid w:val="00543014"/>
    <w:rsid w:val="00547E0C"/>
    <w:rsid w:val="00555A5A"/>
    <w:rsid w:val="0056425B"/>
    <w:rsid w:val="0056729A"/>
    <w:rsid w:val="0058484E"/>
    <w:rsid w:val="005C05E8"/>
    <w:rsid w:val="005D6A52"/>
    <w:rsid w:val="006001DE"/>
    <w:rsid w:val="006074EF"/>
    <w:rsid w:val="0063306B"/>
    <w:rsid w:val="00640F44"/>
    <w:rsid w:val="00650A18"/>
    <w:rsid w:val="006B054B"/>
    <w:rsid w:val="00703BF4"/>
    <w:rsid w:val="00724F9C"/>
    <w:rsid w:val="007475BD"/>
    <w:rsid w:val="00760A84"/>
    <w:rsid w:val="00763257"/>
    <w:rsid w:val="007759F0"/>
    <w:rsid w:val="0078519E"/>
    <w:rsid w:val="007C0802"/>
    <w:rsid w:val="007E1398"/>
    <w:rsid w:val="00813DDC"/>
    <w:rsid w:val="0082009F"/>
    <w:rsid w:val="0082057E"/>
    <w:rsid w:val="00880CC1"/>
    <w:rsid w:val="008E6217"/>
    <w:rsid w:val="008F5DFA"/>
    <w:rsid w:val="009110EE"/>
    <w:rsid w:val="009157E5"/>
    <w:rsid w:val="00920718"/>
    <w:rsid w:val="00954755"/>
    <w:rsid w:val="0096151C"/>
    <w:rsid w:val="009F60F1"/>
    <w:rsid w:val="00A07B88"/>
    <w:rsid w:val="00A13E17"/>
    <w:rsid w:val="00A574C4"/>
    <w:rsid w:val="00A613D8"/>
    <w:rsid w:val="00A66D7F"/>
    <w:rsid w:val="00A80040"/>
    <w:rsid w:val="00A909E1"/>
    <w:rsid w:val="00AA0F65"/>
    <w:rsid w:val="00AC028C"/>
    <w:rsid w:val="00AD1B15"/>
    <w:rsid w:val="00AE2017"/>
    <w:rsid w:val="00B1476D"/>
    <w:rsid w:val="00B42C37"/>
    <w:rsid w:val="00B7498E"/>
    <w:rsid w:val="00B77B51"/>
    <w:rsid w:val="00B931ED"/>
    <w:rsid w:val="00BA4342"/>
    <w:rsid w:val="00BB14EB"/>
    <w:rsid w:val="00BB49E4"/>
    <w:rsid w:val="00BC16BE"/>
    <w:rsid w:val="00BF7DCF"/>
    <w:rsid w:val="00C05485"/>
    <w:rsid w:val="00C12EA6"/>
    <w:rsid w:val="00C346FA"/>
    <w:rsid w:val="00C73D32"/>
    <w:rsid w:val="00C863CC"/>
    <w:rsid w:val="00C9142A"/>
    <w:rsid w:val="00CC5009"/>
    <w:rsid w:val="00CE1183"/>
    <w:rsid w:val="00CE42C5"/>
    <w:rsid w:val="00D043C2"/>
    <w:rsid w:val="00D05192"/>
    <w:rsid w:val="00D16F40"/>
    <w:rsid w:val="00D501F6"/>
    <w:rsid w:val="00D547BC"/>
    <w:rsid w:val="00D62992"/>
    <w:rsid w:val="00D977DE"/>
    <w:rsid w:val="00E700F9"/>
    <w:rsid w:val="00E7401E"/>
    <w:rsid w:val="00EA05E4"/>
    <w:rsid w:val="00EA3CBE"/>
    <w:rsid w:val="00EE2573"/>
    <w:rsid w:val="00F0454F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cceda5"/>
    </o:shapedefaults>
    <o:shapelayout v:ext="edit">
      <o:idmap v:ext="edit" data="1"/>
    </o:shapelayout>
  </w:shapeDefaults>
  <w:decimalSymbol w:val=","/>
  <w:listSeparator w:val=";"/>
  <w14:docId w14:val="489C19EA"/>
  <w15:docId w15:val="{3962686F-1691-4518-99A8-3B70F219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91B06-5529-4C4E-8271-DB78DD4F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1177</TotalTime>
  <Pages>10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39</cp:revision>
  <dcterms:created xsi:type="dcterms:W3CDTF">2021-09-21T14:08:00Z</dcterms:created>
  <dcterms:modified xsi:type="dcterms:W3CDTF">2021-10-09T09:50:00Z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