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935" w14:textId="77777777" w:rsidR="00D501F6" w:rsidRDefault="001B724D">
      <w:r>
        <w:rPr>
          <w:noProof/>
        </w:rPr>
        <w:pict w14:anchorId="53B5D4D0">
          <v:group id="Grupo 18" o:spid="_x0000_s1026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1027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1028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1029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0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>
                  <w:txbxContent>
                    <w:p w14:paraId="7B7F381D" w14:textId="4BCD6EDD" w:rsidR="00D501F6" w:rsidRPr="00FA7162" w:rsidRDefault="00FA7162" w:rsidP="00FA7162">
                      <w:pPr>
                        <w:jc w:val="center"/>
                      </w:pPr>
                      <w:r w:rsidRPr="00FA7162">
                        <w:rPr>
                          <w:color w:val="FFFFFF"/>
                          <w:sz w:val="96"/>
                        </w:rPr>
                        <w:t>Hoja0</w:t>
                      </w:r>
                      <w:r w:rsidR="00703BF4">
                        <w:rPr>
                          <w:color w:val="FFFFFF"/>
                          <w:sz w:val="96"/>
                        </w:rPr>
                        <w:t>1</w:t>
                      </w:r>
                      <w:r w:rsidRPr="00FA7162">
                        <w:rPr>
                          <w:color w:val="FFFFFF"/>
                          <w:sz w:val="96"/>
                        </w:rPr>
                        <w:t>_PHP_0</w:t>
                      </w:r>
                      <w:r w:rsidR="00C863CC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1031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1032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1033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1034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>
                  <w:txbxContent>
                    <w:p w14:paraId="3025845F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A540495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1035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1B20522" wp14:editId="257BAD7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14BA65FC" wp14:editId="4DE71E0E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40089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51460CF" w14:textId="77777777" w:rsidR="00543014" w:rsidRDefault="00543014" w:rsidP="00543014">
          <w:pPr>
            <w:pStyle w:val="TtuloTDC"/>
          </w:pPr>
          <w:r>
            <w:t>Índice</w:t>
          </w:r>
          <w:bookmarkEnd w:id="0"/>
        </w:p>
        <w:p w14:paraId="2C6AEDBF" w14:textId="5B11AA93" w:rsidR="004417A1" w:rsidRDefault="004371C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4008942" w:history="1">
            <w:r w:rsidR="004417A1" w:rsidRPr="00551277">
              <w:rPr>
                <w:rStyle w:val="Hipervnculo"/>
                <w:noProof/>
              </w:rPr>
              <w:t>Índice</w:t>
            </w:r>
            <w:r w:rsidR="004417A1">
              <w:rPr>
                <w:noProof/>
                <w:webHidden/>
              </w:rPr>
              <w:tab/>
            </w:r>
            <w:r w:rsidR="004417A1">
              <w:rPr>
                <w:noProof/>
                <w:webHidden/>
              </w:rPr>
              <w:fldChar w:fldCharType="begin"/>
            </w:r>
            <w:r w:rsidR="004417A1">
              <w:rPr>
                <w:noProof/>
                <w:webHidden/>
              </w:rPr>
              <w:instrText xml:space="preserve"> PAGEREF _Toc84008942 \h </w:instrText>
            </w:r>
            <w:r w:rsidR="004417A1">
              <w:rPr>
                <w:noProof/>
                <w:webHidden/>
              </w:rPr>
            </w:r>
            <w:r w:rsidR="004417A1">
              <w:rPr>
                <w:noProof/>
                <w:webHidden/>
              </w:rPr>
              <w:fldChar w:fldCharType="separate"/>
            </w:r>
            <w:r w:rsidR="004417A1">
              <w:rPr>
                <w:noProof/>
                <w:webHidden/>
              </w:rPr>
              <w:t>2</w:t>
            </w:r>
            <w:r w:rsidR="004417A1">
              <w:rPr>
                <w:noProof/>
                <w:webHidden/>
              </w:rPr>
              <w:fldChar w:fldCharType="end"/>
            </w:r>
          </w:hyperlink>
        </w:p>
        <w:p w14:paraId="1D2F8065" w14:textId="48555EAC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3" w:history="1">
            <w:r w:rsidRPr="00551277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6B86" w14:textId="0CE2EE3B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4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BC70" w14:textId="7F9AA03D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5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D67A" w14:textId="6C681E32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6" w:history="1">
            <w:r w:rsidRPr="00551277">
              <w:rPr>
                <w:rStyle w:val="Hipervnculo"/>
                <w:noProof/>
              </w:rPr>
              <w:t>Ejercicio2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CC3B" w14:textId="25D4E1AC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7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B8F8" w14:textId="10837DC2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8" w:history="1">
            <w:r w:rsidRPr="00551277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CB25" w14:textId="62ACA48B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49" w:history="1">
            <w:r w:rsidRPr="00551277">
              <w:rPr>
                <w:rStyle w:val="Hipervnculo"/>
                <w:noProof/>
              </w:rPr>
              <w:t>Ejercicio3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4E78" w14:textId="3F8A1661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0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072B" w14:textId="52FC8757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1" w:history="1">
            <w:r w:rsidRPr="00551277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D197" w14:textId="39FD86C1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2" w:history="1">
            <w:r w:rsidRPr="00551277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66F2" w14:textId="06BB5D3F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3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2AA1" w14:textId="6E830055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4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3EBA" w14:textId="536871FD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5" w:history="1">
            <w:r w:rsidRPr="00551277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300D" w14:textId="7E1CEF82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6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2B54" w14:textId="07688351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7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0FBB" w14:textId="101C520A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8" w:history="1">
            <w:r w:rsidRPr="00551277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4716" w14:textId="46B58F8D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59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DBC7" w14:textId="559E4661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0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3164" w14:textId="3920F05A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1" w:history="1">
            <w:r w:rsidRPr="00551277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A9D6" w14:textId="10D2D8B3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2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4EC9" w14:textId="21AD09F8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3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38E7" w14:textId="6381F284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4" w:history="1">
            <w:r w:rsidRPr="00551277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E57C" w14:textId="7B6B26A7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5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B1B9" w14:textId="45476027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6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BA6F" w14:textId="69D56804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7" w:history="1">
            <w:r w:rsidRPr="00551277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FEF4" w14:textId="78F46FA7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8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AD2F" w14:textId="06111A9E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69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B60C" w14:textId="6331E517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0" w:history="1">
            <w:r w:rsidRPr="00551277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B942" w14:textId="17683216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1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FD15" w14:textId="2F4EFD07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2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DBE0" w14:textId="475A5043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3" w:history="1">
            <w:r w:rsidRPr="00551277">
              <w:rPr>
                <w:rStyle w:val="Hipervnculo"/>
                <w:noProof/>
              </w:rPr>
              <w:t>Ejercicio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2AFE" w14:textId="7383AED8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4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2D9D" w14:textId="5BEB0356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5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A39F" w14:textId="79933921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6" w:history="1">
            <w:r w:rsidRPr="00551277">
              <w:rPr>
                <w:rStyle w:val="Hipervnculo"/>
                <w:noProof/>
              </w:rPr>
              <w:t>Ejercicio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DE76" w14:textId="681ED7D5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7" w:history="1">
            <w:r w:rsidRPr="00551277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0439" w14:textId="4A9ABF69" w:rsidR="004417A1" w:rsidRDefault="004417A1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8" w:history="1">
            <w:r w:rsidRPr="00551277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D0C0" w14:textId="25AD1E10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79" w:history="1">
            <w:r w:rsidRPr="0055127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5D71" w14:textId="13D579D9" w:rsidR="004417A1" w:rsidRDefault="004417A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4008980" w:history="1">
            <w:r w:rsidRPr="0055127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8CDB" w14:textId="320EB675" w:rsidR="00543014" w:rsidRDefault="004371C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98F890C" w14:textId="77777777" w:rsidR="00D501F6" w:rsidRDefault="00D501F6"/>
    <w:p w14:paraId="228962E2" w14:textId="77777777" w:rsidR="00D501F6" w:rsidRDefault="00005A7C">
      <w:r>
        <w:br w:type="page"/>
      </w:r>
    </w:p>
    <w:p w14:paraId="0BA3438F" w14:textId="77777777" w:rsidR="00D501F6" w:rsidRPr="00543014" w:rsidRDefault="00005A7C" w:rsidP="00543014">
      <w:pPr>
        <w:pStyle w:val="Ttulo1"/>
      </w:pPr>
      <w:bookmarkStart w:id="1" w:name="_Toc84008943"/>
      <w:r w:rsidRPr="00543014">
        <w:lastRenderedPageBreak/>
        <w:t>Ejercicio 1</w:t>
      </w:r>
      <w:bookmarkEnd w:id="1"/>
    </w:p>
    <w:p w14:paraId="02755089" w14:textId="77777777" w:rsidR="00D16F40" w:rsidRPr="00D16F40" w:rsidRDefault="006001DE" w:rsidP="006001DE">
      <w:pPr>
        <w:pStyle w:val="Ttulo3"/>
      </w:pPr>
      <w:bookmarkStart w:id="2" w:name="_Toc84008944"/>
      <w:r>
        <w:t>Captura del código</w:t>
      </w:r>
      <w:bookmarkEnd w:id="2"/>
    </w:p>
    <w:p w14:paraId="1EA9467A" w14:textId="3114EA34" w:rsidR="00D16F40" w:rsidRDefault="00D62992" w:rsidP="00A574C4">
      <w:pPr>
        <w:spacing w:after="0" w:line="240" w:lineRule="auto"/>
      </w:pPr>
      <w:r>
        <w:t xml:space="preserve"> </w:t>
      </w:r>
      <w:r w:rsidR="0058484E">
        <w:rPr>
          <w:noProof/>
        </w:rPr>
        <w:drawing>
          <wp:inline distT="0" distB="0" distL="0" distR="0" wp14:anchorId="0A69A5AF" wp14:editId="04B331D4">
            <wp:extent cx="5400040" cy="248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837F" w14:textId="77777777" w:rsidR="006001DE" w:rsidRDefault="006001DE" w:rsidP="002D2606">
      <w:pPr>
        <w:pStyle w:val="Ttulo3"/>
      </w:pPr>
      <w:bookmarkStart w:id="3" w:name="_Toc84008945"/>
      <w:r>
        <w:t>Comprobación en el navegador</w:t>
      </w:r>
      <w:bookmarkEnd w:id="3"/>
    </w:p>
    <w:p w14:paraId="581E7C6C" w14:textId="07C492C0" w:rsidR="006001DE" w:rsidRDefault="0058484E" w:rsidP="00AA0F65">
      <w:pPr>
        <w:pStyle w:val="FrameContents"/>
      </w:pPr>
      <w:r>
        <w:rPr>
          <w:noProof/>
        </w:rPr>
        <w:drawing>
          <wp:inline distT="0" distB="0" distL="0" distR="0" wp14:anchorId="1B3E7A63" wp14:editId="46E9E901">
            <wp:extent cx="5343525" cy="2533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DBA6" w14:textId="6B468181" w:rsidR="00AA0F65" w:rsidRPr="0008618A" w:rsidRDefault="006001DE" w:rsidP="0058484E">
      <w:pPr>
        <w:pStyle w:val="Ttulo1"/>
      </w:pPr>
      <w:bookmarkStart w:id="4" w:name="_Toc84008946"/>
      <w:r>
        <w:lastRenderedPageBreak/>
        <w:t>Ejercicio2</w:t>
      </w:r>
      <w:bookmarkEnd w:id="4"/>
    </w:p>
    <w:p w14:paraId="7E464480" w14:textId="7766AD79" w:rsidR="004663EC" w:rsidRDefault="004663EC" w:rsidP="002D2606">
      <w:pPr>
        <w:pStyle w:val="Ttulo3"/>
      </w:pPr>
      <w:bookmarkStart w:id="5" w:name="_Toc84008947"/>
      <w:r>
        <w:t>Captura del código</w:t>
      </w:r>
      <w:bookmarkEnd w:id="5"/>
    </w:p>
    <w:p w14:paraId="3B662B6E" w14:textId="70B59B2D" w:rsidR="00AA0F65" w:rsidRPr="004663EC" w:rsidRDefault="00AA0F65" w:rsidP="0056425B">
      <w:pPr>
        <w:pStyle w:val="FrameContents"/>
      </w:pPr>
      <w:r w:rsidRPr="00AA0F65">
        <w:rPr>
          <w:noProof/>
        </w:rPr>
        <w:t xml:space="preserve"> </w:t>
      </w:r>
      <w:r w:rsidR="00C05485">
        <w:rPr>
          <w:noProof/>
        </w:rPr>
        <w:drawing>
          <wp:inline distT="0" distB="0" distL="0" distR="0" wp14:anchorId="020F0875" wp14:editId="0BF9318B">
            <wp:extent cx="5400040" cy="3390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67B8" w14:textId="3152AD45" w:rsidR="004663EC" w:rsidRDefault="004663EC" w:rsidP="002D2606">
      <w:pPr>
        <w:pStyle w:val="Ttulo3"/>
      </w:pPr>
      <w:bookmarkStart w:id="6" w:name="_Toc84008948"/>
      <w:r>
        <w:t>Comprobante en el navegador</w:t>
      </w:r>
      <w:bookmarkEnd w:id="6"/>
    </w:p>
    <w:p w14:paraId="0BE20A43" w14:textId="71F91A5E" w:rsidR="004663EC" w:rsidRPr="004663EC" w:rsidRDefault="00AA0F65" w:rsidP="004663EC">
      <w:r w:rsidRPr="00AA0F65">
        <w:rPr>
          <w:noProof/>
        </w:rPr>
        <w:t xml:space="preserve">  </w:t>
      </w:r>
      <w:r w:rsidR="00C05485">
        <w:rPr>
          <w:noProof/>
        </w:rPr>
        <w:drawing>
          <wp:inline distT="0" distB="0" distL="0" distR="0" wp14:anchorId="7C7587E6" wp14:editId="4D631288">
            <wp:extent cx="5400040" cy="15087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994" w14:textId="71EE4E86" w:rsidR="00640F44" w:rsidRPr="00640F44" w:rsidRDefault="0008618A" w:rsidP="00C05485">
      <w:pPr>
        <w:pStyle w:val="Ttulo1"/>
      </w:pPr>
      <w:bookmarkStart w:id="7" w:name="_Toc84008949"/>
      <w:r>
        <w:lastRenderedPageBreak/>
        <w:t>Ejercicio3</w:t>
      </w:r>
      <w:bookmarkEnd w:id="7"/>
    </w:p>
    <w:p w14:paraId="7F92F66C" w14:textId="3A2DFD27" w:rsidR="00C9142A" w:rsidRDefault="00C9142A" w:rsidP="00C9142A">
      <w:pPr>
        <w:pStyle w:val="Ttulo3"/>
      </w:pPr>
      <w:bookmarkStart w:id="8" w:name="_Toc84008950"/>
      <w:r>
        <w:t>C</w:t>
      </w:r>
      <w:r w:rsidR="00640F44">
        <w:t>aptura del código</w:t>
      </w:r>
      <w:bookmarkEnd w:id="8"/>
    </w:p>
    <w:p w14:paraId="44048E43" w14:textId="306CE5B3" w:rsidR="00FA7162" w:rsidRDefault="00AA0F65" w:rsidP="00FA7162">
      <w:pPr>
        <w:rPr>
          <w:noProof/>
        </w:rPr>
      </w:pPr>
      <w:r w:rsidRPr="00AA0F65">
        <w:rPr>
          <w:noProof/>
        </w:rPr>
        <w:t xml:space="preserve">  </w:t>
      </w:r>
      <w:r w:rsidR="004B0A37">
        <w:rPr>
          <w:noProof/>
        </w:rPr>
        <w:t xml:space="preserve">CÓDIGO CORRECTO </w:t>
      </w:r>
      <w:r w:rsidR="004B0A37">
        <w:rPr>
          <w:noProof/>
        </w:rPr>
        <w:drawing>
          <wp:inline distT="0" distB="0" distL="0" distR="0" wp14:anchorId="5CB4D27A" wp14:editId="37EA053C">
            <wp:extent cx="4241800" cy="293643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399" cy="29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5D3C" w14:textId="77777777" w:rsidR="004B0A37" w:rsidRDefault="004B0A37" w:rsidP="00FA7162">
      <w:pPr>
        <w:rPr>
          <w:noProof/>
        </w:rPr>
      </w:pPr>
    </w:p>
    <w:p w14:paraId="5C2D5058" w14:textId="2EFECE3C" w:rsidR="004B0A37" w:rsidRPr="00FA7162" w:rsidRDefault="004B0A37" w:rsidP="00FA7162">
      <w:pPr>
        <w:rPr>
          <w:noProof/>
        </w:rPr>
      </w:pPr>
      <w:r>
        <w:rPr>
          <w:noProof/>
        </w:rPr>
        <w:t xml:space="preserve">  CÓDIGO INCORRECTO</w:t>
      </w:r>
      <w:r>
        <w:rPr>
          <w:noProof/>
        </w:rPr>
        <w:drawing>
          <wp:inline distT="0" distB="0" distL="0" distR="0" wp14:anchorId="003A94FD" wp14:editId="224EEF7B">
            <wp:extent cx="4173456" cy="3316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873" cy="33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215" w14:textId="1B1759B0" w:rsidR="00C9142A" w:rsidRDefault="00C9142A" w:rsidP="00C9142A">
      <w:pPr>
        <w:pStyle w:val="Ttulo3"/>
      </w:pPr>
      <w:bookmarkStart w:id="9" w:name="_Toc84008951"/>
      <w:r>
        <w:lastRenderedPageBreak/>
        <w:t>Comprobante en el navegador</w:t>
      </w:r>
      <w:bookmarkEnd w:id="9"/>
    </w:p>
    <w:p w14:paraId="0D6F965A" w14:textId="042DC775" w:rsidR="007E1398" w:rsidRDefault="0052436D" w:rsidP="00F63D8D">
      <w:pPr>
        <w:pStyle w:val="FrameContents"/>
      </w:pPr>
      <w:r w:rsidRPr="0052436D">
        <w:rPr>
          <w:noProof/>
        </w:rPr>
        <w:t xml:space="preserve"> </w:t>
      </w:r>
      <w:r w:rsidR="004B0A37">
        <w:rPr>
          <w:noProof/>
        </w:rPr>
        <w:drawing>
          <wp:inline distT="0" distB="0" distL="0" distR="0" wp14:anchorId="267173DF" wp14:editId="1AFE240E">
            <wp:extent cx="5400040" cy="24377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A37">
        <w:rPr>
          <w:noProof/>
        </w:rPr>
        <w:drawing>
          <wp:inline distT="0" distB="0" distL="0" distR="0" wp14:anchorId="6B497585" wp14:editId="05E26C31">
            <wp:extent cx="5400040" cy="2282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AF0" w14:textId="5A5D4C72" w:rsidR="007E1398" w:rsidRPr="007E1398" w:rsidRDefault="007E1398" w:rsidP="004B0A37">
      <w:pPr>
        <w:pStyle w:val="Ttulo1"/>
      </w:pPr>
      <w:bookmarkStart w:id="10" w:name="_Toc84008952"/>
      <w:r>
        <w:lastRenderedPageBreak/>
        <w:t>Ejercicio 4</w:t>
      </w:r>
      <w:bookmarkEnd w:id="10"/>
    </w:p>
    <w:p w14:paraId="27B13F3F" w14:textId="2F470F61" w:rsidR="007E1398" w:rsidRDefault="007E1398" w:rsidP="007E1398">
      <w:pPr>
        <w:pStyle w:val="Ttulo3"/>
      </w:pPr>
      <w:bookmarkStart w:id="11" w:name="_Toc84008953"/>
      <w:r>
        <w:t>Captura del código</w:t>
      </w:r>
      <w:bookmarkEnd w:id="11"/>
    </w:p>
    <w:p w14:paraId="55D4275B" w14:textId="1096C5ED" w:rsidR="007E1398" w:rsidRPr="007E1398" w:rsidRDefault="0052436D" w:rsidP="007E1398">
      <w:r w:rsidRPr="0052436D">
        <w:rPr>
          <w:noProof/>
        </w:rPr>
        <w:t xml:space="preserve"> </w:t>
      </w:r>
      <w:r w:rsidR="00411799">
        <w:rPr>
          <w:noProof/>
        </w:rPr>
        <w:drawing>
          <wp:inline distT="0" distB="0" distL="0" distR="0" wp14:anchorId="0333C907" wp14:editId="21D55270">
            <wp:extent cx="5400040" cy="39928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53C" w14:textId="46DB19BF" w:rsidR="007E1398" w:rsidRDefault="007E1398" w:rsidP="007E1398">
      <w:pPr>
        <w:pStyle w:val="Ttulo3"/>
      </w:pPr>
      <w:bookmarkStart w:id="12" w:name="_Toc84008954"/>
      <w:r>
        <w:lastRenderedPageBreak/>
        <w:t>Comprobación en el navegador</w:t>
      </w:r>
      <w:bookmarkEnd w:id="12"/>
    </w:p>
    <w:p w14:paraId="61CBF72F" w14:textId="0217FE4B" w:rsidR="007E1398" w:rsidRDefault="0052436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6464A" w:themeColor="text2"/>
          <w:sz w:val="24"/>
        </w:rPr>
      </w:pPr>
      <w:r w:rsidRPr="0052436D">
        <w:rPr>
          <w:noProof/>
        </w:rPr>
        <w:t xml:space="preserve"> </w:t>
      </w:r>
      <w:r w:rsidR="00411799">
        <w:rPr>
          <w:noProof/>
        </w:rPr>
        <w:drawing>
          <wp:inline distT="0" distB="0" distL="0" distR="0" wp14:anchorId="6D832C87" wp14:editId="6AB3B8F4">
            <wp:extent cx="5400040" cy="3848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BC86" w14:textId="0BCB633A" w:rsidR="007E1398" w:rsidRPr="007E1398" w:rsidRDefault="007E1398" w:rsidP="00411799">
      <w:pPr>
        <w:pStyle w:val="Ttulo1"/>
      </w:pPr>
      <w:bookmarkStart w:id="13" w:name="_Toc84008955"/>
      <w:r>
        <w:t>Ejercicio 5</w:t>
      </w:r>
      <w:bookmarkEnd w:id="13"/>
    </w:p>
    <w:p w14:paraId="52BD6065" w14:textId="34DC16C0" w:rsidR="007E1398" w:rsidRDefault="007E1398" w:rsidP="000A58AD">
      <w:pPr>
        <w:pStyle w:val="Ttulo3"/>
      </w:pPr>
      <w:bookmarkStart w:id="14" w:name="_Toc84008956"/>
      <w:r>
        <w:t>Captura del código</w:t>
      </w:r>
      <w:bookmarkEnd w:id="14"/>
      <w:r w:rsidR="00F53637">
        <w:tab/>
      </w:r>
    </w:p>
    <w:p w14:paraId="7A619BF0" w14:textId="31372F1C" w:rsidR="00FC68FF" w:rsidRPr="00FC68FF" w:rsidRDefault="0052436D" w:rsidP="00FC68FF">
      <w:r w:rsidRPr="0052436D">
        <w:rPr>
          <w:noProof/>
        </w:rPr>
        <w:t xml:space="preserve"> </w:t>
      </w:r>
      <w:r w:rsidR="00650A18">
        <w:rPr>
          <w:noProof/>
        </w:rPr>
        <w:drawing>
          <wp:inline distT="0" distB="0" distL="0" distR="0" wp14:anchorId="2D170EE7" wp14:editId="21BD6B30">
            <wp:extent cx="5400040" cy="33280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EA9E" w14:textId="77777777" w:rsidR="007E1398" w:rsidRPr="007E1398" w:rsidRDefault="007E1398" w:rsidP="007E1398">
      <w:pPr>
        <w:pStyle w:val="Ttulo3"/>
      </w:pPr>
      <w:bookmarkStart w:id="15" w:name="_Toc84008957"/>
      <w:r>
        <w:lastRenderedPageBreak/>
        <w:t>Comprobación en el navegador</w:t>
      </w:r>
      <w:bookmarkEnd w:id="15"/>
    </w:p>
    <w:p w14:paraId="061EDF1B" w14:textId="53E32D4B" w:rsidR="00F53637" w:rsidRDefault="0052436D" w:rsidP="00FC68FF">
      <w:pPr>
        <w:pStyle w:val="FrameContents"/>
      </w:pPr>
      <w:r w:rsidRPr="0052436D">
        <w:rPr>
          <w:noProof/>
        </w:rPr>
        <w:t xml:space="preserve"> </w:t>
      </w:r>
      <w:r w:rsidR="003256BC">
        <w:rPr>
          <w:noProof/>
        </w:rPr>
        <w:drawing>
          <wp:inline distT="0" distB="0" distL="0" distR="0" wp14:anchorId="4D4D6931" wp14:editId="2B6DCC2F">
            <wp:extent cx="5400040" cy="25787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54F" w14:textId="2E3F0449" w:rsidR="00AA0F65" w:rsidRDefault="00F53637" w:rsidP="003256BC">
      <w:pPr>
        <w:pStyle w:val="Ttulo1"/>
      </w:pPr>
      <w:bookmarkStart w:id="16" w:name="_Toc84008958"/>
      <w:r>
        <w:t>Ejercicio 6</w:t>
      </w:r>
      <w:bookmarkEnd w:id="16"/>
    </w:p>
    <w:p w14:paraId="2604BD13" w14:textId="6FDDAD6A" w:rsidR="00F0454F" w:rsidRDefault="00F53637" w:rsidP="00F53637">
      <w:pPr>
        <w:pStyle w:val="Ttulo3"/>
      </w:pPr>
      <w:bookmarkStart w:id="17" w:name="_Toc84008959"/>
      <w:r>
        <w:t>Captura del código</w:t>
      </w:r>
      <w:bookmarkEnd w:id="17"/>
    </w:p>
    <w:p w14:paraId="243FD3F3" w14:textId="291B3151" w:rsidR="00F53637" w:rsidRDefault="0052436D" w:rsidP="000A58AD">
      <w:pPr>
        <w:pStyle w:val="FrameContents"/>
      </w:pPr>
      <w:r w:rsidRPr="0052436D">
        <w:rPr>
          <w:noProof/>
        </w:rPr>
        <w:t xml:space="preserve"> </w:t>
      </w:r>
      <w:r w:rsidR="00B1476D">
        <w:rPr>
          <w:noProof/>
        </w:rPr>
        <w:drawing>
          <wp:inline distT="0" distB="0" distL="0" distR="0" wp14:anchorId="133FB3CA" wp14:editId="0DE10B2D">
            <wp:extent cx="5229225" cy="37623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596" w14:textId="77777777" w:rsidR="00F0454F" w:rsidRDefault="00F53637" w:rsidP="0082057E">
      <w:pPr>
        <w:pStyle w:val="Ttulo3"/>
      </w:pPr>
      <w:bookmarkStart w:id="18" w:name="_Toc84008960"/>
      <w:r>
        <w:lastRenderedPageBreak/>
        <w:t>Comprobación en el navegador</w:t>
      </w:r>
      <w:bookmarkEnd w:id="18"/>
    </w:p>
    <w:p w14:paraId="3FB2D59D" w14:textId="7554675D" w:rsidR="00F53637" w:rsidRPr="0082057E" w:rsidRDefault="0052436D" w:rsidP="000A58AD">
      <w:pPr>
        <w:pStyle w:val="FrameContents"/>
      </w:pPr>
      <w:r w:rsidRPr="0052436D">
        <w:rPr>
          <w:noProof/>
        </w:rPr>
        <w:t xml:space="preserve"> </w:t>
      </w:r>
      <w:r w:rsidR="00B1476D">
        <w:rPr>
          <w:noProof/>
        </w:rPr>
        <w:drawing>
          <wp:inline distT="0" distB="0" distL="0" distR="0" wp14:anchorId="420E5BF6" wp14:editId="6AA63CF5">
            <wp:extent cx="5400040" cy="17183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D91F" w14:textId="012221D4" w:rsidR="00F53637" w:rsidRPr="007E1398" w:rsidRDefault="00F53637" w:rsidP="00B7498E">
      <w:pPr>
        <w:pStyle w:val="Ttulo1"/>
      </w:pPr>
      <w:bookmarkStart w:id="19" w:name="_Toc84008961"/>
      <w:r>
        <w:t>Ejercicio 7</w:t>
      </w:r>
      <w:bookmarkEnd w:id="19"/>
    </w:p>
    <w:p w14:paraId="68FB482F" w14:textId="1CFE4268" w:rsidR="00F53637" w:rsidRDefault="00F53637" w:rsidP="00F53637">
      <w:pPr>
        <w:pStyle w:val="Ttulo3"/>
      </w:pPr>
      <w:bookmarkStart w:id="20" w:name="_Toc84008962"/>
      <w:r>
        <w:t>Captura del código</w:t>
      </w:r>
      <w:bookmarkEnd w:id="20"/>
    </w:p>
    <w:p w14:paraId="0B0D2FAF" w14:textId="14152F6A" w:rsidR="00D977DE" w:rsidRPr="00D977DE" w:rsidRDefault="00D547BC" w:rsidP="00D977DE">
      <w:r w:rsidRPr="00D547BC">
        <w:rPr>
          <w:noProof/>
        </w:rPr>
        <w:t xml:space="preserve"> </w:t>
      </w:r>
      <w:r w:rsidR="004417A1">
        <w:rPr>
          <w:noProof/>
        </w:rPr>
        <w:drawing>
          <wp:inline distT="0" distB="0" distL="0" distR="0" wp14:anchorId="0BC8AD56" wp14:editId="2CAE6CB9">
            <wp:extent cx="4680857" cy="24483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266" cy="24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FE23" w14:textId="1F2EA8E0" w:rsidR="00D547BC" w:rsidRDefault="00F53637" w:rsidP="00D547BC">
      <w:pPr>
        <w:pStyle w:val="Ttulo3"/>
      </w:pPr>
      <w:bookmarkStart w:id="21" w:name="_Toc84008963"/>
      <w:r>
        <w:t>Comprobación en el navegador</w:t>
      </w:r>
      <w:bookmarkEnd w:id="21"/>
    </w:p>
    <w:p w14:paraId="5C115910" w14:textId="0C705B58" w:rsidR="00EA05E4" w:rsidRPr="00EA05E4" w:rsidRDefault="004417A1" w:rsidP="00EA05E4">
      <w:r>
        <w:rPr>
          <w:noProof/>
        </w:rPr>
        <w:drawing>
          <wp:inline distT="0" distB="0" distL="0" distR="0" wp14:anchorId="4D6D06D3" wp14:editId="6AABADE8">
            <wp:extent cx="4189007" cy="22521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2248" cy="225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F7F8" w14:textId="624EB928" w:rsidR="00EA3CBE" w:rsidRPr="007E1398" w:rsidRDefault="00EA3CBE" w:rsidP="00B7498E">
      <w:pPr>
        <w:pStyle w:val="Ttulo1"/>
      </w:pPr>
      <w:bookmarkStart w:id="22" w:name="_Toc84008964"/>
      <w:r>
        <w:lastRenderedPageBreak/>
        <w:t>Ejercicio 8</w:t>
      </w:r>
      <w:bookmarkEnd w:id="22"/>
    </w:p>
    <w:p w14:paraId="205ED424" w14:textId="77777777" w:rsidR="00EA3CBE" w:rsidRDefault="00EA3CBE" w:rsidP="00EA3CBE">
      <w:pPr>
        <w:pStyle w:val="Ttulo3"/>
      </w:pPr>
      <w:bookmarkStart w:id="23" w:name="_Toc84008965"/>
      <w:r>
        <w:t>Captura del código</w:t>
      </w:r>
      <w:bookmarkEnd w:id="23"/>
    </w:p>
    <w:p w14:paraId="70FD240B" w14:textId="03CCF9A3" w:rsidR="00EA3CBE" w:rsidRPr="00D977DE" w:rsidRDefault="00D547BC" w:rsidP="00EA3CBE">
      <w:r w:rsidRPr="00D547BC">
        <w:rPr>
          <w:noProof/>
        </w:rPr>
        <w:t xml:space="preserve"> </w:t>
      </w:r>
      <w:r w:rsidR="004417A1">
        <w:rPr>
          <w:noProof/>
        </w:rPr>
        <w:drawing>
          <wp:inline distT="0" distB="0" distL="0" distR="0" wp14:anchorId="69918A39" wp14:editId="13E903D3">
            <wp:extent cx="5400040" cy="2797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853" w14:textId="77777777" w:rsidR="00EA3CBE" w:rsidRDefault="00EA3CBE" w:rsidP="00EA3CBE">
      <w:pPr>
        <w:pStyle w:val="Ttulo3"/>
      </w:pPr>
      <w:bookmarkStart w:id="24" w:name="_Toc84008966"/>
      <w:r>
        <w:t>Comprobación en el navegador</w:t>
      </w:r>
      <w:bookmarkEnd w:id="24"/>
    </w:p>
    <w:p w14:paraId="1A53F29C" w14:textId="405B79F7" w:rsidR="00F53637" w:rsidRDefault="00F53637" w:rsidP="000D1481">
      <w:pPr>
        <w:pStyle w:val="Ttulo3"/>
      </w:pPr>
    </w:p>
    <w:p w14:paraId="6589AD0D" w14:textId="2F539F24" w:rsidR="00D547BC" w:rsidRPr="00D547BC" w:rsidRDefault="004417A1" w:rsidP="00D547BC">
      <w:r>
        <w:rPr>
          <w:noProof/>
        </w:rPr>
        <w:drawing>
          <wp:inline distT="0" distB="0" distL="0" distR="0" wp14:anchorId="360CFE06" wp14:editId="5EECAD5D">
            <wp:extent cx="5400040" cy="26650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A87D" w14:textId="157883E1" w:rsidR="00EA3CBE" w:rsidRPr="007E1398" w:rsidRDefault="00EA3CBE" w:rsidP="00B7498E">
      <w:pPr>
        <w:pStyle w:val="Ttulo1"/>
      </w:pPr>
      <w:bookmarkStart w:id="25" w:name="_Toc84008967"/>
      <w:r>
        <w:lastRenderedPageBreak/>
        <w:t>Ejercicio 9</w:t>
      </w:r>
      <w:bookmarkEnd w:id="25"/>
    </w:p>
    <w:p w14:paraId="09E3954F" w14:textId="77777777" w:rsidR="00EA3CBE" w:rsidRDefault="00EA3CBE" w:rsidP="00EA3CBE">
      <w:pPr>
        <w:pStyle w:val="Ttulo3"/>
      </w:pPr>
      <w:bookmarkStart w:id="26" w:name="_Toc84008968"/>
      <w:r>
        <w:t>Captura del código</w:t>
      </w:r>
      <w:bookmarkEnd w:id="26"/>
    </w:p>
    <w:p w14:paraId="7AE3BFA1" w14:textId="03B95A8F" w:rsidR="00EA3CBE" w:rsidRPr="00D977DE" w:rsidRDefault="00D05192" w:rsidP="00EA3CBE">
      <w:r>
        <w:rPr>
          <w:noProof/>
        </w:rPr>
        <w:drawing>
          <wp:inline distT="0" distB="0" distL="0" distR="0" wp14:anchorId="78D3CA95" wp14:editId="0FA7FBDF">
            <wp:extent cx="5400040" cy="32251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6BB8" w14:textId="77777777" w:rsidR="00EA3CBE" w:rsidRDefault="00EA3CBE" w:rsidP="00EA3CBE">
      <w:pPr>
        <w:pStyle w:val="Ttulo3"/>
      </w:pPr>
      <w:bookmarkStart w:id="27" w:name="_Toc84008969"/>
      <w:r>
        <w:t>Comprobación en el navegador</w:t>
      </w:r>
      <w:bookmarkEnd w:id="27"/>
    </w:p>
    <w:p w14:paraId="51C62353" w14:textId="5CD9CA6D" w:rsidR="00EA3CBE" w:rsidRDefault="00D05192" w:rsidP="000D1481">
      <w:pPr>
        <w:spacing w:after="0" w:line="240" w:lineRule="auto"/>
      </w:pPr>
      <w:r>
        <w:rPr>
          <w:noProof/>
        </w:rPr>
        <w:drawing>
          <wp:inline distT="0" distB="0" distL="0" distR="0" wp14:anchorId="2A37A751" wp14:editId="24494928">
            <wp:extent cx="5400040" cy="19704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8E97" w14:textId="4B681B9E" w:rsidR="00EA3CBE" w:rsidRPr="007E1398" w:rsidRDefault="00EA3CBE" w:rsidP="00B7498E">
      <w:pPr>
        <w:pStyle w:val="Ttulo1"/>
      </w:pPr>
      <w:bookmarkStart w:id="28" w:name="_Toc84008970"/>
      <w:r>
        <w:lastRenderedPageBreak/>
        <w:t>Ejercicio 10</w:t>
      </w:r>
      <w:bookmarkEnd w:id="28"/>
    </w:p>
    <w:p w14:paraId="73AD21C6" w14:textId="77777777" w:rsidR="00EA3CBE" w:rsidRDefault="00EA3CBE" w:rsidP="00EA3CBE">
      <w:pPr>
        <w:pStyle w:val="Ttulo3"/>
      </w:pPr>
      <w:bookmarkStart w:id="29" w:name="_Toc84008971"/>
      <w:r>
        <w:t>Captura del código</w:t>
      </w:r>
      <w:bookmarkEnd w:id="29"/>
    </w:p>
    <w:p w14:paraId="53F5B0D9" w14:textId="1ECD53AE" w:rsidR="00EA3CBE" w:rsidRPr="00D977DE" w:rsidRDefault="00D05192" w:rsidP="00EA3CBE">
      <w:r>
        <w:rPr>
          <w:noProof/>
        </w:rPr>
        <w:drawing>
          <wp:inline distT="0" distB="0" distL="0" distR="0" wp14:anchorId="46100A29" wp14:editId="7D7D82FD">
            <wp:extent cx="5400040" cy="42011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61DB" w14:textId="77777777" w:rsidR="00EA3CBE" w:rsidRDefault="00EA3CBE" w:rsidP="00EA3CBE">
      <w:pPr>
        <w:pStyle w:val="Ttulo3"/>
      </w:pPr>
      <w:bookmarkStart w:id="30" w:name="_Toc84008972"/>
      <w:r>
        <w:t>Comprobación en el navegador</w:t>
      </w:r>
      <w:bookmarkEnd w:id="30"/>
    </w:p>
    <w:p w14:paraId="4DB13EF2" w14:textId="58A4B9DC" w:rsidR="002361F6" w:rsidRDefault="00D05192" w:rsidP="000D1481">
      <w:pPr>
        <w:spacing w:after="0" w:line="240" w:lineRule="auto"/>
      </w:pPr>
      <w:r>
        <w:rPr>
          <w:noProof/>
        </w:rPr>
        <w:drawing>
          <wp:inline distT="0" distB="0" distL="0" distR="0" wp14:anchorId="427B08B6" wp14:editId="06BFA54F">
            <wp:extent cx="5400040" cy="24784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C75C" w14:textId="75129CA2" w:rsidR="002361F6" w:rsidRDefault="002361F6" w:rsidP="00B7498E">
      <w:pPr>
        <w:pStyle w:val="Ttulo1"/>
      </w:pPr>
      <w:bookmarkStart w:id="31" w:name="_Toc84008973"/>
      <w:r>
        <w:t>Ejercicio 11</w:t>
      </w:r>
      <w:bookmarkEnd w:id="31"/>
      <w:r w:rsidR="00920718">
        <w:t xml:space="preserve"> </w:t>
      </w:r>
    </w:p>
    <w:p w14:paraId="660FEAA9" w14:textId="05AEBC9F" w:rsidR="00920718" w:rsidRPr="00920718" w:rsidRDefault="00920718" w:rsidP="00920718">
      <w:r>
        <w:t>Lo he intentado pero solo he conseguido la primera linea</w:t>
      </w:r>
    </w:p>
    <w:p w14:paraId="2126F7B4" w14:textId="77777777" w:rsidR="002361F6" w:rsidRDefault="002361F6" w:rsidP="002361F6">
      <w:pPr>
        <w:pStyle w:val="Ttulo3"/>
      </w:pPr>
      <w:bookmarkStart w:id="32" w:name="_Toc84008974"/>
      <w:r>
        <w:lastRenderedPageBreak/>
        <w:t>Captura del código</w:t>
      </w:r>
      <w:bookmarkEnd w:id="32"/>
    </w:p>
    <w:p w14:paraId="6EF981B7" w14:textId="64F86A90" w:rsidR="002361F6" w:rsidRPr="00D977DE" w:rsidRDefault="00920718" w:rsidP="002361F6">
      <w:r>
        <w:rPr>
          <w:noProof/>
        </w:rPr>
        <w:drawing>
          <wp:inline distT="0" distB="0" distL="0" distR="0" wp14:anchorId="291CFEEA" wp14:editId="42010A7B">
            <wp:extent cx="5400040" cy="26314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34B3" w14:textId="3CFBFB75" w:rsidR="002361F6" w:rsidRDefault="002361F6" w:rsidP="002361F6">
      <w:pPr>
        <w:pStyle w:val="Ttulo3"/>
      </w:pPr>
      <w:bookmarkStart w:id="33" w:name="_Toc84008975"/>
      <w:r>
        <w:t>Comprobación en el navegador</w:t>
      </w:r>
      <w:bookmarkEnd w:id="33"/>
    </w:p>
    <w:p w14:paraId="29EA8B20" w14:textId="7EABEB8B" w:rsidR="00920718" w:rsidRPr="00920718" w:rsidRDefault="00920718" w:rsidP="00920718">
      <w:r>
        <w:rPr>
          <w:noProof/>
        </w:rPr>
        <w:drawing>
          <wp:inline distT="0" distB="0" distL="0" distR="0" wp14:anchorId="24784130" wp14:editId="365008DA">
            <wp:extent cx="5400040" cy="22758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0EBB" w14:textId="4D36D0F1" w:rsidR="00B7498E" w:rsidRPr="007E1398" w:rsidRDefault="00B7498E" w:rsidP="00B7498E">
      <w:pPr>
        <w:pStyle w:val="Ttulo1"/>
      </w:pPr>
      <w:bookmarkStart w:id="34" w:name="_Toc84008976"/>
      <w:r>
        <w:lastRenderedPageBreak/>
        <w:t>Ejercicio 12</w:t>
      </w:r>
      <w:bookmarkEnd w:id="34"/>
    </w:p>
    <w:p w14:paraId="4C6505BB" w14:textId="77777777" w:rsidR="00B7498E" w:rsidRDefault="00B7498E" w:rsidP="00B7498E">
      <w:pPr>
        <w:pStyle w:val="Ttulo3"/>
      </w:pPr>
      <w:bookmarkStart w:id="35" w:name="_Toc84008977"/>
      <w:r>
        <w:t>Captura del código</w:t>
      </w:r>
      <w:bookmarkEnd w:id="35"/>
    </w:p>
    <w:p w14:paraId="5A99C30E" w14:textId="023C1CD9" w:rsidR="00B7498E" w:rsidRPr="00D977DE" w:rsidRDefault="00B1476D" w:rsidP="00B7498E">
      <w:r>
        <w:rPr>
          <w:noProof/>
        </w:rPr>
        <w:drawing>
          <wp:inline distT="0" distB="0" distL="0" distR="0" wp14:anchorId="572B59E4" wp14:editId="2038F4ED">
            <wp:extent cx="5400040" cy="32442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CE0B" w14:textId="77777777" w:rsidR="00B7498E" w:rsidRDefault="00B7498E" w:rsidP="00B7498E">
      <w:pPr>
        <w:pStyle w:val="Ttulo3"/>
      </w:pPr>
      <w:bookmarkStart w:id="36" w:name="_Toc84008978"/>
      <w:r>
        <w:t>Comprobación en el navegador</w:t>
      </w:r>
      <w:bookmarkEnd w:id="36"/>
    </w:p>
    <w:p w14:paraId="79C0C4E0" w14:textId="2CA27238" w:rsidR="000D1481" w:rsidRPr="000D1481" w:rsidRDefault="00B1476D" w:rsidP="000D1481">
      <w:pPr>
        <w:spacing w:after="0" w:line="240" w:lineRule="auto"/>
      </w:pPr>
      <w:r>
        <w:rPr>
          <w:noProof/>
        </w:rPr>
        <w:drawing>
          <wp:inline distT="0" distB="0" distL="0" distR="0" wp14:anchorId="6F04A782" wp14:editId="2891A8DD">
            <wp:extent cx="5400040" cy="20923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81">
        <w:br w:type="page"/>
      </w:r>
    </w:p>
    <w:p w14:paraId="218F16CD" w14:textId="2F1F16CD" w:rsidR="00C73D32" w:rsidRDefault="00C73D32" w:rsidP="00C73D32">
      <w:pPr>
        <w:pStyle w:val="Ttulo1"/>
      </w:pPr>
      <w:bookmarkStart w:id="37" w:name="_Toc84008979"/>
      <w:r>
        <w:lastRenderedPageBreak/>
        <w:t>Conclusión</w:t>
      </w:r>
      <w:bookmarkEnd w:id="37"/>
    </w:p>
    <w:p w14:paraId="56BA8E83" w14:textId="36D3D47E" w:rsidR="00B1476D" w:rsidRDefault="00B1476D" w:rsidP="00B1476D">
      <w:r>
        <w:t xml:space="preserve">Hemos trabajado las fechas y el tratamiento para que se muestren en castellano. </w:t>
      </w:r>
      <w:r>
        <w:br/>
        <w:t>También he utilizado muchos bucles for lo cual me ha llevado a comprenderle mejor y encontrar distintas formas de utilizarle</w:t>
      </w:r>
    </w:p>
    <w:p w14:paraId="778BC0A9" w14:textId="3AC1CC0D" w:rsidR="00B1476D" w:rsidRPr="00B1476D" w:rsidRDefault="00B1476D" w:rsidP="00B1476D">
      <w:r>
        <w:t>He recordado ejercicios como la secuencia de Fibonacci y el triangulo invertido de números.</w:t>
      </w:r>
      <w:r>
        <w:br/>
        <w:t>También he intentado usar funciones y arrays.</w:t>
      </w:r>
    </w:p>
    <w:p w14:paraId="1FF25EAF" w14:textId="30272E8D" w:rsidR="002E3EF6" w:rsidRPr="002E3EF6" w:rsidRDefault="00005A7C" w:rsidP="002E3EF6">
      <w:pPr>
        <w:pStyle w:val="Ttulo1"/>
      </w:pPr>
      <w:bookmarkStart w:id="38" w:name="_Toc84008980"/>
      <w:r>
        <w:t>Bibliografía</w:t>
      </w:r>
      <w:bookmarkEnd w:id="38"/>
    </w:p>
    <w:p w14:paraId="3054B3EF" w14:textId="61660869" w:rsidR="002E3EF6" w:rsidRDefault="00B1476D" w:rsidP="00B77B51">
      <w:hyperlink r:id="rId36" w:history="1">
        <w:r w:rsidRPr="006D352B">
          <w:rPr>
            <w:rStyle w:val="Hipervnculo"/>
          </w:rPr>
          <w:t>https://diego.com.es/fecha-y-hora-en-php</w:t>
        </w:r>
      </w:hyperlink>
    </w:p>
    <w:p w14:paraId="0D4A5A12" w14:textId="1BA54AFD" w:rsidR="00B1476D" w:rsidRDefault="00B1476D" w:rsidP="00B77B51">
      <w:hyperlink r:id="rId37" w:history="1">
        <w:r w:rsidRPr="006D352B">
          <w:rPr>
            <w:rStyle w:val="Hipervnculo"/>
          </w:rPr>
          <w:t>https://www.php.net/manual/es/language.types.array.php</w:t>
        </w:r>
      </w:hyperlink>
    </w:p>
    <w:p w14:paraId="05E9ADCE" w14:textId="77777777" w:rsidR="00B1476D" w:rsidRDefault="00B1476D" w:rsidP="00B77B51"/>
    <w:sectPr w:rsidR="00B1476D" w:rsidSect="0030172C">
      <w:headerReference w:type="default" r:id="rId38"/>
      <w:footerReference w:type="default" r:id="rId39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55E1" w14:textId="77777777" w:rsidR="001B724D" w:rsidRDefault="001B724D">
      <w:pPr>
        <w:spacing w:after="0" w:line="240" w:lineRule="auto"/>
      </w:pPr>
      <w:r>
        <w:separator/>
      </w:r>
    </w:p>
  </w:endnote>
  <w:endnote w:type="continuationSeparator" w:id="0">
    <w:p w14:paraId="1081AFE8" w14:textId="77777777" w:rsidR="001B724D" w:rsidRDefault="001B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6A19" w14:textId="77777777" w:rsidR="00D501F6" w:rsidRDefault="001B724D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6F40">
          <w:rPr>
            <w:lang w:val="es-ES"/>
          </w:rPr>
          <w:t>daw214</w:t>
        </w:r>
      </w:sdtContent>
    </w:sdt>
    <w:r>
      <w:rPr>
        <w:noProof/>
      </w:rPr>
      <w:pict w14:anchorId="6B6ACE7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2049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14:paraId="14219FBF" w14:textId="77777777" w:rsidR="00D501F6" w:rsidRDefault="004371CD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21832">
                  <w:rPr>
                    <w:i/>
                    <w:noProof/>
                    <w:color w:val="FFFFFF"/>
                    <w:sz w:val="32"/>
                  </w:rPr>
                  <w:t>14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4DB6" w14:textId="77777777" w:rsidR="001B724D" w:rsidRDefault="001B724D">
      <w:pPr>
        <w:spacing w:after="0" w:line="240" w:lineRule="auto"/>
      </w:pPr>
      <w:r>
        <w:separator/>
      </w:r>
    </w:p>
  </w:footnote>
  <w:footnote w:type="continuationSeparator" w:id="0">
    <w:p w14:paraId="1147F2F8" w14:textId="77777777" w:rsidR="001B724D" w:rsidRDefault="001B7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3276D7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69D03252" w14:textId="77777777" w:rsidR="00D501F6" w:rsidRDefault="001B724D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2FB859A1">
              <v:rect id="Rectangle 6" o:spid="_x0000_s2051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4E53442A">
              <v:line id="Straight Connector 7" o:spid="_x0000_s2050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A9FAB3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08"/>
  <w:autoHyphenation/>
  <w:hyphenationZone w:val="425"/>
  <w:characterSpacingControl w:val="doNotCompress"/>
  <w:hdrShapeDefaults>
    <o:shapedefaults v:ext="edit" spidmax="2052">
      <o:colormru v:ext="edit" colors="#cceda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DE"/>
    <w:rsid w:val="00000059"/>
    <w:rsid w:val="00005A7C"/>
    <w:rsid w:val="00052CC3"/>
    <w:rsid w:val="00056072"/>
    <w:rsid w:val="00060961"/>
    <w:rsid w:val="0007107F"/>
    <w:rsid w:val="0008618A"/>
    <w:rsid w:val="000A58AD"/>
    <w:rsid w:val="000D1481"/>
    <w:rsid w:val="000F07D7"/>
    <w:rsid w:val="00102DB3"/>
    <w:rsid w:val="001063E6"/>
    <w:rsid w:val="00153F2F"/>
    <w:rsid w:val="001B724D"/>
    <w:rsid w:val="001D03B4"/>
    <w:rsid w:val="002361F6"/>
    <w:rsid w:val="002578F6"/>
    <w:rsid w:val="0027477D"/>
    <w:rsid w:val="002D2606"/>
    <w:rsid w:val="002E3EF6"/>
    <w:rsid w:val="002E5006"/>
    <w:rsid w:val="0030172C"/>
    <w:rsid w:val="00305372"/>
    <w:rsid w:val="003256BC"/>
    <w:rsid w:val="00337C40"/>
    <w:rsid w:val="00411799"/>
    <w:rsid w:val="004371CD"/>
    <w:rsid w:val="004417A1"/>
    <w:rsid w:val="004663EC"/>
    <w:rsid w:val="004760CA"/>
    <w:rsid w:val="004918A6"/>
    <w:rsid w:val="00495C6D"/>
    <w:rsid w:val="004B0A37"/>
    <w:rsid w:val="00521832"/>
    <w:rsid w:val="0052436D"/>
    <w:rsid w:val="00543014"/>
    <w:rsid w:val="00547E0C"/>
    <w:rsid w:val="00555A5A"/>
    <w:rsid w:val="0056425B"/>
    <w:rsid w:val="0056729A"/>
    <w:rsid w:val="0058484E"/>
    <w:rsid w:val="005C05E8"/>
    <w:rsid w:val="006001DE"/>
    <w:rsid w:val="006074EF"/>
    <w:rsid w:val="0063306B"/>
    <w:rsid w:val="00640F44"/>
    <w:rsid w:val="00650A18"/>
    <w:rsid w:val="006B054B"/>
    <w:rsid w:val="00703BF4"/>
    <w:rsid w:val="00724F9C"/>
    <w:rsid w:val="007475BD"/>
    <w:rsid w:val="00763257"/>
    <w:rsid w:val="0078519E"/>
    <w:rsid w:val="007E1398"/>
    <w:rsid w:val="00813DDC"/>
    <w:rsid w:val="0082009F"/>
    <w:rsid w:val="0082057E"/>
    <w:rsid w:val="009110EE"/>
    <w:rsid w:val="00920718"/>
    <w:rsid w:val="00954755"/>
    <w:rsid w:val="0096151C"/>
    <w:rsid w:val="009F60F1"/>
    <w:rsid w:val="00A07B88"/>
    <w:rsid w:val="00A13E17"/>
    <w:rsid w:val="00A574C4"/>
    <w:rsid w:val="00A66D7F"/>
    <w:rsid w:val="00A80040"/>
    <w:rsid w:val="00A909E1"/>
    <w:rsid w:val="00AA0F65"/>
    <w:rsid w:val="00AD1B15"/>
    <w:rsid w:val="00B1476D"/>
    <w:rsid w:val="00B7498E"/>
    <w:rsid w:val="00B77B51"/>
    <w:rsid w:val="00BA4342"/>
    <w:rsid w:val="00BB14EB"/>
    <w:rsid w:val="00BC16BE"/>
    <w:rsid w:val="00BF7DCF"/>
    <w:rsid w:val="00C05485"/>
    <w:rsid w:val="00C12EA6"/>
    <w:rsid w:val="00C346FA"/>
    <w:rsid w:val="00C73D32"/>
    <w:rsid w:val="00C863CC"/>
    <w:rsid w:val="00C9142A"/>
    <w:rsid w:val="00CC5009"/>
    <w:rsid w:val="00CE1183"/>
    <w:rsid w:val="00D043C2"/>
    <w:rsid w:val="00D05192"/>
    <w:rsid w:val="00D16F40"/>
    <w:rsid w:val="00D501F6"/>
    <w:rsid w:val="00D547BC"/>
    <w:rsid w:val="00D62992"/>
    <w:rsid w:val="00D977DE"/>
    <w:rsid w:val="00E700F9"/>
    <w:rsid w:val="00EA05E4"/>
    <w:rsid w:val="00EA3CBE"/>
    <w:rsid w:val="00EE2573"/>
    <w:rsid w:val="00F0454F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cceda5"/>
    </o:shapedefaults>
    <o:shapelayout v:ext="edit">
      <o:idmap v:ext="edit" data="1"/>
    </o:shapelayout>
  </w:shapeDefaults>
  <w:decimalSymbol w:val=","/>
  <w:listSeparator w:val=";"/>
  <w14:docId w14:val="489C19EA"/>
  <w15:docId w15:val="{3962686F-1691-4518-99A8-3B70F219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php.net/manual/es/language.types.array.php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iego.com.es/fecha-y-hora-en-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1B06-5529-4C4E-8271-DB78DD4F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905</TotalTime>
  <Pages>17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31</cp:revision>
  <dcterms:created xsi:type="dcterms:W3CDTF">2021-09-21T14:08:00Z</dcterms:created>
  <dcterms:modified xsi:type="dcterms:W3CDTF">2021-10-01T19:31:00Z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