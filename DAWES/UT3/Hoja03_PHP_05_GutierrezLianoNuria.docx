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935" w14:textId="77777777" w:rsidR="00D501F6" w:rsidRDefault="006B1AAF">
      <w:r>
        <w:rPr>
          <w:noProof/>
        </w:rPr>
        <w:pict w14:anchorId="53B5D4D0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 style="mso-next-textbox:#Cuadro de texto 4">
                  <w:txbxContent>
                    <w:p w14:paraId="7B7F381D" w14:textId="66A16B66" w:rsidR="00D501F6" w:rsidRPr="000E0F01" w:rsidRDefault="00FA7162" w:rsidP="00FA7162">
                      <w:pPr>
                        <w:jc w:val="center"/>
                        <w:rPr>
                          <w:u w:val="single"/>
                        </w:rPr>
                      </w:pPr>
                      <w:r w:rsidRPr="00FA7162">
                        <w:rPr>
                          <w:color w:val="FFFFFF"/>
                          <w:sz w:val="96"/>
                        </w:rPr>
                        <w:t>Hoja0</w:t>
                      </w:r>
                      <w:r w:rsidR="00EA5235">
                        <w:rPr>
                          <w:color w:val="FFFFFF"/>
                          <w:sz w:val="96"/>
                        </w:rPr>
                        <w:t>3</w:t>
                      </w:r>
                      <w:r w:rsidRPr="00FA7162">
                        <w:rPr>
                          <w:color w:val="FFFFFF"/>
                          <w:sz w:val="96"/>
                        </w:rPr>
                        <w:t>_PHP_0</w:t>
                      </w:r>
                      <w:r w:rsidR="007171B3">
                        <w:rPr>
                          <w:color w:val="FFFFFF"/>
                          <w:sz w:val="96"/>
                        </w:rPr>
                        <w:t>5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 style="mso-next-textbox:#Cuadro de texto 8">
                  <w:txbxContent>
                    <w:p w14:paraId="3025845F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A540495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1B20522" wp14:editId="257BAD7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14BA65FC" wp14:editId="4DE71E0E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582781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51460CF" w14:textId="77777777" w:rsidR="00543014" w:rsidRDefault="00543014" w:rsidP="00543014">
          <w:pPr>
            <w:pStyle w:val="TtuloTDC"/>
          </w:pPr>
          <w:r>
            <w:t>Índice</w:t>
          </w:r>
          <w:bookmarkEnd w:id="0"/>
        </w:p>
        <w:p w14:paraId="7CE886B0" w14:textId="0D199278" w:rsidR="00B42AA3" w:rsidRDefault="004371C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5827810" w:history="1">
            <w:r w:rsidR="00B42AA3" w:rsidRPr="00A16CC0">
              <w:rPr>
                <w:rStyle w:val="Hipervnculo"/>
                <w:noProof/>
              </w:rPr>
              <w:t>Índice</w:t>
            </w:r>
            <w:r w:rsidR="00B42AA3">
              <w:rPr>
                <w:noProof/>
                <w:webHidden/>
              </w:rPr>
              <w:tab/>
            </w:r>
            <w:r w:rsidR="00B42AA3">
              <w:rPr>
                <w:noProof/>
                <w:webHidden/>
              </w:rPr>
              <w:fldChar w:fldCharType="begin"/>
            </w:r>
            <w:r w:rsidR="00B42AA3">
              <w:rPr>
                <w:noProof/>
                <w:webHidden/>
              </w:rPr>
              <w:instrText xml:space="preserve"> PAGEREF _Toc85827810 \h </w:instrText>
            </w:r>
            <w:r w:rsidR="00B42AA3">
              <w:rPr>
                <w:noProof/>
                <w:webHidden/>
              </w:rPr>
            </w:r>
            <w:r w:rsidR="00B42AA3">
              <w:rPr>
                <w:noProof/>
                <w:webHidden/>
              </w:rPr>
              <w:fldChar w:fldCharType="separate"/>
            </w:r>
            <w:r w:rsidR="00B42AA3">
              <w:rPr>
                <w:noProof/>
                <w:webHidden/>
              </w:rPr>
              <w:t>2</w:t>
            </w:r>
            <w:r w:rsidR="00B42AA3">
              <w:rPr>
                <w:noProof/>
                <w:webHidden/>
              </w:rPr>
              <w:fldChar w:fldCharType="end"/>
            </w:r>
          </w:hyperlink>
        </w:p>
        <w:p w14:paraId="7F840B4A" w14:textId="17506056" w:rsidR="00B42AA3" w:rsidRDefault="00B42AA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1" w:history="1">
            <w:r w:rsidRPr="00A16CC0">
              <w:rPr>
                <w:rStyle w:val="Hipervnculo"/>
                <w:noProof/>
              </w:rPr>
              <w:t>Ejercicio 1 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11BE" w14:textId="29A9DF87" w:rsidR="00B42AA3" w:rsidRDefault="00B42AA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2" w:history="1">
            <w:r w:rsidRPr="00A16CC0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633D" w14:textId="0AAE6EC2" w:rsidR="00B42AA3" w:rsidRDefault="00B42AA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3" w:history="1">
            <w:r w:rsidRPr="00A16CC0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045C" w14:textId="3AFD9A7D" w:rsidR="00B42AA3" w:rsidRDefault="00B42AA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4" w:history="1">
            <w:r w:rsidRPr="00A16CC0">
              <w:rPr>
                <w:rStyle w:val="Hipervnculo"/>
                <w:noProof/>
              </w:rPr>
              <w:t>Ejercicio3 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182A" w14:textId="046EAE0F" w:rsidR="00B42AA3" w:rsidRDefault="00B42AA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5" w:history="1">
            <w:r w:rsidRPr="00A16CC0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B575" w14:textId="54C0EE4C" w:rsidR="00B42AA3" w:rsidRDefault="00B42AA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6" w:history="1">
            <w:r w:rsidRPr="00A16CC0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3E2A" w14:textId="039A55E5" w:rsidR="00B42AA3" w:rsidRDefault="00B42AA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7" w:history="1">
            <w:r w:rsidRPr="00A16CC0">
              <w:rPr>
                <w:rStyle w:val="Hipervnculo"/>
                <w:noProof/>
              </w:rPr>
              <w:t>Ejercicio5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CA6C" w14:textId="35365702" w:rsidR="00B42AA3" w:rsidRDefault="00B42AA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8" w:history="1">
            <w:r w:rsidRPr="00A16CC0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39C4" w14:textId="63EE4F22" w:rsidR="00B42AA3" w:rsidRDefault="00B42AA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19" w:history="1">
            <w:r w:rsidRPr="00A16CC0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1EAC" w14:textId="2C086258" w:rsidR="00B42AA3" w:rsidRDefault="00B42AA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20" w:history="1">
            <w:r w:rsidRPr="00A16CC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79BD" w14:textId="51AF6AA4" w:rsidR="00B42AA3" w:rsidRDefault="00B42AA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827821" w:history="1">
            <w:r w:rsidRPr="00A16CC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8CDB" w14:textId="32DC058D" w:rsidR="00543014" w:rsidRDefault="004371C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98F890C" w14:textId="77777777" w:rsidR="00D501F6" w:rsidRDefault="00D501F6"/>
    <w:p w14:paraId="228962E2" w14:textId="77777777" w:rsidR="00D501F6" w:rsidRPr="00B42AA3" w:rsidRDefault="00005A7C">
      <w:pPr>
        <w:rPr>
          <w:u w:val="single"/>
        </w:rPr>
      </w:pPr>
      <w:r>
        <w:br w:type="page"/>
      </w:r>
    </w:p>
    <w:p w14:paraId="0BA3438F" w14:textId="7A4050CB" w:rsidR="00D501F6" w:rsidRPr="00543014" w:rsidRDefault="00005A7C" w:rsidP="00543014">
      <w:pPr>
        <w:pStyle w:val="Ttulo1"/>
      </w:pPr>
      <w:bookmarkStart w:id="1" w:name="_Toc85827811"/>
      <w:r w:rsidRPr="00543014">
        <w:lastRenderedPageBreak/>
        <w:t>Ejercicio 1</w:t>
      </w:r>
      <w:r w:rsidR="00B42AA3">
        <w:t xml:space="preserve"> y 2</w:t>
      </w:r>
      <w:bookmarkEnd w:id="1"/>
    </w:p>
    <w:p w14:paraId="02755089" w14:textId="1617ADBA" w:rsidR="00D16F40" w:rsidRPr="00D16F40" w:rsidRDefault="006001DE" w:rsidP="006001DE">
      <w:pPr>
        <w:pStyle w:val="Ttulo3"/>
      </w:pPr>
      <w:bookmarkStart w:id="2" w:name="_Toc85827812"/>
      <w:r>
        <w:t>Captura del código</w:t>
      </w:r>
      <w:r w:rsidR="00B42AA3">
        <w:rPr>
          <w:noProof/>
        </w:rPr>
        <w:drawing>
          <wp:inline distT="0" distB="0" distL="0" distR="0" wp14:anchorId="445A9B3E" wp14:editId="6302820C">
            <wp:extent cx="4604657" cy="35125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788" cy="35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A3">
        <w:rPr>
          <w:noProof/>
        </w:rPr>
        <w:drawing>
          <wp:inline distT="0" distB="0" distL="0" distR="0" wp14:anchorId="257074D1" wp14:editId="663E2AE6">
            <wp:extent cx="4659182" cy="34834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080" cy="34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B8D2F1B" w14:textId="7E210B09" w:rsidR="00AE2017" w:rsidRDefault="00D62992" w:rsidP="00A574C4">
      <w:pPr>
        <w:spacing w:after="0" w:line="240" w:lineRule="auto"/>
      </w:pPr>
      <w:r>
        <w:lastRenderedPageBreak/>
        <w:t xml:space="preserve"> </w:t>
      </w:r>
      <w:r w:rsidR="00B42AA3">
        <w:rPr>
          <w:noProof/>
        </w:rPr>
        <w:drawing>
          <wp:inline distT="0" distB="0" distL="0" distR="0" wp14:anchorId="36236D39" wp14:editId="571B9A6A">
            <wp:extent cx="5400040" cy="40062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D931" w14:textId="77777777" w:rsidR="00B42AA3" w:rsidRDefault="00B42AA3" w:rsidP="00A574C4">
      <w:pPr>
        <w:spacing w:after="0" w:line="240" w:lineRule="auto"/>
      </w:pPr>
    </w:p>
    <w:p w14:paraId="5F01837F" w14:textId="77777777" w:rsidR="006001DE" w:rsidRDefault="006001DE" w:rsidP="002D2606">
      <w:pPr>
        <w:pStyle w:val="Ttulo3"/>
      </w:pPr>
      <w:bookmarkStart w:id="3" w:name="_Toc85827813"/>
      <w:r>
        <w:t>Comprobación en el navegador</w:t>
      </w:r>
      <w:bookmarkEnd w:id="3"/>
    </w:p>
    <w:p w14:paraId="581E7C6C" w14:textId="261F187D" w:rsidR="006001DE" w:rsidRDefault="00B42AA3" w:rsidP="00AA0F65">
      <w:pPr>
        <w:pStyle w:val="FrameContents"/>
      </w:pPr>
      <w:r>
        <w:rPr>
          <w:noProof/>
        </w:rPr>
        <w:drawing>
          <wp:inline distT="0" distB="0" distL="0" distR="0" wp14:anchorId="11FB289D" wp14:editId="5F72F442">
            <wp:extent cx="5400040" cy="26409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DBA6" w14:textId="0A0680ED" w:rsidR="00AA0F65" w:rsidRPr="0008618A" w:rsidRDefault="006001DE" w:rsidP="0058484E">
      <w:pPr>
        <w:pStyle w:val="Ttulo1"/>
      </w:pPr>
      <w:bookmarkStart w:id="4" w:name="_Toc85827814"/>
      <w:r>
        <w:lastRenderedPageBreak/>
        <w:t>Ejercicio</w:t>
      </w:r>
      <w:r w:rsidR="00B42AA3">
        <w:t>3 y 4</w:t>
      </w:r>
      <w:bookmarkEnd w:id="4"/>
    </w:p>
    <w:p w14:paraId="7E464480" w14:textId="7766AD79" w:rsidR="004663EC" w:rsidRDefault="004663EC" w:rsidP="002D2606">
      <w:pPr>
        <w:pStyle w:val="Ttulo3"/>
      </w:pPr>
      <w:bookmarkStart w:id="5" w:name="_Toc85827815"/>
      <w:r>
        <w:t>Captura del código</w:t>
      </w:r>
      <w:bookmarkEnd w:id="5"/>
    </w:p>
    <w:p w14:paraId="0B2DF698" w14:textId="4806D4E3" w:rsidR="005D6A52" w:rsidRDefault="00AA0F65" w:rsidP="00CE42C5">
      <w:pPr>
        <w:pStyle w:val="FrameContents"/>
        <w:rPr>
          <w:noProof/>
        </w:rPr>
      </w:pPr>
      <w:r w:rsidRPr="00AA0F65">
        <w:rPr>
          <w:noProof/>
        </w:rPr>
        <w:t xml:space="preserve"> </w:t>
      </w:r>
      <w:r w:rsidR="00B42AA3">
        <w:rPr>
          <w:noProof/>
        </w:rPr>
        <w:drawing>
          <wp:inline distT="0" distB="0" distL="0" distR="0" wp14:anchorId="6D8181AD" wp14:editId="1480E5F4">
            <wp:extent cx="5400040" cy="40563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A3">
        <w:rPr>
          <w:noProof/>
        </w:rPr>
        <w:lastRenderedPageBreak/>
        <w:drawing>
          <wp:inline distT="0" distB="0" distL="0" distR="0" wp14:anchorId="61C71C2F" wp14:editId="175B911C">
            <wp:extent cx="5400040" cy="40525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A3">
        <w:rPr>
          <w:noProof/>
        </w:rPr>
        <w:drawing>
          <wp:inline distT="0" distB="0" distL="0" distR="0" wp14:anchorId="46A6E5F1" wp14:editId="3834434E">
            <wp:extent cx="5400040" cy="4057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E23B" w14:textId="77777777" w:rsidR="00B42AA3" w:rsidRDefault="00B42AA3" w:rsidP="00CE42C5">
      <w:pPr>
        <w:pStyle w:val="FrameContents"/>
        <w:rPr>
          <w:noProof/>
        </w:rPr>
      </w:pPr>
    </w:p>
    <w:p w14:paraId="7DD267B8" w14:textId="3152AD45" w:rsidR="004663EC" w:rsidRDefault="004663EC" w:rsidP="002D2606">
      <w:pPr>
        <w:pStyle w:val="Ttulo3"/>
      </w:pPr>
      <w:bookmarkStart w:id="6" w:name="_Toc85827816"/>
      <w:r>
        <w:lastRenderedPageBreak/>
        <w:t>Comprobante en el navegador</w:t>
      </w:r>
      <w:bookmarkEnd w:id="6"/>
    </w:p>
    <w:p w14:paraId="0BE20A43" w14:textId="27A0F21A" w:rsidR="004663EC" w:rsidRPr="004663EC" w:rsidRDefault="00AA0F65" w:rsidP="004663EC">
      <w:r w:rsidRPr="00AA0F65">
        <w:rPr>
          <w:noProof/>
        </w:rPr>
        <w:t xml:space="preserve">  </w:t>
      </w:r>
      <w:r w:rsidR="00B42AA3">
        <w:rPr>
          <w:noProof/>
        </w:rPr>
        <w:drawing>
          <wp:inline distT="0" distB="0" distL="0" distR="0" wp14:anchorId="0865E150" wp14:editId="1F581F19">
            <wp:extent cx="5400040" cy="16789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A3">
        <w:rPr>
          <w:noProof/>
        </w:rPr>
        <w:drawing>
          <wp:inline distT="0" distB="0" distL="0" distR="0" wp14:anchorId="6474A7DC" wp14:editId="5B15C1DB">
            <wp:extent cx="5400040" cy="3765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994" w14:textId="062919A2" w:rsidR="00640F44" w:rsidRPr="00640F44" w:rsidRDefault="0008618A" w:rsidP="00C05485">
      <w:pPr>
        <w:pStyle w:val="Ttulo1"/>
      </w:pPr>
      <w:bookmarkStart w:id="7" w:name="_Toc85827817"/>
      <w:r>
        <w:lastRenderedPageBreak/>
        <w:t>Ejercicio</w:t>
      </w:r>
      <w:r w:rsidR="00B42AA3">
        <w:t>5</w:t>
      </w:r>
      <w:bookmarkEnd w:id="7"/>
    </w:p>
    <w:p w14:paraId="17453A13" w14:textId="19C34F4E" w:rsidR="005D6A52" w:rsidRDefault="00C9142A" w:rsidP="00CE42C5">
      <w:pPr>
        <w:pStyle w:val="Ttulo3"/>
      </w:pPr>
      <w:bookmarkStart w:id="8" w:name="_Toc85827818"/>
      <w:r>
        <w:t>C</w:t>
      </w:r>
      <w:r w:rsidR="00640F44">
        <w:t>aptura del código</w:t>
      </w:r>
      <w:bookmarkEnd w:id="8"/>
    </w:p>
    <w:p w14:paraId="74C628CB" w14:textId="1CF550CB" w:rsidR="00417630" w:rsidRPr="00417630" w:rsidRDefault="00D50F3C" w:rsidP="00417630">
      <w:r w:rsidRPr="00D50F3C">
        <w:rPr>
          <w:noProof/>
        </w:rPr>
        <w:t xml:space="preserve">  </w:t>
      </w:r>
      <w:r w:rsidR="00B42AA3">
        <w:rPr>
          <w:noProof/>
        </w:rPr>
        <w:drawing>
          <wp:inline distT="0" distB="0" distL="0" distR="0" wp14:anchorId="1338CFC4" wp14:editId="3DE76A79">
            <wp:extent cx="4767943" cy="360735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6245" cy="36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A3">
        <w:rPr>
          <w:noProof/>
        </w:rPr>
        <w:drawing>
          <wp:inline distT="0" distB="0" distL="0" distR="0" wp14:anchorId="0A2949E6" wp14:editId="79AA6A5F">
            <wp:extent cx="4800600" cy="3643917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5773" cy="36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215" w14:textId="1B1759B0" w:rsidR="00C9142A" w:rsidRDefault="00C9142A" w:rsidP="00C9142A">
      <w:pPr>
        <w:pStyle w:val="Ttulo3"/>
      </w:pPr>
      <w:bookmarkStart w:id="9" w:name="_Toc85827819"/>
      <w:r>
        <w:lastRenderedPageBreak/>
        <w:t>Comprobante en el navegador</w:t>
      </w:r>
      <w:bookmarkEnd w:id="9"/>
    </w:p>
    <w:p w14:paraId="061EDF1B" w14:textId="0AD0F414" w:rsidR="00F53637" w:rsidRPr="00B42AA3" w:rsidRDefault="0052436D" w:rsidP="00FC68FF">
      <w:pPr>
        <w:pStyle w:val="FrameContents"/>
        <w:rPr>
          <w:b/>
          <w:bCs/>
          <w:sz w:val="32"/>
          <w:szCs w:val="32"/>
        </w:rPr>
      </w:pPr>
      <w:r w:rsidRPr="0052436D">
        <w:rPr>
          <w:noProof/>
        </w:rPr>
        <w:t xml:space="preserve"> </w:t>
      </w:r>
      <w:r w:rsidR="00D50F3C" w:rsidRPr="00D50F3C">
        <w:rPr>
          <w:noProof/>
        </w:rPr>
        <w:t xml:space="preserve"> </w:t>
      </w:r>
      <w:r w:rsidR="00B42AA3">
        <w:rPr>
          <w:noProof/>
        </w:rPr>
        <w:drawing>
          <wp:inline distT="0" distB="0" distL="0" distR="0" wp14:anchorId="105512F7" wp14:editId="53C9A606">
            <wp:extent cx="4533900" cy="372351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894" cy="37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A3">
        <w:rPr>
          <w:noProof/>
        </w:rPr>
        <w:drawing>
          <wp:inline distT="0" distB="0" distL="0" distR="0" wp14:anchorId="592B2E0E" wp14:editId="142C0846">
            <wp:extent cx="4572000" cy="35322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3918" cy="35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36D">
        <w:rPr>
          <w:noProof/>
        </w:rPr>
        <w:t xml:space="preserve"> </w:t>
      </w:r>
      <w:r w:rsidR="000E37F0" w:rsidRPr="000E37F0">
        <w:rPr>
          <w:noProof/>
        </w:rPr>
        <w:t xml:space="preserve"> </w:t>
      </w:r>
    </w:p>
    <w:p w14:paraId="79C0C4E0" w14:textId="19A1732A" w:rsidR="000D1481" w:rsidRPr="000D1481" w:rsidRDefault="000D1481" w:rsidP="000C5D6A">
      <w:pPr>
        <w:pStyle w:val="Ttulo5"/>
      </w:pPr>
      <w:r>
        <w:br w:type="page"/>
      </w:r>
    </w:p>
    <w:p w14:paraId="218F16CD" w14:textId="2D704270" w:rsidR="00C73D32" w:rsidRDefault="00C73D32" w:rsidP="00C73D32">
      <w:pPr>
        <w:pStyle w:val="Ttulo1"/>
      </w:pPr>
      <w:bookmarkStart w:id="10" w:name="_Toc85827820"/>
      <w:r>
        <w:lastRenderedPageBreak/>
        <w:t>Conclusión</w:t>
      </w:r>
      <w:bookmarkEnd w:id="10"/>
    </w:p>
    <w:p w14:paraId="6BD40DF7" w14:textId="038C6182" w:rsidR="007759F0" w:rsidRPr="001E4710" w:rsidRDefault="001E4710" w:rsidP="00915BF1">
      <w:r>
        <w:t xml:space="preserve">En esta actividad he aprendido a manejarme mejor con funciones y he comprendido </w:t>
      </w:r>
      <w:r w:rsidR="00915BF1">
        <w:t>el uso de las funciones predefinidas, también he aprendido a usar formularios con php y la importancia de conocer a fondo la etiqueta input</w:t>
      </w:r>
    </w:p>
    <w:p w14:paraId="6C57AD17" w14:textId="77777777"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11" w:name="_Toc85827821"/>
      <w:r>
        <w:t>Bibliografía</w:t>
      </w:r>
      <w:bookmarkEnd w:id="11"/>
    </w:p>
    <w:p w14:paraId="05E9ADCE" w14:textId="05A516FE" w:rsidR="00B1476D" w:rsidRDefault="006B1AAF" w:rsidP="00B77B51">
      <w:pPr>
        <w:rPr>
          <w:u w:val="single"/>
        </w:rPr>
      </w:pPr>
      <w:hyperlink r:id="rId23" w:history="1">
        <w:r w:rsidR="00915BF1" w:rsidRPr="0042214C">
          <w:rPr>
            <w:rStyle w:val="Hipervnculo"/>
          </w:rPr>
          <w:t>https://www.anerbarrena.com/value-radio-button-jquery-checked-1580/</w:t>
        </w:r>
      </w:hyperlink>
    </w:p>
    <w:p w14:paraId="6AA59B49" w14:textId="2A27226D" w:rsidR="00915BF1" w:rsidRDefault="006B1AAF" w:rsidP="00B77B51">
      <w:pPr>
        <w:rPr>
          <w:u w:val="single"/>
        </w:rPr>
      </w:pPr>
      <w:hyperlink r:id="rId24" w:history="1">
        <w:r w:rsidR="00915BF1" w:rsidRPr="0042214C">
          <w:rPr>
            <w:rStyle w:val="Hipervnculo"/>
          </w:rPr>
          <w:t>https://www.programacion.com.py/web/php/post-get-y-request-en-php</w:t>
        </w:r>
      </w:hyperlink>
    </w:p>
    <w:p w14:paraId="7991CB65" w14:textId="266F23A6" w:rsidR="00915BF1" w:rsidRDefault="006B1AAF" w:rsidP="00B77B51">
      <w:hyperlink r:id="rId25" w:history="1">
        <w:r w:rsidR="00915BF1" w:rsidRPr="0042214C">
          <w:rPr>
            <w:rStyle w:val="Hipervnculo"/>
          </w:rPr>
          <w:t>https://datoweb.com/post/14-como-poner-un-link-o-enlace-dentro-de-un-echo-php-ayuda/</w:t>
        </w:r>
      </w:hyperlink>
    </w:p>
    <w:p w14:paraId="516EB233" w14:textId="77777777" w:rsidR="00915BF1" w:rsidRPr="00915BF1" w:rsidRDefault="00915BF1" w:rsidP="00B77B51"/>
    <w:sectPr w:rsidR="00915BF1" w:rsidRPr="00915BF1" w:rsidSect="0030172C">
      <w:headerReference w:type="default" r:id="rId26"/>
      <w:footerReference w:type="default" r:id="rId27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E245" w14:textId="77777777" w:rsidR="006B1AAF" w:rsidRDefault="006B1AAF">
      <w:pPr>
        <w:spacing w:after="0" w:line="240" w:lineRule="auto"/>
      </w:pPr>
      <w:r>
        <w:separator/>
      </w:r>
    </w:p>
  </w:endnote>
  <w:endnote w:type="continuationSeparator" w:id="0">
    <w:p w14:paraId="58BE3E04" w14:textId="77777777" w:rsidR="006B1AAF" w:rsidRDefault="006B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6A19" w14:textId="77777777" w:rsidR="00D501F6" w:rsidRDefault="006B1AAF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6F40">
          <w:rPr>
            <w:lang w:val="es-ES"/>
          </w:rPr>
          <w:t>daw214</w:t>
        </w:r>
      </w:sdtContent>
    </w:sdt>
    <w:r>
      <w:rPr>
        <w:noProof/>
      </w:rPr>
      <w:pict w14:anchorId="6B6ACE7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14:paraId="14219FBF" w14:textId="77777777" w:rsidR="00D501F6" w:rsidRDefault="004371CD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21832">
                  <w:rPr>
                    <w:i/>
                    <w:noProof/>
                    <w:color w:val="FFFFFF"/>
                    <w:sz w:val="32"/>
                  </w:rPr>
                  <w:t>14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37D5C" w14:textId="77777777" w:rsidR="006B1AAF" w:rsidRDefault="006B1AAF">
      <w:pPr>
        <w:spacing w:after="0" w:line="240" w:lineRule="auto"/>
      </w:pPr>
      <w:r>
        <w:separator/>
      </w:r>
    </w:p>
  </w:footnote>
  <w:footnote w:type="continuationSeparator" w:id="0">
    <w:p w14:paraId="2DACAE3E" w14:textId="77777777" w:rsidR="006B1AAF" w:rsidRDefault="006B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3276D7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69D03252" w14:textId="77777777" w:rsidR="00D501F6" w:rsidRDefault="006B1AAF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2FB859A1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4E53442A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A9FAB3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DE"/>
    <w:rsid w:val="00000059"/>
    <w:rsid w:val="00005A7C"/>
    <w:rsid w:val="00052CC3"/>
    <w:rsid w:val="00056072"/>
    <w:rsid w:val="00060961"/>
    <w:rsid w:val="0007102C"/>
    <w:rsid w:val="0007107F"/>
    <w:rsid w:val="0008618A"/>
    <w:rsid w:val="000A58AD"/>
    <w:rsid w:val="000C5D6A"/>
    <w:rsid w:val="000D1481"/>
    <w:rsid w:val="000E0F01"/>
    <w:rsid w:val="000E37F0"/>
    <w:rsid w:val="000F07D7"/>
    <w:rsid w:val="00102DB3"/>
    <w:rsid w:val="001063E6"/>
    <w:rsid w:val="00153F2F"/>
    <w:rsid w:val="001642F0"/>
    <w:rsid w:val="001B724D"/>
    <w:rsid w:val="001D03B4"/>
    <w:rsid w:val="001E4710"/>
    <w:rsid w:val="002361F6"/>
    <w:rsid w:val="002578F6"/>
    <w:rsid w:val="0027477D"/>
    <w:rsid w:val="002D2606"/>
    <w:rsid w:val="002E3EF6"/>
    <w:rsid w:val="002E5006"/>
    <w:rsid w:val="0030172C"/>
    <w:rsid w:val="00305372"/>
    <w:rsid w:val="003256BC"/>
    <w:rsid w:val="00337160"/>
    <w:rsid w:val="00337C40"/>
    <w:rsid w:val="00411799"/>
    <w:rsid w:val="00417630"/>
    <w:rsid w:val="004371CD"/>
    <w:rsid w:val="004417A1"/>
    <w:rsid w:val="004663EC"/>
    <w:rsid w:val="004760CA"/>
    <w:rsid w:val="004918A6"/>
    <w:rsid w:val="00495C6D"/>
    <w:rsid w:val="004B0A37"/>
    <w:rsid w:val="00521832"/>
    <w:rsid w:val="0052436D"/>
    <w:rsid w:val="00543014"/>
    <w:rsid w:val="00547E0C"/>
    <w:rsid w:val="00555A5A"/>
    <w:rsid w:val="0056425B"/>
    <w:rsid w:val="0056729A"/>
    <w:rsid w:val="00570427"/>
    <w:rsid w:val="0058484E"/>
    <w:rsid w:val="005C05E8"/>
    <w:rsid w:val="005D6A52"/>
    <w:rsid w:val="006001DE"/>
    <w:rsid w:val="006074EF"/>
    <w:rsid w:val="0063306B"/>
    <w:rsid w:val="00640F44"/>
    <w:rsid w:val="00650A18"/>
    <w:rsid w:val="006B054B"/>
    <w:rsid w:val="006B1AAF"/>
    <w:rsid w:val="006E4D40"/>
    <w:rsid w:val="00703BF4"/>
    <w:rsid w:val="007171B3"/>
    <w:rsid w:val="00724F9C"/>
    <w:rsid w:val="007475BD"/>
    <w:rsid w:val="00760A84"/>
    <w:rsid w:val="00763257"/>
    <w:rsid w:val="007759F0"/>
    <w:rsid w:val="0078519E"/>
    <w:rsid w:val="007C0802"/>
    <w:rsid w:val="007E1398"/>
    <w:rsid w:val="00813DDC"/>
    <w:rsid w:val="0082009F"/>
    <w:rsid w:val="0082057E"/>
    <w:rsid w:val="00880CC1"/>
    <w:rsid w:val="008D26D1"/>
    <w:rsid w:val="008E6217"/>
    <w:rsid w:val="008F5DFA"/>
    <w:rsid w:val="009110EE"/>
    <w:rsid w:val="009157E5"/>
    <w:rsid w:val="00915BF1"/>
    <w:rsid w:val="00920718"/>
    <w:rsid w:val="00954755"/>
    <w:rsid w:val="0096151C"/>
    <w:rsid w:val="009779D9"/>
    <w:rsid w:val="009F60F1"/>
    <w:rsid w:val="00A07B88"/>
    <w:rsid w:val="00A13E17"/>
    <w:rsid w:val="00A574C4"/>
    <w:rsid w:val="00A613D8"/>
    <w:rsid w:val="00A66D7F"/>
    <w:rsid w:val="00A80040"/>
    <w:rsid w:val="00A909E1"/>
    <w:rsid w:val="00AA0F65"/>
    <w:rsid w:val="00AA2A82"/>
    <w:rsid w:val="00AC028C"/>
    <w:rsid w:val="00AD1B15"/>
    <w:rsid w:val="00AE2017"/>
    <w:rsid w:val="00B1476D"/>
    <w:rsid w:val="00B264D6"/>
    <w:rsid w:val="00B42AA3"/>
    <w:rsid w:val="00B42C37"/>
    <w:rsid w:val="00B7498E"/>
    <w:rsid w:val="00B77B51"/>
    <w:rsid w:val="00B931ED"/>
    <w:rsid w:val="00BA4342"/>
    <w:rsid w:val="00BB14EB"/>
    <w:rsid w:val="00BB49E4"/>
    <w:rsid w:val="00BC16BE"/>
    <w:rsid w:val="00BE6E7F"/>
    <w:rsid w:val="00BF7DCF"/>
    <w:rsid w:val="00C05485"/>
    <w:rsid w:val="00C12EA6"/>
    <w:rsid w:val="00C346FA"/>
    <w:rsid w:val="00C73D32"/>
    <w:rsid w:val="00C863CC"/>
    <w:rsid w:val="00C9142A"/>
    <w:rsid w:val="00CC5009"/>
    <w:rsid w:val="00CE1183"/>
    <w:rsid w:val="00CE42C5"/>
    <w:rsid w:val="00D043C2"/>
    <w:rsid w:val="00D05192"/>
    <w:rsid w:val="00D16F40"/>
    <w:rsid w:val="00D501F6"/>
    <w:rsid w:val="00D50F3C"/>
    <w:rsid w:val="00D547BC"/>
    <w:rsid w:val="00D62992"/>
    <w:rsid w:val="00D977DE"/>
    <w:rsid w:val="00E700F9"/>
    <w:rsid w:val="00E7401E"/>
    <w:rsid w:val="00EA05E4"/>
    <w:rsid w:val="00EA24FD"/>
    <w:rsid w:val="00EA3CBE"/>
    <w:rsid w:val="00EA5235"/>
    <w:rsid w:val="00EE2573"/>
    <w:rsid w:val="00F0454F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"/>
    </o:shapedefaults>
    <o:shapelayout v:ext="edit">
      <o:idmap v:ext="edit" data="2"/>
    </o:shapelayout>
  </w:shapeDefaults>
  <w:decimalSymbol w:val=","/>
  <w:listSeparator w:val=";"/>
  <w14:docId w14:val="489C19EA"/>
  <w15:docId w15:val="{3962686F-1691-4518-99A8-3B70F219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atoweb.com/post/14-como-poner-un-link-o-enlace-dentro-de-un-echo-php-ayud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programacion.com.py/web/php/post-get-y-request-en-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anerbarrena.com/value-radio-button-jquery-checked-158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1B06-5529-4C4E-8271-DB78DD4F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1522</TotalTime>
  <Pages>10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44</cp:revision>
  <dcterms:created xsi:type="dcterms:W3CDTF">2021-09-21T14:08:00Z</dcterms:created>
  <dcterms:modified xsi:type="dcterms:W3CDTF">2021-10-22T18:43:00Z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