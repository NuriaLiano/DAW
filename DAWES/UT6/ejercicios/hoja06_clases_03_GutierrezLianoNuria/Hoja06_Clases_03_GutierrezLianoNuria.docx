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92CB" w14:textId="77777777" w:rsidR="00D501F6" w:rsidRDefault="00F24DD5">
      <w:r>
        <w:rPr>
          <w:noProof/>
        </w:rPr>
        <w:pict w14:anchorId="403C3FAA">
          <v:group id="Grupo 5" o:spid="_x0000_s2050" style="position:absolute;margin-left:-144.7pt;margin-top:-82.7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" fillcolor="#272727 [2749]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" fillcolor="#0070c0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" fillcolor="#272727 [2749]" stroked="f">
                <v:textbox style="mso-next-textbox:#Cuadro de texto 4">
                  <w:txbxContent>
                    <w:p w14:paraId="4EDEA5E3" w14:textId="2BCCBDA4" w:rsidR="00291603" w:rsidRDefault="00291603" w:rsidP="00291603">
                      <w:pPr>
                        <w:overflowPunct w:val="0"/>
                        <w:spacing w:after="0" w:line="240" w:lineRule="auto"/>
                        <w:jc w:val="center"/>
                      </w:pPr>
                      <w:r w:rsidRPr="00291603">
                        <w:rPr>
                          <w:color w:val="FFFFFF"/>
                          <w:sz w:val="96"/>
                        </w:rPr>
                        <w:t>Hoja06_Clases_0</w:t>
                      </w:r>
                      <w:r w:rsidR="004841CC">
                        <w:rPr>
                          <w:color w:val="FFFFFF"/>
                          <w:sz w:val="96"/>
                        </w:rPr>
                        <w:t>3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kn0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1j5RQbQ8ysAAAD//wMAUEsBAi0AFAAGAAgAAAAhANvh9svuAAAAhQEAABMAAAAAAAAA&#10;AAAAAAAAAAAAAFtDb250ZW50X1R5cGVzXS54bWxQSwECLQAUAAYACAAAACEAWvQsW78AAAAVAQAA&#10;CwAAAAAAAAAAAAAAAAAfAQAAX3JlbHMvLnJlbHNQSwECLQAUAAYACAAAACEAEo5J9MYAAADbAAAA&#10;DwAAAAAAAAAAAAAAAAAHAgAAZHJzL2Rvd25yZXYueG1sUEsFBgAAAAADAAMAtwAAAPoCAAAAAA==&#10;" fillcolor="#272727 [2749]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" fillcolor="#272727 [2749]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" fillcolor="#272727 [2749]" stroked="f">
                <v:textbox style="mso-next-textbox:#Cuadro de texto 8">
                  <w:txbxContent>
                    <w:p w14:paraId="5677833C" w14:textId="77777777" w:rsidR="00291603" w:rsidRDefault="00291603" w:rsidP="00291603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41F26725" w14:textId="77777777" w:rsidR="00291603" w:rsidRDefault="00291603" w:rsidP="00291603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23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">
              <v:imagedata r:id="rId8" o:title=""/>
            </v:shape>
          </v:group>
        </w:pict>
      </w:r>
      <w:r w:rsidR="00005A7C">
        <w:br w:type="page"/>
      </w:r>
    </w:p>
    <w:bookmarkStart w:id="0" w:name="_Toc921375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6DB83D00" w14:textId="77777777" w:rsidR="00543014" w:rsidRDefault="00543014" w:rsidP="00543014">
          <w:pPr>
            <w:pStyle w:val="TtuloTDC"/>
          </w:pPr>
          <w:r>
            <w:t>Índice</w:t>
          </w:r>
          <w:bookmarkEnd w:id="0"/>
        </w:p>
        <w:p w14:paraId="271F09ED" w14:textId="01C53D98" w:rsidR="000B136C" w:rsidRDefault="00A6052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92137550" w:history="1">
            <w:r w:rsidR="000B136C" w:rsidRPr="002E7235">
              <w:rPr>
                <w:rStyle w:val="Hipervnculo"/>
                <w:noProof/>
              </w:rPr>
              <w:t>Índice</w:t>
            </w:r>
            <w:r w:rsidR="000B136C">
              <w:rPr>
                <w:noProof/>
                <w:webHidden/>
              </w:rPr>
              <w:tab/>
            </w:r>
            <w:r w:rsidR="000B136C">
              <w:rPr>
                <w:noProof/>
                <w:webHidden/>
              </w:rPr>
              <w:fldChar w:fldCharType="begin"/>
            </w:r>
            <w:r w:rsidR="000B136C">
              <w:rPr>
                <w:noProof/>
                <w:webHidden/>
              </w:rPr>
              <w:instrText xml:space="preserve"> PAGEREF _Toc92137550 \h </w:instrText>
            </w:r>
            <w:r w:rsidR="000B136C">
              <w:rPr>
                <w:noProof/>
                <w:webHidden/>
              </w:rPr>
            </w:r>
            <w:r w:rsidR="000B136C">
              <w:rPr>
                <w:noProof/>
                <w:webHidden/>
              </w:rPr>
              <w:fldChar w:fldCharType="separate"/>
            </w:r>
            <w:r w:rsidR="000B136C">
              <w:rPr>
                <w:noProof/>
                <w:webHidden/>
              </w:rPr>
              <w:t>2</w:t>
            </w:r>
            <w:r w:rsidR="000B136C">
              <w:rPr>
                <w:noProof/>
                <w:webHidden/>
              </w:rPr>
              <w:fldChar w:fldCharType="end"/>
            </w:r>
          </w:hyperlink>
        </w:p>
        <w:p w14:paraId="6CCC95BF" w14:textId="3F773C10" w:rsidR="000B136C" w:rsidRDefault="000B136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137551" w:history="1">
            <w:r w:rsidRPr="002E7235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B99E" w14:textId="53F34FD1" w:rsidR="000B136C" w:rsidRDefault="000B136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137552" w:history="1">
            <w:r w:rsidRPr="002E7235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DEB4" w14:textId="0718DE2D" w:rsidR="000B136C" w:rsidRDefault="000B136C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137553" w:history="1">
            <w:r w:rsidRPr="002E7235">
              <w:rPr>
                <w:rStyle w:val="Hipervnculo"/>
                <w:noProof/>
              </w:rPr>
              <w:t>Comprobación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8757" w14:textId="6ADB0B96" w:rsidR="000B136C" w:rsidRDefault="000B136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137555" w:history="1">
            <w:r w:rsidRPr="002E723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17F5" w14:textId="0A6FF3CD" w:rsidR="000B136C" w:rsidRDefault="000B136C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137556" w:history="1">
            <w:r w:rsidRPr="002E723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6047" w14:textId="692BD583" w:rsidR="00543014" w:rsidRDefault="00A6052C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02F86893" w14:textId="77777777" w:rsidR="00D501F6" w:rsidRDefault="00D501F6"/>
    <w:p w14:paraId="0ED08EB8" w14:textId="77777777" w:rsidR="00D501F6" w:rsidRPr="00555C40" w:rsidRDefault="00005A7C">
      <w:pPr>
        <w:rPr>
          <w:u w:val="single"/>
        </w:rPr>
      </w:pPr>
      <w:r>
        <w:br w:type="page"/>
      </w:r>
    </w:p>
    <w:p w14:paraId="71FFEEFA" w14:textId="77777777" w:rsidR="00D501F6" w:rsidRPr="00543014" w:rsidRDefault="00005A7C" w:rsidP="00543014">
      <w:pPr>
        <w:pStyle w:val="Ttulo1"/>
      </w:pPr>
      <w:bookmarkStart w:id="1" w:name="_Toc92137551"/>
      <w:r w:rsidRPr="00543014">
        <w:lastRenderedPageBreak/>
        <w:t>Ejercicio 1</w:t>
      </w:r>
      <w:bookmarkEnd w:id="1"/>
    </w:p>
    <w:p w14:paraId="027FDE44" w14:textId="3B77B9CA" w:rsidR="00D16F40" w:rsidRDefault="00555C40" w:rsidP="006001DE">
      <w:pPr>
        <w:pStyle w:val="Ttulo3"/>
      </w:pPr>
      <w:bookmarkStart w:id="2" w:name="_Toc92137552"/>
      <w:r>
        <w:t>Código</w:t>
      </w:r>
      <w:bookmarkEnd w:id="2"/>
    </w:p>
    <w:p w14:paraId="7D78AEA8" w14:textId="20D72BFC" w:rsidR="004841CC" w:rsidRDefault="004841CC" w:rsidP="004841CC">
      <w:pPr>
        <w:pStyle w:val="Ttulo4"/>
      </w:pPr>
      <w:r w:rsidRPr="004841CC">
        <w:t>Alimentación</w:t>
      </w:r>
    </w:p>
    <w:p w14:paraId="79BF23F5" w14:textId="4F64848A" w:rsidR="004841CC" w:rsidRPr="004841CC" w:rsidRDefault="004841CC" w:rsidP="004841CC">
      <w:r>
        <w:rPr>
          <w:noProof/>
        </w:rPr>
        <w:drawing>
          <wp:inline distT="0" distB="0" distL="0" distR="0" wp14:anchorId="5E3D7FCB" wp14:editId="5FDF82C7">
            <wp:extent cx="5400040" cy="4875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2154" w14:textId="1CA9059B" w:rsidR="004841CC" w:rsidRDefault="004841CC" w:rsidP="004841CC">
      <w:pPr>
        <w:pStyle w:val="Ttulo4"/>
      </w:pPr>
      <w:r w:rsidRPr="004841CC">
        <w:lastRenderedPageBreak/>
        <w:t>Electrónica</w:t>
      </w:r>
    </w:p>
    <w:p w14:paraId="1B48C1B6" w14:textId="58CC5B06" w:rsidR="004841CC" w:rsidRPr="004841CC" w:rsidRDefault="004841CC" w:rsidP="004841CC">
      <w:r>
        <w:rPr>
          <w:noProof/>
        </w:rPr>
        <w:drawing>
          <wp:inline distT="0" distB="0" distL="0" distR="0" wp14:anchorId="32CCDB3C" wp14:editId="71D6A8E8">
            <wp:extent cx="5400040" cy="2571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6BC9" w14:textId="0B6D830B" w:rsidR="004841CC" w:rsidRDefault="004841CC" w:rsidP="004841CC">
      <w:pPr>
        <w:pStyle w:val="Ttulo4"/>
      </w:pPr>
      <w:r w:rsidRPr="004841CC">
        <w:t>Productos</w:t>
      </w:r>
    </w:p>
    <w:p w14:paraId="0348FFB0" w14:textId="5270B17F" w:rsidR="00E34C02" w:rsidRPr="00E34C02" w:rsidRDefault="00E34C02" w:rsidP="00E34C02">
      <w:r>
        <w:rPr>
          <w:noProof/>
        </w:rPr>
        <w:drawing>
          <wp:inline distT="0" distB="0" distL="0" distR="0" wp14:anchorId="48563B90" wp14:editId="2ACAB480">
            <wp:extent cx="5400040" cy="42805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B073" w14:textId="3D7B49D6" w:rsidR="004841CC" w:rsidRDefault="004841CC" w:rsidP="004841CC">
      <w:pPr>
        <w:pStyle w:val="Ttulo4"/>
      </w:pPr>
      <w:r w:rsidRPr="004841CC">
        <w:lastRenderedPageBreak/>
        <w:t>Principal</w:t>
      </w:r>
    </w:p>
    <w:p w14:paraId="3DCC62D5" w14:textId="30B5414B" w:rsidR="00E34C02" w:rsidRPr="00E34C02" w:rsidRDefault="00E34C02" w:rsidP="00E34C02">
      <w:r>
        <w:rPr>
          <w:noProof/>
        </w:rPr>
        <w:drawing>
          <wp:inline distT="0" distB="0" distL="0" distR="0" wp14:anchorId="3496B416" wp14:editId="3CDFBD36">
            <wp:extent cx="5400040" cy="50057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E89E" w14:textId="6E6A9642" w:rsidR="004841CC" w:rsidRDefault="004841CC" w:rsidP="004841CC">
      <w:pPr>
        <w:pStyle w:val="Ttulo4"/>
      </w:pPr>
      <w:r w:rsidRPr="004841CC">
        <w:lastRenderedPageBreak/>
        <w:t>BD</w:t>
      </w:r>
    </w:p>
    <w:p w14:paraId="0A13536C" w14:textId="1241CEE3" w:rsidR="00E34C02" w:rsidRPr="00E34C02" w:rsidRDefault="00E34C02" w:rsidP="00E34C02">
      <w:r>
        <w:rPr>
          <w:noProof/>
        </w:rPr>
        <w:drawing>
          <wp:inline distT="0" distB="0" distL="0" distR="0" wp14:anchorId="4CF2E6F2" wp14:editId="5585837A">
            <wp:extent cx="5400040" cy="48990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C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5C239F" wp14:editId="62FF646D">
            <wp:extent cx="5400040" cy="122428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92C0" w14:textId="38E6A902" w:rsidR="004841CC" w:rsidRDefault="004841CC" w:rsidP="004841CC">
      <w:pPr>
        <w:pStyle w:val="Ttulo4"/>
      </w:pPr>
      <w:r w:rsidRPr="004841CC">
        <w:lastRenderedPageBreak/>
        <w:t>Categoría</w:t>
      </w:r>
    </w:p>
    <w:p w14:paraId="03EE89C5" w14:textId="40ECB161" w:rsidR="00E34C02" w:rsidRPr="00E34C02" w:rsidRDefault="00E34C02" w:rsidP="00E34C02">
      <w:r>
        <w:rPr>
          <w:noProof/>
        </w:rPr>
        <w:drawing>
          <wp:inline distT="0" distB="0" distL="0" distR="0" wp14:anchorId="535D9F84" wp14:editId="18839811">
            <wp:extent cx="5400040" cy="27463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57DE" w14:textId="77777777" w:rsidR="001A0ECD" w:rsidRDefault="001A0ECD" w:rsidP="001A0ECD">
      <w:pPr>
        <w:pStyle w:val="Ttulo3"/>
      </w:pPr>
      <w:bookmarkStart w:id="3" w:name="_Toc92137553"/>
      <w:r>
        <w:t>Comprobación en el navegador</w:t>
      </w:r>
      <w:bookmarkEnd w:id="3"/>
    </w:p>
    <w:p w14:paraId="5FA46F57" w14:textId="1E64CAA9" w:rsidR="000D1481" w:rsidRPr="000D1481" w:rsidRDefault="00E34C02" w:rsidP="00B0637E">
      <w:pPr>
        <w:pStyle w:val="Ttulo3"/>
      </w:pPr>
      <w:bookmarkStart w:id="4" w:name="_Toc92137497"/>
      <w:bookmarkStart w:id="5" w:name="_Toc92137554"/>
      <w:r>
        <w:rPr>
          <w:noProof/>
        </w:rPr>
        <w:drawing>
          <wp:inline distT="0" distB="0" distL="0" distR="0" wp14:anchorId="1BBF79BB" wp14:editId="5493E499">
            <wp:extent cx="5400040" cy="344551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  <w:r w:rsidR="000D1481">
        <w:br w:type="page"/>
      </w:r>
    </w:p>
    <w:p w14:paraId="4250528B" w14:textId="77777777" w:rsidR="00C73D32" w:rsidRDefault="00C73D32" w:rsidP="00C73D32">
      <w:pPr>
        <w:pStyle w:val="Ttulo1"/>
      </w:pPr>
      <w:bookmarkStart w:id="6" w:name="_Toc92137555"/>
      <w:r>
        <w:lastRenderedPageBreak/>
        <w:t>Conclusión</w:t>
      </w:r>
      <w:bookmarkEnd w:id="6"/>
    </w:p>
    <w:p w14:paraId="1E7B7497" w14:textId="4CA0BE47" w:rsidR="00867006" w:rsidRPr="008540BE" w:rsidRDefault="00867006" w:rsidP="00B0637E">
      <w:pPr>
        <w:rPr>
          <w:u w:val="single"/>
        </w:rPr>
      </w:pPr>
      <w:r>
        <w:t xml:space="preserve">En esta </w:t>
      </w:r>
      <w:r w:rsidR="008540BE">
        <w:t>práctica</w:t>
      </w:r>
      <w:r>
        <w:t xml:space="preserve"> </w:t>
      </w:r>
      <w:r w:rsidR="008540BE">
        <w:t xml:space="preserve">he aprendido a usar objetos y </w:t>
      </w:r>
      <w:r w:rsidR="00E34C02">
        <w:t>bases de datos</w:t>
      </w:r>
    </w:p>
    <w:p w14:paraId="01349362" w14:textId="77777777" w:rsidR="007759F0" w:rsidRDefault="00005A7C" w:rsidP="007759F0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7" w:name="_Toc92137556"/>
      <w:r>
        <w:t>Bibliografía</w:t>
      </w:r>
      <w:bookmarkEnd w:id="7"/>
    </w:p>
    <w:p w14:paraId="5906D7DD" w14:textId="77777777" w:rsidR="00322810" w:rsidRDefault="00F24DD5" w:rsidP="00B77B51">
      <w:hyperlink r:id="rId17" w:history="1">
        <w:r w:rsidR="00322810" w:rsidRPr="00452F02">
          <w:rPr>
            <w:rStyle w:val="Hipervnculo"/>
          </w:rPr>
          <w:t>https://programadorphp.es/docs/php_manual_espanol/features.http-auth.html</w:t>
        </w:r>
      </w:hyperlink>
    </w:p>
    <w:p w14:paraId="2AE221ED" w14:textId="3E07E3CC" w:rsidR="00322810" w:rsidRDefault="00E34C02" w:rsidP="00B77B51">
      <w:hyperlink r:id="rId18" w:history="1">
        <w:r w:rsidRPr="00A63633">
          <w:rPr>
            <w:rStyle w:val="Hipervnculo"/>
          </w:rPr>
          <w:t>https://es.stackoverflow.com/questions/42653/ayuda-con-este-error-sqlstate23000-integrity-constraint-violation-1452-canno</w:t>
        </w:r>
      </w:hyperlink>
    </w:p>
    <w:p w14:paraId="3D6A50B1" w14:textId="59F29A8A" w:rsidR="00E34C02" w:rsidRPr="00915BF1" w:rsidRDefault="00E34C02" w:rsidP="00B77B51">
      <w:r w:rsidRPr="00E34C02">
        <w:t>https://www.php.net/manual/es/ref.pdo-mysql.connection.php</w:t>
      </w:r>
    </w:p>
    <w:sectPr w:rsidR="00E34C02" w:rsidRPr="00915BF1" w:rsidSect="0030172C">
      <w:headerReference w:type="default" r:id="rId19"/>
      <w:footerReference w:type="default" r:id="rId20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A3CAC" w14:textId="77777777" w:rsidR="00F24DD5" w:rsidRDefault="00F24DD5">
      <w:pPr>
        <w:spacing w:after="0" w:line="240" w:lineRule="auto"/>
      </w:pPr>
      <w:r>
        <w:separator/>
      </w:r>
    </w:p>
  </w:endnote>
  <w:endnote w:type="continuationSeparator" w:id="0">
    <w:p w14:paraId="62C4E97A" w14:textId="77777777" w:rsidR="00F24DD5" w:rsidRDefault="00F24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7F42" w14:textId="77777777" w:rsidR="00D501F6" w:rsidRDefault="00F24DD5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16F40">
          <w:rPr>
            <w:lang w:val="es-ES"/>
          </w:rPr>
          <w:t>daw214</w:t>
        </w:r>
      </w:sdtContent>
    </w:sdt>
    <w:r>
      <w:rPr>
        <w:noProof/>
      </w:rPr>
      <w:pict w14:anchorId="4C50B28D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>
            <w:txbxContent>
              <w:p w14:paraId="10E26883" w14:textId="77777777" w:rsidR="00D501F6" w:rsidRDefault="00A6052C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8540BE">
                  <w:rPr>
                    <w:i/>
                    <w:noProof/>
                    <w:color w:val="FFFFFF"/>
                    <w:sz w:val="32"/>
                  </w:rPr>
                  <w:t>3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EBE3B" w14:textId="77777777" w:rsidR="00F24DD5" w:rsidRDefault="00F24DD5">
      <w:pPr>
        <w:spacing w:after="0" w:line="240" w:lineRule="auto"/>
      </w:pPr>
      <w:r>
        <w:separator/>
      </w:r>
    </w:p>
  </w:footnote>
  <w:footnote w:type="continuationSeparator" w:id="0">
    <w:p w14:paraId="7A108AD1" w14:textId="77777777" w:rsidR="00F24DD5" w:rsidRDefault="00F24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5FB6A83F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7753AA3C" w14:textId="77777777" w:rsidR="00D501F6" w:rsidRDefault="00F24DD5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6F5F1480"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juyyKY&#10;AQAAIg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2DA27434"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DM&#10;qJ7Q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7D615AD1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60">
      <o:colormru v:ext="edit" colors="#cceda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DE"/>
    <w:rsid w:val="00000059"/>
    <w:rsid w:val="00005A7C"/>
    <w:rsid w:val="000405A9"/>
    <w:rsid w:val="00052CC3"/>
    <w:rsid w:val="00056072"/>
    <w:rsid w:val="00060961"/>
    <w:rsid w:val="0007102C"/>
    <w:rsid w:val="0007107F"/>
    <w:rsid w:val="00082766"/>
    <w:rsid w:val="0008618A"/>
    <w:rsid w:val="000A58AD"/>
    <w:rsid w:val="000B136C"/>
    <w:rsid w:val="000C5D6A"/>
    <w:rsid w:val="000D1481"/>
    <w:rsid w:val="000E0F01"/>
    <w:rsid w:val="000E37F0"/>
    <w:rsid w:val="000F07D7"/>
    <w:rsid w:val="00102DB3"/>
    <w:rsid w:val="001063E6"/>
    <w:rsid w:val="00153F2F"/>
    <w:rsid w:val="001642F0"/>
    <w:rsid w:val="001A0ECD"/>
    <w:rsid w:val="001B724D"/>
    <w:rsid w:val="001D03B4"/>
    <w:rsid w:val="001E4710"/>
    <w:rsid w:val="002361F6"/>
    <w:rsid w:val="002578F6"/>
    <w:rsid w:val="0027477D"/>
    <w:rsid w:val="00291603"/>
    <w:rsid w:val="002921A6"/>
    <w:rsid w:val="002B2AD8"/>
    <w:rsid w:val="002D2606"/>
    <w:rsid w:val="002E3EF6"/>
    <w:rsid w:val="002E5006"/>
    <w:rsid w:val="0030172C"/>
    <w:rsid w:val="00305372"/>
    <w:rsid w:val="00322810"/>
    <w:rsid w:val="003256BC"/>
    <w:rsid w:val="00337160"/>
    <w:rsid w:val="00337C40"/>
    <w:rsid w:val="0034189B"/>
    <w:rsid w:val="004028D3"/>
    <w:rsid w:val="00411799"/>
    <w:rsid w:val="00417630"/>
    <w:rsid w:val="004371CD"/>
    <w:rsid w:val="004417A1"/>
    <w:rsid w:val="004663EC"/>
    <w:rsid w:val="004760CA"/>
    <w:rsid w:val="00480B1E"/>
    <w:rsid w:val="00481B25"/>
    <w:rsid w:val="004841CC"/>
    <w:rsid w:val="004918A6"/>
    <w:rsid w:val="00495C6D"/>
    <w:rsid w:val="004B0A37"/>
    <w:rsid w:val="004C38A4"/>
    <w:rsid w:val="00521832"/>
    <w:rsid w:val="0052436D"/>
    <w:rsid w:val="00543014"/>
    <w:rsid w:val="00547E0C"/>
    <w:rsid w:val="00555A5A"/>
    <w:rsid w:val="00555C40"/>
    <w:rsid w:val="0056425B"/>
    <w:rsid w:val="0056729A"/>
    <w:rsid w:val="00570427"/>
    <w:rsid w:val="0058484E"/>
    <w:rsid w:val="00584999"/>
    <w:rsid w:val="005C05E8"/>
    <w:rsid w:val="005D6121"/>
    <w:rsid w:val="005D6A52"/>
    <w:rsid w:val="006001DE"/>
    <w:rsid w:val="006074EF"/>
    <w:rsid w:val="0063306B"/>
    <w:rsid w:val="00640F44"/>
    <w:rsid w:val="00650A18"/>
    <w:rsid w:val="00696597"/>
    <w:rsid w:val="006B054B"/>
    <w:rsid w:val="006B1AAF"/>
    <w:rsid w:val="006E4D40"/>
    <w:rsid w:val="00703BF4"/>
    <w:rsid w:val="007171B3"/>
    <w:rsid w:val="00724F9C"/>
    <w:rsid w:val="007475BD"/>
    <w:rsid w:val="00756D08"/>
    <w:rsid w:val="00760A84"/>
    <w:rsid w:val="00763257"/>
    <w:rsid w:val="007759F0"/>
    <w:rsid w:val="00784D9E"/>
    <w:rsid w:val="0078519E"/>
    <w:rsid w:val="007C0802"/>
    <w:rsid w:val="007E1398"/>
    <w:rsid w:val="00813DDC"/>
    <w:rsid w:val="0082009F"/>
    <w:rsid w:val="0082057E"/>
    <w:rsid w:val="008540BE"/>
    <w:rsid w:val="00867006"/>
    <w:rsid w:val="00880CC1"/>
    <w:rsid w:val="008D26D1"/>
    <w:rsid w:val="008E6217"/>
    <w:rsid w:val="008F5DFA"/>
    <w:rsid w:val="009110EE"/>
    <w:rsid w:val="009157E5"/>
    <w:rsid w:val="00915BF1"/>
    <w:rsid w:val="00916F2A"/>
    <w:rsid w:val="00920718"/>
    <w:rsid w:val="00954755"/>
    <w:rsid w:val="0096151C"/>
    <w:rsid w:val="009779D9"/>
    <w:rsid w:val="009F60F1"/>
    <w:rsid w:val="00A07B88"/>
    <w:rsid w:val="00A13E17"/>
    <w:rsid w:val="00A574C4"/>
    <w:rsid w:val="00A6052C"/>
    <w:rsid w:val="00A613D8"/>
    <w:rsid w:val="00A66D7F"/>
    <w:rsid w:val="00A80040"/>
    <w:rsid w:val="00A909E1"/>
    <w:rsid w:val="00A92CA8"/>
    <w:rsid w:val="00AA0F65"/>
    <w:rsid w:val="00AA2A82"/>
    <w:rsid w:val="00AC028C"/>
    <w:rsid w:val="00AD162B"/>
    <w:rsid w:val="00AD1B15"/>
    <w:rsid w:val="00AE1FAA"/>
    <w:rsid w:val="00AE2017"/>
    <w:rsid w:val="00AF5094"/>
    <w:rsid w:val="00B0637E"/>
    <w:rsid w:val="00B1476D"/>
    <w:rsid w:val="00B264D6"/>
    <w:rsid w:val="00B42AA3"/>
    <w:rsid w:val="00B42C37"/>
    <w:rsid w:val="00B7498E"/>
    <w:rsid w:val="00B77B51"/>
    <w:rsid w:val="00B931ED"/>
    <w:rsid w:val="00BA4342"/>
    <w:rsid w:val="00BB14EB"/>
    <w:rsid w:val="00BB49E4"/>
    <w:rsid w:val="00BC16BE"/>
    <w:rsid w:val="00BE6E7F"/>
    <w:rsid w:val="00BF7DCF"/>
    <w:rsid w:val="00C05485"/>
    <w:rsid w:val="00C12EA6"/>
    <w:rsid w:val="00C346FA"/>
    <w:rsid w:val="00C34C5F"/>
    <w:rsid w:val="00C73D32"/>
    <w:rsid w:val="00C863CC"/>
    <w:rsid w:val="00C9142A"/>
    <w:rsid w:val="00CB6006"/>
    <w:rsid w:val="00CC5009"/>
    <w:rsid w:val="00CC6B0C"/>
    <w:rsid w:val="00CE1183"/>
    <w:rsid w:val="00CE42C5"/>
    <w:rsid w:val="00D043C2"/>
    <w:rsid w:val="00D05192"/>
    <w:rsid w:val="00D16F40"/>
    <w:rsid w:val="00D501F6"/>
    <w:rsid w:val="00D50F3C"/>
    <w:rsid w:val="00D547BC"/>
    <w:rsid w:val="00D62992"/>
    <w:rsid w:val="00D977DE"/>
    <w:rsid w:val="00DD060E"/>
    <w:rsid w:val="00E14461"/>
    <w:rsid w:val="00E34C02"/>
    <w:rsid w:val="00E700F9"/>
    <w:rsid w:val="00E7401E"/>
    <w:rsid w:val="00EA05E4"/>
    <w:rsid w:val="00EA24FD"/>
    <w:rsid w:val="00EA3CBE"/>
    <w:rsid w:val="00EA5235"/>
    <w:rsid w:val="00EE2573"/>
    <w:rsid w:val="00F0454F"/>
    <w:rsid w:val="00F24DD5"/>
    <w:rsid w:val="00F53637"/>
    <w:rsid w:val="00F63D8D"/>
    <w:rsid w:val="00F7386C"/>
    <w:rsid w:val="00F73EF3"/>
    <w:rsid w:val="00F80A2F"/>
    <w:rsid w:val="00F8551E"/>
    <w:rsid w:val="00F93C57"/>
    <w:rsid w:val="00FA7162"/>
    <w:rsid w:val="00FB008F"/>
    <w:rsid w:val="00FC68FF"/>
    <w:rsid w:val="00FD010B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cceda5"/>
    </o:shapedefaults>
    <o:shapelayout v:ext="edit">
      <o:idmap v:ext="edit" data="2"/>
      <o:rules v:ext="edit">
        <o:r id="V:Rule1" type="connector" idref="#Conector recto 6"/>
      </o:rules>
    </o:shapelayout>
  </w:shapeDefaults>
  <w:decimalSymbol w:val=","/>
  <w:listSeparator w:val=";"/>
  <w14:docId w14:val="2D580178"/>
  <w15:docId w15:val="{570E0828-AA3C-4BFC-AE56-58E25532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5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16F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0C5D6A"/>
    <w:rPr>
      <w:rFonts w:asciiTheme="majorHAnsi" w:eastAsiaTheme="majorEastAsia" w:hAnsiTheme="majorHAnsi" w:cstheme="majorBidi"/>
      <w:color w:val="535356" w:themeColor="accent1" w:themeShade="BF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22810"/>
    <w:rPr>
      <w:color w:val="605E5C"/>
      <w:shd w:val="clear" w:color="auto" w:fill="E1DFDD"/>
    </w:rPr>
  </w:style>
  <w:style w:type="character" w:customStyle="1" w:styleId="Ttulo6Car">
    <w:name w:val="Título 6 Car"/>
    <w:basedOn w:val="Fuentedeprrafopredeter"/>
    <w:link w:val="Ttulo6"/>
    <w:uiPriority w:val="9"/>
    <w:rsid w:val="00916F2A"/>
    <w:rPr>
      <w:rFonts w:asciiTheme="majorHAnsi" w:eastAsiaTheme="majorEastAsia" w:hAnsiTheme="majorHAnsi" w:cstheme="majorBidi"/>
      <w:color w:val="3737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E34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s.stackoverflow.com/questions/42653/ayuda-con-este-error-sqlstate23000-integrity-constraint-violation-1452-cann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rogramadorphp.es/docs/php_manual_espanol/features.http-auth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3079D-7039-4A25-8CAB-418D602C3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2233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59</cp:revision>
  <dcterms:created xsi:type="dcterms:W3CDTF">2021-09-21T14:08:00Z</dcterms:created>
  <dcterms:modified xsi:type="dcterms:W3CDTF">2022-01-03T20:29:00Z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